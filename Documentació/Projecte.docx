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bookmarkStart w:id="6" w:name="_Toc41574196"/>
            <w:bookmarkStart w:id="7" w:name="_Toc41649124"/>
            <w:bookmarkStart w:id="8" w:name="_Toc41649275"/>
            <w:bookmarkStart w:id="9" w:name="_Toc41649508"/>
            <w:r w:rsidRPr="00B6027A">
              <w:rPr>
                <w:color w:val="5E5E5E" w:themeColor="text2"/>
                <w:u w:val="none"/>
              </w:rPr>
              <w:t>SOFTWARE</w:t>
            </w:r>
            <w:bookmarkEnd w:id="0"/>
            <w:bookmarkEnd w:id="1"/>
            <w:bookmarkEnd w:id="2"/>
            <w:bookmarkEnd w:id="3"/>
            <w:bookmarkEnd w:id="4"/>
            <w:bookmarkEnd w:id="5"/>
            <w:bookmarkEnd w:id="6"/>
            <w:bookmarkEnd w:id="7"/>
            <w:bookmarkEnd w:id="8"/>
            <w:bookmarkEnd w:id="9"/>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10" w:name="_Toc40435069"/>
            <w:bookmarkStart w:id="11" w:name="_Toc40435341"/>
            <w:bookmarkStart w:id="12" w:name="_Toc41038994"/>
            <w:bookmarkStart w:id="13" w:name="_Toc41574197"/>
            <w:bookmarkStart w:id="14" w:name="_Toc41649125"/>
            <w:bookmarkStart w:id="15" w:name="_Toc41649276"/>
            <w:bookmarkStart w:id="16" w:name="_Toc41649509"/>
            <w:r>
              <w:t>Projecte final</w:t>
            </w:r>
            <w:bookmarkEnd w:id="10"/>
            <w:bookmarkEnd w:id="11"/>
            <w:bookmarkEnd w:id="12"/>
            <w:bookmarkEnd w:id="13"/>
            <w:bookmarkEnd w:id="14"/>
            <w:bookmarkEnd w:id="15"/>
            <w:bookmarkEnd w:id="16"/>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9119BF" w:rsidRPr="00364057" w:rsidRDefault="009119BF" w:rsidP="00364057">
                                  <w:pPr>
                                    <w:pStyle w:val="Subttulo"/>
                                    <w:jc w:val="center"/>
                                    <w:rPr>
                                      <w:color w:val="5E5E5E" w:themeColor="text2"/>
                                      <w:sz w:val="24"/>
                                      <w:szCs w:val="48"/>
                                      <w:u w:val="none"/>
                                    </w:rPr>
                                  </w:pPr>
                                  <w:bookmarkStart w:id="17" w:name="_Toc40434250"/>
                                  <w:bookmarkStart w:id="18" w:name="_Toc40434876"/>
                                  <w:bookmarkStart w:id="19" w:name="_Toc40434942"/>
                                  <w:bookmarkStart w:id="20" w:name="_Toc40435070"/>
                                  <w:bookmarkStart w:id="21" w:name="_Toc40435342"/>
                                  <w:bookmarkStart w:id="22" w:name="_Toc41038995"/>
                                  <w:bookmarkStart w:id="23" w:name="_Toc41574198"/>
                                  <w:bookmarkStart w:id="24" w:name="_Toc41649126"/>
                                  <w:bookmarkStart w:id="25" w:name="_Toc41649277"/>
                                  <w:bookmarkStart w:id="26" w:name="_Toc41649510"/>
                                  <w:r w:rsidRPr="00364057">
                                    <w:rPr>
                                      <w:color w:val="5E5E5E" w:themeColor="text2"/>
                                      <w:sz w:val="24"/>
                                      <w:szCs w:val="48"/>
                                      <w:u w:val="none"/>
                                    </w:rPr>
                                    <w:t>Projecte final DAM 2019-2020</w:t>
                                  </w:r>
                                  <w:bookmarkEnd w:id="17"/>
                                  <w:bookmarkEnd w:id="18"/>
                                  <w:bookmarkEnd w:id="19"/>
                                  <w:bookmarkEnd w:id="20"/>
                                  <w:bookmarkEnd w:id="21"/>
                                  <w:bookmarkEnd w:id="22"/>
                                  <w:bookmarkEnd w:id="23"/>
                                  <w:bookmarkEnd w:id="24"/>
                                  <w:bookmarkEnd w:id="25"/>
                                  <w:bookmarkEnd w:id="26"/>
                                </w:p>
                                <w:p w14:paraId="6A056730" w14:textId="25C9FA38" w:rsidR="009119BF" w:rsidRPr="00364057" w:rsidRDefault="009119BF" w:rsidP="00364057">
                                  <w:pPr>
                                    <w:pStyle w:val="Subttulo"/>
                                    <w:jc w:val="center"/>
                                    <w:rPr>
                                      <w:color w:val="5E5E5E" w:themeColor="text2"/>
                                      <w:sz w:val="24"/>
                                      <w:szCs w:val="48"/>
                                      <w:u w:val="none"/>
                                    </w:rPr>
                                  </w:pPr>
                                  <w:bookmarkStart w:id="27" w:name="_Toc40434251"/>
                                  <w:bookmarkStart w:id="28" w:name="_Toc40434877"/>
                                  <w:bookmarkStart w:id="29" w:name="_Toc40434943"/>
                                  <w:bookmarkStart w:id="30" w:name="_Toc40435071"/>
                                  <w:bookmarkStart w:id="31" w:name="_Toc40435343"/>
                                  <w:bookmarkStart w:id="32" w:name="_Toc41038996"/>
                                  <w:bookmarkStart w:id="33" w:name="_Toc41574199"/>
                                  <w:bookmarkStart w:id="34" w:name="_Toc41649127"/>
                                  <w:bookmarkStart w:id="35" w:name="_Toc41649278"/>
                                  <w:bookmarkStart w:id="36" w:name="_Toc41649511"/>
                                  <w:r w:rsidRPr="00364057">
                                    <w:rPr>
                                      <w:color w:val="5E5E5E" w:themeColor="text2"/>
                                      <w:sz w:val="24"/>
                                      <w:szCs w:val="48"/>
                                      <w:u w:val="none"/>
                                    </w:rPr>
                                    <w:t>Joel Costa</w:t>
                                  </w:r>
                                  <w:bookmarkEnd w:id="27"/>
                                  <w:bookmarkEnd w:id="28"/>
                                  <w:bookmarkEnd w:id="29"/>
                                  <w:bookmarkEnd w:id="30"/>
                                  <w:bookmarkEnd w:id="31"/>
                                  <w:bookmarkEnd w:id="32"/>
                                  <w:bookmarkEnd w:id="33"/>
                                  <w:bookmarkEnd w:id="34"/>
                                  <w:bookmarkEnd w:id="35"/>
                                  <w:bookmarkEnd w:id="36"/>
                                </w:p>
                                <w:p w14:paraId="50910AA3" w14:textId="03917257" w:rsidR="009119BF" w:rsidRPr="00364057" w:rsidRDefault="009119BF" w:rsidP="00364057">
                                  <w:pPr>
                                    <w:pStyle w:val="Subttulo"/>
                                    <w:jc w:val="center"/>
                                    <w:rPr>
                                      <w:color w:val="5E5E5E" w:themeColor="text2"/>
                                      <w:sz w:val="24"/>
                                      <w:szCs w:val="48"/>
                                      <w:u w:val="none"/>
                                    </w:rPr>
                                  </w:pPr>
                                  <w:bookmarkStart w:id="37" w:name="_Toc40434252"/>
                                  <w:bookmarkStart w:id="38" w:name="_Toc40434878"/>
                                  <w:bookmarkStart w:id="39" w:name="_Toc40434944"/>
                                  <w:bookmarkStart w:id="40" w:name="_Toc40435072"/>
                                  <w:bookmarkStart w:id="41" w:name="_Toc40435344"/>
                                  <w:bookmarkStart w:id="42" w:name="_Toc41038997"/>
                                  <w:bookmarkStart w:id="43" w:name="_Toc41574200"/>
                                  <w:bookmarkStart w:id="44" w:name="_Toc41649128"/>
                                  <w:bookmarkStart w:id="45" w:name="_Toc41649279"/>
                                  <w:bookmarkStart w:id="46" w:name="_Toc41649512"/>
                                  <w:r w:rsidRPr="00364057">
                                    <w:rPr>
                                      <w:color w:val="5E5E5E" w:themeColor="text2"/>
                                      <w:sz w:val="24"/>
                                      <w:szCs w:val="48"/>
                                      <w:u w:val="none"/>
                                    </w:rPr>
                                    <w:t>Pol Lopez</w:t>
                                  </w:r>
                                  <w:bookmarkEnd w:id="37"/>
                                  <w:bookmarkEnd w:id="38"/>
                                  <w:bookmarkEnd w:id="39"/>
                                  <w:bookmarkEnd w:id="40"/>
                                  <w:bookmarkEnd w:id="41"/>
                                  <w:bookmarkEnd w:id="42"/>
                                  <w:bookmarkEnd w:id="43"/>
                                  <w:bookmarkEnd w:id="44"/>
                                  <w:bookmarkEnd w:id="45"/>
                                  <w:bookmarkEnd w:id="4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9119BF" w:rsidRPr="00364057" w:rsidRDefault="009119BF" w:rsidP="00364057">
                            <w:pPr>
                              <w:pStyle w:val="Subttulo"/>
                              <w:jc w:val="center"/>
                              <w:rPr>
                                <w:color w:val="5E5E5E" w:themeColor="text2"/>
                                <w:sz w:val="24"/>
                                <w:szCs w:val="48"/>
                                <w:u w:val="none"/>
                              </w:rPr>
                            </w:pPr>
                            <w:bookmarkStart w:id="47" w:name="_Toc40434250"/>
                            <w:bookmarkStart w:id="48" w:name="_Toc40434876"/>
                            <w:bookmarkStart w:id="49" w:name="_Toc40434942"/>
                            <w:bookmarkStart w:id="50" w:name="_Toc40435070"/>
                            <w:bookmarkStart w:id="51" w:name="_Toc40435342"/>
                            <w:bookmarkStart w:id="52" w:name="_Toc41038995"/>
                            <w:bookmarkStart w:id="53" w:name="_Toc41574198"/>
                            <w:bookmarkStart w:id="54" w:name="_Toc41649126"/>
                            <w:bookmarkStart w:id="55" w:name="_Toc41649277"/>
                            <w:bookmarkStart w:id="56" w:name="_Toc41649510"/>
                            <w:r w:rsidRPr="00364057">
                              <w:rPr>
                                <w:color w:val="5E5E5E" w:themeColor="text2"/>
                                <w:sz w:val="24"/>
                                <w:szCs w:val="48"/>
                                <w:u w:val="none"/>
                              </w:rPr>
                              <w:t>Projecte final DAM 2019-2020</w:t>
                            </w:r>
                            <w:bookmarkEnd w:id="47"/>
                            <w:bookmarkEnd w:id="48"/>
                            <w:bookmarkEnd w:id="49"/>
                            <w:bookmarkEnd w:id="50"/>
                            <w:bookmarkEnd w:id="51"/>
                            <w:bookmarkEnd w:id="52"/>
                            <w:bookmarkEnd w:id="53"/>
                            <w:bookmarkEnd w:id="54"/>
                            <w:bookmarkEnd w:id="55"/>
                            <w:bookmarkEnd w:id="56"/>
                          </w:p>
                          <w:p w14:paraId="6A056730" w14:textId="25C9FA38" w:rsidR="009119BF" w:rsidRPr="00364057" w:rsidRDefault="009119BF" w:rsidP="00364057">
                            <w:pPr>
                              <w:pStyle w:val="Subttulo"/>
                              <w:jc w:val="center"/>
                              <w:rPr>
                                <w:color w:val="5E5E5E" w:themeColor="text2"/>
                                <w:sz w:val="24"/>
                                <w:szCs w:val="48"/>
                                <w:u w:val="none"/>
                              </w:rPr>
                            </w:pPr>
                            <w:bookmarkStart w:id="57" w:name="_Toc40434251"/>
                            <w:bookmarkStart w:id="58" w:name="_Toc40434877"/>
                            <w:bookmarkStart w:id="59" w:name="_Toc40434943"/>
                            <w:bookmarkStart w:id="60" w:name="_Toc40435071"/>
                            <w:bookmarkStart w:id="61" w:name="_Toc40435343"/>
                            <w:bookmarkStart w:id="62" w:name="_Toc41038996"/>
                            <w:bookmarkStart w:id="63" w:name="_Toc41574199"/>
                            <w:bookmarkStart w:id="64" w:name="_Toc41649127"/>
                            <w:bookmarkStart w:id="65" w:name="_Toc41649278"/>
                            <w:bookmarkStart w:id="66" w:name="_Toc41649511"/>
                            <w:r w:rsidRPr="00364057">
                              <w:rPr>
                                <w:color w:val="5E5E5E" w:themeColor="text2"/>
                                <w:sz w:val="24"/>
                                <w:szCs w:val="48"/>
                                <w:u w:val="none"/>
                              </w:rPr>
                              <w:t>Joel Costa</w:t>
                            </w:r>
                            <w:bookmarkEnd w:id="57"/>
                            <w:bookmarkEnd w:id="58"/>
                            <w:bookmarkEnd w:id="59"/>
                            <w:bookmarkEnd w:id="60"/>
                            <w:bookmarkEnd w:id="61"/>
                            <w:bookmarkEnd w:id="62"/>
                            <w:bookmarkEnd w:id="63"/>
                            <w:bookmarkEnd w:id="64"/>
                            <w:bookmarkEnd w:id="65"/>
                            <w:bookmarkEnd w:id="66"/>
                          </w:p>
                          <w:p w14:paraId="50910AA3" w14:textId="03917257" w:rsidR="009119BF" w:rsidRPr="00364057" w:rsidRDefault="009119BF" w:rsidP="00364057">
                            <w:pPr>
                              <w:pStyle w:val="Subttulo"/>
                              <w:jc w:val="center"/>
                              <w:rPr>
                                <w:color w:val="5E5E5E" w:themeColor="text2"/>
                                <w:sz w:val="24"/>
                                <w:szCs w:val="48"/>
                                <w:u w:val="none"/>
                              </w:rPr>
                            </w:pPr>
                            <w:bookmarkStart w:id="67" w:name="_Toc40434252"/>
                            <w:bookmarkStart w:id="68" w:name="_Toc40434878"/>
                            <w:bookmarkStart w:id="69" w:name="_Toc40434944"/>
                            <w:bookmarkStart w:id="70" w:name="_Toc40435072"/>
                            <w:bookmarkStart w:id="71" w:name="_Toc40435344"/>
                            <w:bookmarkStart w:id="72" w:name="_Toc41038997"/>
                            <w:bookmarkStart w:id="73" w:name="_Toc41574200"/>
                            <w:bookmarkStart w:id="74" w:name="_Toc41649128"/>
                            <w:bookmarkStart w:id="75" w:name="_Toc41649279"/>
                            <w:bookmarkStart w:id="76" w:name="_Toc41649512"/>
                            <w:r w:rsidRPr="00364057">
                              <w:rPr>
                                <w:color w:val="5E5E5E" w:themeColor="text2"/>
                                <w:sz w:val="24"/>
                                <w:szCs w:val="48"/>
                                <w:u w:val="none"/>
                              </w:rPr>
                              <w:t>Pol Lopez</w:t>
                            </w:r>
                            <w:bookmarkEnd w:id="67"/>
                            <w:bookmarkEnd w:id="68"/>
                            <w:bookmarkEnd w:id="69"/>
                            <w:bookmarkEnd w:id="70"/>
                            <w:bookmarkEnd w:id="71"/>
                            <w:bookmarkEnd w:id="72"/>
                            <w:bookmarkEnd w:id="73"/>
                            <w:bookmarkEnd w:id="74"/>
                            <w:bookmarkEnd w:id="75"/>
                            <w:bookmarkEnd w:id="76"/>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6E103C68" w14:textId="77777777" w:rsidR="006D056D" w:rsidRPr="006D056D" w:rsidRDefault="00594C02" w:rsidP="00F179C3">
      <w:pPr>
        <w:pStyle w:val="Ttulo1"/>
        <w:rPr>
          <w:rFonts w:cs="Times New Roman"/>
          <w:noProof/>
          <w:sz w:val="36"/>
          <w:szCs w:val="36"/>
        </w:rPr>
      </w:pPr>
      <w:bookmarkStart w:id="47" w:name="_Toc40434253"/>
      <w:bookmarkStart w:id="48" w:name="_Toc40434879"/>
      <w:bookmarkStart w:id="49" w:name="_Toc40434945"/>
      <w:bookmarkStart w:id="50" w:name="_Toc40435073"/>
      <w:bookmarkStart w:id="51" w:name="_Toc40435345"/>
      <w:bookmarkStart w:id="52" w:name="_Toc41038998"/>
      <w:bookmarkStart w:id="53" w:name="_Toc41574201"/>
      <w:bookmarkStart w:id="54" w:name="_Toc41649129"/>
      <w:bookmarkStart w:id="55" w:name="_Toc41649280"/>
      <w:bookmarkStart w:id="56" w:name="_Toc41649513"/>
      <w:r>
        <w:lastRenderedPageBreak/>
        <w:t>Índex</w:t>
      </w:r>
      <w:bookmarkEnd w:id="47"/>
      <w:bookmarkEnd w:id="48"/>
      <w:bookmarkEnd w:id="49"/>
      <w:bookmarkEnd w:id="50"/>
      <w:bookmarkEnd w:id="51"/>
      <w:bookmarkEnd w:id="52"/>
      <w:bookmarkEnd w:id="53"/>
      <w:bookmarkEnd w:id="54"/>
      <w:bookmarkEnd w:id="55"/>
      <w:bookmarkEnd w:id="56"/>
      <w:r w:rsidR="0029233E" w:rsidRPr="006D056D">
        <w:rPr>
          <w:rFonts w:cs="Times New Roman"/>
          <w:sz w:val="40"/>
          <w:szCs w:val="40"/>
        </w:rPr>
        <w:fldChar w:fldCharType="begin"/>
      </w:r>
      <w:r w:rsidR="0029233E" w:rsidRPr="006D056D">
        <w:rPr>
          <w:rFonts w:cs="Times New Roman"/>
          <w:sz w:val="40"/>
          <w:szCs w:val="40"/>
        </w:rPr>
        <w:instrText xml:space="preserve"> TOC \o "1-3" \h \z \t "Título;2;Subtítulo;3;Subsubtitulo;4" </w:instrText>
      </w:r>
      <w:r w:rsidR="0029233E" w:rsidRPr="006D056D">
        <w:rPr>
          <w:rFonts w:cs="Times New Roman"/>
          <w:sz w:val="40"/>
          <w:szCs w:val="40"/>
        </w:rPr>
        <w:fldChar w:fldCharType="separate"/>
      </w:r>
    </w:p>
    <w:p w14:paraId="50ED5E81" w14:textId="0B829DE7"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14" w:history="1">
        <w:r w:rsidR="006D056D" w:rsidRPr="006D056D">
          <w:rPr>
            <w:rStyle w:val="Hipervnculo"/>
            <w:rFonts w:ascii="Times New Roman" w:hAnsi="Times New Roman" w:cs="Times New Roman"/>
            <w:noProof/>
            <w:sz w:val="22"/>
            <w:szCs w:val="22"/>
          </w:rPr>
          <w:t>Introducció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3D4F6CFB" w14:textId="5027A9F6"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15" w:history="1">
        <w:r w:rsidR="006D056D" w:rsidRPr="006D056D">
          <w:rPr>
            <w:rStyle w:val="Hipervnculo"/>
            <w:rFonts w:ascii="Times New Roman" w:hAnsi="Times New Roman" w:cs="Times New Roman"/>
            <w:noProof/>
            <w:sz w:val="22"/>
            <w:szCs w:val="22"/>
          </w:rPr>
          <w:t>Origen de la idea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2B14A52A" w14:textId="7BB6FF47"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16" w:history="1">
        <w:r w:rsidR="006D056D" w:rsidRPr="006D056D">
          <w:rPr>
            <w:rStyle w:val="Hipervnculo"/>
            <w:rFonts w:ascii="Times New Roman" w:hAnsi="Times New Roman" w:cs="Times New Roman"/>
            <w:noProof/>
            <w:sz w:val="22"/>
            <w:szCs w:val="22"/>
          </w:rPr>
          <w:t>Què és Jpvideo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5210F6C7" w14:textId="163CB76E"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17" w:history="1">
        <w:r w:rsidR="006D056D" w:rsidRPr="006D056D">
          <w:rPr>
            <w:rStyle w:val="Hipervnculo"/>
            <w:rFonts w:ascii="Times New Roman" w:hAnsi="Times New Roman" w:cs="Times New Roman"/>
            <w:noProof/>
            <w:sz w:val="22"/>
            <w:szCs w:val="22"/>
          </w:rPr>
          <w:t>Aquí va dirigit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w:t>
        </w:r>
        <w:r w:rsidR="006D056D" w:rsidRPr="006D056D">
          <w:rPr>
            <w:rFonts w:ascii="Times New Roman" w:hAnsi="Times New Roman" w:cs="Times New Roman"/>
            <w:noProof/>
            <w:webHidden/>
            <w:sz w:val="22"/>
            <w:szCs w:val="22"/>
          </w:rPr>
          <w:fldChar w:fldCharType="end"/>
        </w:r>
      </w:hyperlink>
    </w:p>
    <w:p w14:paraId="6FD804CF" w14:textId="337AA9C4"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18" w:history="1">
        <w:r w:rsidR="006D056D" w:rsidRPr="006D056D">
          <w:rPr>
            <w:rStyle w:val="Hipervnculo"/>
            <w:rFonts w:ascii="Times New Roman" w:hAnsi="Times New Roman" w:cs="Times New Roman"/>
            <w:noProof/>
            <w:sz w:val="22"/>
            <w:szCs w:val="22"/>
          </w:rPr>
          <w:t>Com funciona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w:t>
        </w:r>
        <w:r w:rsidR="006D056D" w:rsidRPr="006D056D">
          <w:rPr>
            <w:rFonts w:ascii="Times New Roman" w:hAnsi="Times New Roman" w:cs="Times New Roman"/>
            <w:noProof/>
            <w:webHidden/>
            <w:sz w:val="22"/>
            <w:szCs w:val="22"/>
          </w:rPr>
          <w:fldChar w:fldCharType="end"/>
        </w:r>
      </w:hyperlink>
    </w:p>
    <w:p w14:paraId="4D3D7534" w14:textId="0E678D19"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19" w:history="1">
        <w:r w:rsidR="006D056D" w:rsidRPr="006D056D">
          <w:rPr>
            <w:rStyle w:val="Hipervnculo"/>
            <w:rFonts w:ascii="Times New Roman" w:hAnsi="Times New Roman" w:cs="Times New Roman"/>
            <w:noProof/>
            <w:sz w:val="22"/>
            <w:szCs w:val="22"/>
          </w:rPr>
          <w:t>Estudi de viabilitat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49C63D68" w14:textId="697D13D1"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20" w:history="1">
        <w:r w:rsidR="006D056D" w:rsidRPr="006D056D">
          <w:rPr>
            <w:rStyle w:val="Hipervnculo"/>
            <w:rFonts w:ascii="Times New Roman" w:hAnsi="Times New Roman" w:cs="Times New Roman"/>
            <w:noProof/>
            <w:sz w:val="22"/>
            <w:szCs w:val="22"/>
          </w:rPr>
          <w:t>Viabilitat econòmica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552E9FBD" w14:textId="7F2989F8"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21" w:history="1">
        <w:r w:rsidR="006D056D" w:rsidRPr="006D056D">
          <w:rPr>
            <w:rStyle w:val="Hipervnculo"/>
            <w:rFonts w:ascii="Times New Roman" w:hAnsi="Times New Roman" w:cs="Times New Roman"/>
            <w:noProof/>
            <w:sz w:val="22"/>
            <w:szCs w:val="22"/>
          </w:rPr>
          <w:t>Estudi de mercat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78B2F125" w14:textId="16623D95"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22" w:history="1">
        <w:r w:rsidR="006D056D" w:rsidRPr="006D056D">
          <w:rPr>
            <w:rStyle w:val="Hipervnculo"/>
            <w:rFonts w:ascii="Times New Roman" w:hAnsi="Times New Roman" w:cs="Times New Roman"/>
            <w:noProof/>
            <w:sz w:val="22"/>
            <w:szCs w:val="22"/>
          </w:rPr>
          <w:t>Anàlisis Financer</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8</w:t>
        </w:r>
        <w:r w:rsidR="006D056D" w:rsidRPr="006D056D">
          <w:rPr>
            <w:rFonts w:ascii="Times New Roman" w:hAnsi="Times New Roman" w:cs="Times New Roman"/>
            <w:noProof/>
            <w:webHidden/>
            <w:sz w:val="22"/>
            <w:szCs w:val="22"/>
          </w:rPr>
          <w:fldChar w:fldCharType="end"/>
        </w:r>
      </w:hyperlink>
    </w:p>
    <w:p w14:paraId="03DA1055" w14:textId="739DA87F"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23" w:history="1">
        <w:r w:rsidR="006D056D" w:rsidRPr="006D056D">
          <w:rPr>
            <w:rStyle w:val="Hipervnculo"/>
            <w:rFonts w:ascii="Times New Roman" w:hAnsi="Times New Roman" w:cs="Times New Roman"/>
            <w:noProof/>
            <w:sz w:val="20"/>
            <w:szCs w:val="20"/>
          </w:rPr>
          <w:t>Formes de finançar el projecte</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_Toc41649523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8</w:t>
        </w:r>
        <w:r w:rsidR="006D056D" w:rsidRPr="006D056D">
          <w:rPr>
            <w:rFonts w:ascii="Times New Roman" w:hAnsi="Times New Roman" w:cs="Times New Roman"/>
            <w:noProof/>
            <w:webHidden/>
            <w:sz w:val="20"/>
            <w:szCs w:val="20"/>
          </w:rPr>
          <w:fldChar w:fldCharType="end"/>
        </w:r>
      </w:hyperlink>
    </w:p>
    <w:p w14:paraId="5FB131F8" w14:textId="208CBCBF"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24" w:history="1">
        <w:r w:rsidR="006D056D" w:rsidRPr="006D056D">
          <w:rPr>
            <w:rStyle w:val="Hipervnculo"/>
            <w:rFonts w:ascii="Times New Roman" w:hAnsi="Times New Roman" w:cs="Times New Roman"/>
            <w:noProof/>
            <w:sz w:val="20"/>
            <w:szCs w:val="20"/>
          </w:rPr>
          <w:t>Quanta inversió necessitem?</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_Toc41649524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9</w:t>
        </w:r>
        <w:r w:rsidR="006D056D" w:rsidRPr="006D056D">
          <w:rPr>
            <w:rFonts w:ascii="Times New Roman" w:hAnsi="Times New Roman" w:cs="Times New Roman"/>
            <w:noProof/>
            <w:webHidden/>
            <w:sz w:val="20"/>
            <w:szCs w:val="20"/>
          </w:rPr>
          <w:fldChar w:fldCharType="end"/>
        </w:r>
      </w:hyperlink>
    </w:p>
    <w:p w14:paraId="2BD6CD90" w14:textId="26C43268"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25" w:history="1">
        <w:r w:rsidR="006D056D" w:rsidRPr="006D056D">
          <w:rPr>
            <w:rStyle w:val="Hipervnculo"/>
            <w:rFonts w:ascii="Times New Roman" w:hAnsi="Times New Roman" w:cs="Times New Roman"/>
            <w:noProof/>
            <w:sz w:val="20"/>
            <w:szCs w:val="20"/>
          </w:rPr>
          <w:t>Productes Escollits</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_Toc41649525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10</w:t>
        </w:r>
        <w:r w:rsidR="006D056D" w:rsidRPr="006D056D">
          <w:rPr>
            <w:rFonts w:ascii="Times New Roman" w:hAnsi="Times New Roman" w:cs="Times New Roman"/>
            <w:noProof/>
            <w:webHidden/>
            <w:sz w:val="20"/>
            <w:szCs w:val="20"/>
          </w:rPr>
          <w:fldChar w:fldCharType="end"/>
        </w:r>
      </w:hyperlink>
    </w:p>
    <w:p w14:paraId="6A98D850" w14:textId="02C30347"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26" w:history="1">
        <w:r w:rsidR="006D056D" w:rsidRPr="006D056D">
          <w:rPr>
            <w:rStyle w:val="Hipervnculo"/>
            <w:rFonts w:ascii="Times New Roman" w:hAnsi="Times New Roman" w:cs="Times New Roman"/>
            <w:noProof/>
            <w:sz w:val="20"/>
            <w:szCs w:val="20"/>
          </w:rPr>
          <w:t>Punt d’equilibri</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_Toc41649526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11</w:t>
        </w:r>
        <w:r w:rsidR="006D056D" w:rsidRPr="006D056D">
          <w:rPr>
            <w:rFonts w:ascii="Times New Roman" w:hAnsi="Times New Roman" w:cs="Times New Roman"/>
            <w:noProof/>
            <w:webHidden/>
            <w:sz w:val="20"/>
            <w:szCs w:val="20"/>
          </w:rPr>
          <w:fldChar w:fldCharType="end"/>
        </w:r>
      </w:hyperlink>
    </w:p>
    <w:p w14:paraId="04AF6E73" w14:textId="59D57EE4"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27" w:history="1">
        <w:r w:rsidR="006D056D" w:rsidRPr="006D056D">
          <w:rPr>
            <w:rStyle w:val="Hipervnculo"/>
            <w:rFonts w:ascii="Times New Roman" w:hAnsi="Times New Roman" w:cs="Times New Roman"/>
            <w:noProof/>
            <w:sz w:val="22"/>
            <w:szCs w:val="22"/>
          </w:rPr>
          <w:t>Conclusió viabilitat econòmica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13</w:t>
        </w:r>
        <w:r w:rsidR="006D056D" w:rsidRPr="006D056D">
          <w:rPr>
            <w:rFonts w:ascii="Times New Roman" w:hAnsi="Times New Roman" w:cs="Times New Roman"/>
            <w:noProof/>
            <w:webHidden/>
            <w:sz w:val="22"/>
            <w:szCs w:val="22"/>
          </w:rPr>
          <w:fldChar w:fldCharType="end"/>
        </w:r>
      </w:hyperlink>
    </w:p>
    <w:p w14:paraId="592CEF24" w14:textId="452A4DBC"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28" w:history="1">
        <w:r w:rsidR="006D056D" w:rsidRPr="006D056D">
          <w:rPr>
            <w:rStyle w:val="Hipervnculo"/>
            <w:rFonts w:ascii="Times New Roman" w:hAnsi="Times New Roman" w:cs="Times New Roman"/>
            <w:noProof/>
            <w:sz w:val="22"/>
            <w:szCs w:val="22"/>
          </w:rPr>
          <w:t>Viabilitat Política i Legal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14</w:t>
        </w:r>
        <w:r w:rsidR="006D056D" w:rsidRPr="006D056D">
          <w:rPr>
            <w:rFonts w:ascii="Times New Roman" w:hAnsi="Times New Roman" w:cs="Times New Roman"/>
            <w:noProof/>
            <w:webHidden/>
            <w:sz w:val="22"/>
            <w:szCs w:val="22"/>
          </w:rPr>
          <w:fldChar w:fldCharType="end"/>
        </w:r>
      </w:hyperlink>
    </w:p>
    <w:p w14:paraId="2BDF2F37" w14:textId="101A7159"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29" w:history="1">
        <w:r w:rsidR="006D056D" w:rsidRPr="006D056D">
          <w:rPr>
            <w:rStyle w:val="Hipervnculo"/>
            <w:rFonts w:ascii="Times New Roman" w:hAnsi="Times New Roman" w:cs="Times New Roman"/>
            <w:noProof/>
            <w:sz w:val="22"/>
            <w:szCs w:val="22"/>
          </w:rPr>
          <w:t>Viabilitat Tècnica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2C23237A" w14:textId="7DF68532"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0"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5B14D8A2" w14:textId="7FD497E1"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1" w:history="1">
        <w:r w:rsidR="006D056D" w:rsidRPr="006D056D">
          <w:rPr>
            <w:rStyle w:val="Hipervnculo"/>
            <w:rFonts w:ascii="Times New Roman" w:hAnsi="Times New Roman" w:cs="Times New Roman"/>
            <w:noProof/>
            <w:sz w:val="22"/>
            <w:szCs w:val="22"/>
          </w:rPr>
          <w:t>Llenguatge de programació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49C7AC79" w14:textId="27CA0F96"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2" w:history="1">
        <w:r w:rsidR="006D056D" w:rsidRPr="006D056D">
          <w:rPr>
            <w:rStyle w:val="Hipervnculo"/>
            <w:rFonts w:ascii="Times New Roman" w:hAnsi="Times New Roman" w:cs="Times New Roman"/>
            <w:noProof/>
            <w:sz w:val="22"/>
            <w:szCs w:val="22"/>
          </w:rPr>
          <w:t>Anàlisi dels recursos de hardware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16</w:t>
        </w:r>
        <w:r w:rsidR="006D056D" w:rsidRPr="006D056D">
          <w:rPr>
            <w:rFonts w:ascii="Times New Roman" w:hAnsi="Times New Roman" w:cs="Times New Roman"/>
            <w:noProof/>
            <w:webHidden/>
            <w:sz w:val="22"/>
            <w:szCs w:val="22"/>
          </w:rPr>
          <w:fldChar w:fldCharType="end"/>
        </w:r>
      </w:hyperlink>
    </w:p>
    <w:p w14:paraId="0C306DD6" w14:textId="11DBD3E9"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3" w:history="1">
        <w:r w:rsidR="006D056D" w:rsidRPr="006D056D">
          <w:rPr>
            <w:rStyle w:val="Hipervnculo"/>
            <w:rFonts w:ascii="Times New Roman" w:hAnsi="Times New Roman" w:cs="Times New Roman"/>
            <w:noProof/>
            <w:sz w:val="22"/>
            <w:szCs w:val="22"/>
          </w:rPr>
          <w:t>Bases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16</w:t>
        </w:r>
        <w:r w:rsidR="006D056D" w:rsidRPr="006D056D">
          <w:rPr>
            <w:rFonts w:ascii="Times New Roman" w:hAnsi="Times New Roman" w:cs="Times New Roman"/>
            <w:noProof/>
            <w:webHidden/>
            <w:sz w:val="22"/>
            <w:szCs w:val="22"/>
          </w:rPr>
          <w:fldChar w:fldCharType="end"/>
        </w:r>
      </w:hyperlink>
    </w:p>
    <w:p w14:paraId="38F24FFB" w14:textId="2E308086"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34" w:history="1">
        <w:r w:rsidR="006D056D" w:rsidRPr="006D056D">
          <w:rPr>
            <w:rStyle w:val="Hipervnculo"/>
            <w:rFonts w:ascii="Times New Roman" w:hAnsi="Times New Roman" w:cs="Times New Roman"/>
            <w:noProof/>
            <w:sz w:val="22"/>
            <w:szCs w:val="22"/>
          </w:rPr>
          <w:t>Conclusió viabilitat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17</w:t>
        </w:r>
        <w:r w:rsidR="006D056D" w:rsidRPr="006D056D">
          <w:rPr>
            <w:rFonts w:ascii="Times New Roman" w:hAnsi="Times New Roman" w:cs="Times New Roman"/>
            <w:noProof/>
            <w:webHidden/>
            <w:sz w:val="22"/>
            <w:szCs w:val="22"/>
          </w:rPr>
          <w:fldChar w:fldCharType="end"/>
        </w:r>
      </w:hyperlink>
    </w:p>
    <w:p w14:paraId="42F33496" w14:textId="72A8B78D"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35" w:history="1">
        <w:r w:rsidR="006D056D" w:rsidRPr="006D056D">
          <w:rPr>
            <w:rStyle w:val="Hipervnculo"/>
            <w:rFonts w:ascii="Times New Roman" w:hAnsi="Times New Roman" w:cs="Times New Roman"/>
            <w:noProof/>
            <w:sz w:val="22"/>
            <w:szCs w:val="22"/>
          </w:rPr>
          <w:t>Tecnologies usades i Propostes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0735479F" w14:textId="54DAA78C"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36" w:history="1">
        <w:r w:rsidR="006D056D" w:rsidRPr="006D056D">
          <w:rPr>
            <w:rStyle w:val="Hipervnculo"/>
            <w:rFonts w:ascii="Times New Roman" w:hAnsi="Times New Roman" w:cs="Times New Roman"/>
            <w:noProof/>
            <w:sz w:val="22"/>
            <w:szCs w:val="22"/>
          </w:rPr>
          <w:t>Sistema operatiu</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22094C2C" w14:textId="5A4D5484"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7" w:history="1">
        <w:r w:rsidR="006D056D" w:rsidRPr="006D056D">
          <w:rPr>
            <w:rStyle w:val="Hipervnculo"/>
            <w:rFonts w:ascii="Times New Roman" w:hAnsi="Times New Roman" w:cs="Times New Roman"/>
            <w:noProof/>
            <w:sz w:val="22"/>
            <w:szCs w:val="22"/>
          </w:rPr>
          <w:t>Android</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59BBEA4E" w14:textId="79EBE370"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38" w:history="1">
        <w:r w:rsidR="006D056D" w:rsidRPr="006D056D">
          <w:rPr>
            <w:rStyle w:val="Hipervnculo"/>
            <w:rFonts w:ascii="Times New Roman" w:hAnsi="Times New Roman" w:cs="Times New Roman"/>
            <w:noProof/>
            <w:sz w:val="20"/>
            <w:szCs w:val="20"/>
          </w:rPr>
          <w:t>Desenvolupament en Android</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_Toc41649538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1918A6A1" w14:textId="7798B563"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39" w:history="1">
        <w:r w:rsidR="006D056D" w:rsidRPr="006D056D">
          <w:rPr>
            <w:rStyle w:val="Hipervnculo"/>
            <w:rFonts w:ascii="Times New Roman" w:hAnsi="Times New Roman" w:cs="Times New Roman"/>
            <w:noProof/>
            <w:sz w:val="22"/>
            <w:szCs w:val="22"/>
          </w:rPr>
          <w:t>Apple (iOS)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19</w:t>
        </w:r>
        <w:r w:rsidR="006D056D" w:rsidRPr="006D056D">
          <w:rPr>
            <w:rFonts w:ascii="Times New Roman" w:hAnsi="Times New Roman" w:cs="Times New Roman"/>
            <w:noProof/>
            <w:webHidden/>
            <w:sz w:val="22"/>
            <w:szCs w:val="22"/>
          </w:rPr>
          <w:fldChar w:fldCharType="end"/>
        </w:r>
      </w:hyperlink>
    </w:p>
    <w:p w14:paraId="61BD1E5E" w14:textId="7C68EC50"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40" w:history="1">
        <w:r w:rsidR="006D056D" w:rsidRPr="006D056D">
          <w:rPr>
            <w:rStyle w:val="Hipervnculo"/>
            <w:rFonts w:ascii="Times New Roman" w:hAnsi="Times New Roman" w:cs="Times New Roman"/>
            <w:noProof/>
            <w:sz w:val="20"/>
            <w:szCs w:val="20"/>
          </w:rPr>
          <w:t>iOs SDK</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_Toc41649540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2F42D89C" w14:textId="077CE5EC"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41" w:history="1">
        <w:r w:rsidR="006D056D" w:rsidRPr="006D056D">
          <w:rPr>
            <w:rStyle w:val="Hipervnculo"/>
            <w:rFonts w:ascii="Times New Roman" w:hAnsi="Times New Roman" w:cs="Times New Roman"/>
            <w:noProof/>
            <w:sz w:val="20"/>
            <w:szCs w:val="20"/>
          </w:rPr>
          <w:t>Llicència</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_Toc41649541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327CB80F" w14:textId="3B3A3373"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42" w:history="1">
        <w:r w:rsidR="006D056D" w:rsidRPr="006D056D">
          <w:rPr>
            <w:rStyle w:val="Hipervnculo"/>
            <w:rFonts w:ascii="Times New Roman" w:hAnsi="Times New Roman" w:cs="Times New Roman"/>
            <w:noProof/>
            <w:sz w:val="22"/>
            <w:szCs w:val="22"/>
          </w:rPr>
          <w:t>Llenguatges de programació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75ADD3B0" w14:textId="1A4E73AB"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43" w:history="1">
        <w:r w:rsidR="006D056D" w:rsidRPr="006D056D">
          <w:rPr>
            <w:rStyle w:val="Hipervnculo"/>
            <w:rFonts w:ascii="Times New Roman" w:hAnsi="Times New Roman" w:cs="Times New Roman"/>
            <w:noProof/>
            <w:sz w:val="22"/>
            <w:szCs w:val="22"/>
          </w:rPr>
          <w:t>Java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289F08A4" w14:textId="6807E6DB"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44" w:history="1">
        <w:r w:rsidR="006D056D" w:rsidRPr="006D056D">
          <w:rPr>
            <w:rStyle w:val="Hipervnculo"/>
            <w:rFonts w:ascii="Times New Roman" w:hAnsi="Times New Roman" w:cs="Times New Roman"/>
            <w:noProof/>
            <w:sz w:val="22"/>
            <w:szCs w:val="22"/>
          </w:rPr>
          <w:t>C#</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781B3F3C" w14:textId="1AC6D83D"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45" w:history="1">
        <w:r w:rsidR="006D056D" w:rsidRPr="006D056D">
          <w:rPr>
            <w:rStyle w:val="Hipervnculo"/>
            <w:rFonts w:ascii="Times New Roman" w:hAnsi="Times New Roman" w:cs="Times New Roman"/>
            <w:noProof/>
            <w:sz w:val="22"/>
            <w:szCs w:val="22"/>
          </w:rPr>
          <w:t>Conclusió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21</w:t>
        </w:r>
        <w:r w:rsidR="006D056D" w:rsidRPr="006D056D">
          <w:rPr>
            <w:rFonts w:ascii="Times New Roman" w:hAnsi="Times New Roman" w:cs="Times New Roman"/>
            <w:noProof/>
            <w:webHidden/>
            <w:sz w:val="22"/>
            <w:szCs w:val="22"/>
          </w:rPr>
          <w:fldChar w:fldCharType="end"/>
        </w:r>
      </w:hyperlink>
    </w:p>
    <w:p w14:paraId="4855E1D3" w14:textId="5577AF6E"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46" w:history="1">
        <w:r w:rsidR="006D056D" w:rsidRPr="006D056D">
          <w:rPr>
            <w:rStyle w:val="Hipervnculo"/>
            <w:rFonts w:ascii="Times New Roman" w:hAnsi="Times New Roman" w:cs="Times New Roman"/>
            <w:noProof/>
            <w:sz w:val="22"/>
            <w:szCs w:val="22"/>
          </w:rPr>
          <w:t>Android Studio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21</w:t>
        </w:r>
        <w:r w:rsidR="006D056D" w:rsidRPr="006D056D">
          <w:rPr>
            <w:rFonts w:ascii="Times New Roman" w:hAnsi="Times New Roman" w:cs="Times New Roman"/>
            <w:noProof/>
            <w:webHidden/>
            <w:sz w:val="22"/>
            <w:szCs w:val="22"/>
          </w:rPr>
          <w:fldChar w:fldCharType="end"/>
        </w:r>
      </w:hyperlink>
    </w:p>
    <w:p w14:paraId="21C52D67" w14:textId="433F3804"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47" w:history="1">
        <w:r w:rsidR="006D056D" w:rsidRPr="006D056D">
          <w:rPr>
            <w:rStyle w:val="Hipervnculo"/>
            <w:rFonts w:ascii="Times New Roman" w:hAnsi="Times New Roman" w:cs="Times New Roman"/>
            <w:noProof/>
            <w:sz w:val="22"/>
            <w:szCs w:val="22"/>
          </w:rPr>
          <w:t>Versió d’Android</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22</w:t>
        </w:r>
        <w:r w:rsidR="006D056D" w:rsidRPr="006D056D">
          <w:rPr>
            <w:rFonts w:ascii="Times New Roman" w:hAnsi="Times New Roman" w:cs="Times New Roman"/>
            <w:noProof/>
            <w:webHidden/>
            <w:sz w:val="22"/>
            <w:szCs w:val="22"/>
          </w:rPr>
          <w:fldChar w:fldCharType="end"/>
        </w:r>
      </w:hyperlink>
    </w:p>
    <w:p w14:paraId="246B826A" w14:textId="0667406D"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48"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24</w:t>
        </w:r>
        <w:r w:rsidR="006D056D" w:rsidRPr="006D056D">
          <w:rPr>
            <w:rFonts w:ascii="Times New Roman" w:hAnsi="Times New Roman" w:cs="Times New Roman"/>
            <w:noProof/>
            <w:webHidden/>
            <w:sz w:val="22"/>
            <w:szCs w:val="22"/>
          </w:rPr>
          <w:fldChar w:fldCharType="end"/>
        </w:r>
      </w:hyperlink>
    </w:p>
    <w:p w14:paraId="4B76E69D" w14:textId="650B9FB4"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49" w:history="1">
        <w:r w:rsidR="006D056D" w:rsidRPr="006D056D">
          <w:rPr>
            <w:rStyle w:val="Hipervnculo"/>
            <w:rFonts w:ascii="Times New Roman" w:hAnsi="Times New Roman" w:cs="Times New Roman"/>
            <w:noProof/>
            <w:sz w:val="22"/>
            <w:szCs w:val="22"/>
          </w:rPr>
          <w:t>PostgreSql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24</w:t>
        </w:r>
        <w:r w:rsidR="006D056D" w:rsidRPr="006D056D">
          <w:rPr>
            <w:rFonts w:ascii="Times New Roman" w:hAnsi="Times New Roman" w:cs="Times New Roman"/>
            <w:noProof/>
            <w:webHidden/>
            <w:sz w:val="22"/>
            <w:szCs w:val="22"/>
          </w:rPr>
          <w:fldChar w:fldCharType="end"/>
        </w:r>
      </w:hyperlink>
    </w:p>
    <w:p w14:paraId="2B79E12A" w14:textId="685D59F6"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50" w:history="1">
        <w:r w:rsidR="006D056D" w:rsidRPr="006D056D">
          <w:rPr>
            <w:rStyle w:val="Hipervnculo"/>
            <w:rFonts w:ascii="Times New Roman" w:hAnsi="Times New Roman" w:cs="Times New Roman"/>
            <w:noProof/>
            <w:sz w:val="22"/>
            <w:szCs w:val="22"/>
          </w:rPr>
          <w:t>SQLite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25</w:t>
        </w:r>
        <w:r w:rsidR="006D056D" w:rsidRPr="006D056D">
          <w:rPr>
            <w:rFonts w:ascii="Times New Roman" w:hAnsi="Times New Roman" w:cs="Times New Roman"/>
            <w:noProof/>
            <w:webHidden/>
            <w:sz w:val="22"/>
            <w:szCs w:val="22"/>
          </w:rPr>
          <w:fldChar w:fldCharType="end"/>
        </w:r>
      </w:hyperlink>
    </w:p>
    <w:p w14:paraId="7DBFD0B6" w14:textId="20533102"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51" w:history="1">
        <w:r w:rsidR="006D056D" w:rsidRPr="006D056D">
          <w:rPr>
            <w:rStyle w:val="Hipervnculo"/>
            <w:rFonts w:ascii="Times New Roman" w:hAnsi="Times New Roman" w:cs="Times New Roman"/>
            <w:noProof/>
            <w:sz w:val="22"/>
            <w:szCs w:val="22"/>
          </w:rPr>
          <w:t>Firebase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26</w:t>
        </w:r>
        <w:r w:rsidR="006D056D" w:rsidRPr="006D056D">
          <w:rPr>
            <w:rFonts w:ascii="Times New Roman" w:hAnsi="Times New Roman" w:cs="Times New Roman"/>
            <w:noProof/>
            <w:webHidden/>
            <w:sz w:val="22"/>
            <w:szCs w:val="22"/>
          </w:rPr>
          <w:fldChar w:fldCharType="end"/>
        </w:r>
      </w:hyperlink>
    </w:p>
    <w:p w14:paraId="42B6C8C2" w14:textId="2F050375"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52" w:history="1">
        <w:r w:rsidR="006D056D" w:rsidRPr="006D056D">
          <w:rPr>
            <w:rStyle w:val="Hipervnculo"/>
            <w:rFonts w:ascii="Times New Roman" w:hAnsi="Times New Roman" w:cs="Times New Roman"/>
            <w:noProof/>
            <w:sz w:val="22"/>
            <w:szCs w:val="22"/>
          </w:rPr>
          <w:t>Planificació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28</w:t>
        </w:r>
        <w:r w:rsidR="006D056D" w:rsidRPr="006D056D">
          <w:rPr>
            <w:rFonts w:ascii="Times New Roman" w:hAnsi="Times New Roman" w:cs="Times New Roman"/>
            <w:noProof/>
            <w:webHidden/>
            <w:sz w:val="22"/>
            <w:szCs w:val="22"/>
          </w:rPr>
          <w:fldChar w:fldCharType="end"/>
        </w:r>
      </w:hyperlink>
    </w:p>
    <w:p w14:paraId="79409104" w14:textId="7643EC22"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53" w:history="1">
        <w:r w:rsidR="006D056D" w:rsidRPr="006D056D">
          <w:rPr>
            <w:rStyle w:val="Hipervnculo"/>
            <w:rFonts w:ascii="Times New Roman" w:hAnsi="Times New Roman" w:cs="Times New Roman"/>
            <w:noProof/>
            <w:sz w:val="22"/>
            <w:szCs w:val="22"/>
          </w:rPr>
          <w:t>Diagrama de gantt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29</w:t>
        </w:r>
        <w:r w:rsidR="006D056D" w:rsidRPr="006D056D">
          <w:rPr>
            <w:rFonts w:ascii="Times New Roman" w:hAnsi="Times New Roman" w:cs="Times New Roman"/>
            <w:noProof/>
            <w:webHidden/>
            <w:sz w:val="22"/>
            <w:szCs w:val="22"/>
          </w:rPr>
          <w:fldChar w:fldCharType="end"/>
        </w:r>
      </w:hyperlink>
    </w:p>
    <w:p w14:paraId="3D083ECA" w14:textId="73DE936B"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54"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31</w:t>
        </w:r>
        <w:r w:rsidR="006D056D" w:rsidRPr="006D056D">
          <w:rPr>
            <w:rFonts w:ascii="Times New Roman" w:hAnsi="Times New Roman" w:cs="Times New Roman"/>
            <w:noProof/>
            <w:webHidden/>
            <w:sz w:val="22"/>
            <w:szCs w:val="22"/>
          </w:rPr>
          <w:fldChar w:fldCharType="end"/>
        </w:r>
      </w:hyperlink>
    </w:p>
    <w:p w14:paraId="005D9A70" w14:textId="6F973854"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55"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34</w:t>
        </w:r>
        <w:r w:rsidR="006D056D" w:rsidRPr="006D056D">
          <w:rPr>
            <w:rFonts w:ascii="Times New Roman" w:hAnsi="Times New Roman" w:cs="Times New Roman"/>
            <w:noProof/>
            <w:webHidden/>
            <w:sz w:val="22"/>
            <w:szCs w:val="22"/>
          </w:rPr>
          <w:fldChar w:fldCharType="end"/>
        </w:r>
      </w:hyperlink>
    </w:p>
    <w:p w14:paraId="21FA6001" w14:textId="369C0BC2"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56" w:history="1">
        <w:r w:rsidR="006D056D" w:rsidRPr="006D056D">
          <w:rPr>
            <w:rStyle w:val="Hipervnculo"/>
            <w:rFonts w:ascii="Times New Roman" w:hAnsi="Times New Roman" w:cs="Times New Roman"/>
            <w:noProof/>
            <w:sz w:val="22"/>
            <w:szCs w:val="22"/>
          </w:rPr>
          <w:t>Lligar firebase amb l’aplicació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34</w:t>
        </w:r>
        <w:r w:rsidR="006D056D" w:rsidRPr="006D056D">
          <w:rPr>
            <w:rFonts w:ascii="Times New Roman" w:hAnsi="Times New Roman" w:cs="Times New Roman"/>
            <w:noProof/>
            <w:webHidden/>
            <w:sz w:val="22"/>
            <w:szCs w:val="22"/>
          </w:rPr>
          <w:fldChar w:fldCharType="end"/>
        </w:r>
      </w:hyperlink>
    </w:p>
    <w:p w14:paraId="1D41CB60" w14:textId="60E790F1"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57" w:history="1">
        <w:r w:rsidR="006D056D" w:rsidRPr="006D056D">
          <w:rPr>
            <w:rStyle w:val="Hipervnculo"/>
            <w:rFonts w:ascii="Times New Roman" w:hAnsi="Times New Roman" w:cs="Times New Roman"/>
            <w:noProof/>
            <w:sz w:val="22"/>
            <w:szCs w:val="22"/>
          </w:rPr>
          <w:t>Autentificació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35</w:t>
        </w:r>
        <w:r w:rsidR="006D056D" w:rsidRPr="006D056D">
          <w:rPr>
            <w:rFonts w:ascii="Times New Roman" w:hAnsi="Times New Roman" w:cs="Times New Roman"/>
            <w:noProof/>
            <w:webHidden/>
            <w:sz w:val="22"/>
            <w:szCs w:val="22"/>
          </w:rPr>
          <w:fldChar w:fldCharType="end"/>
        </w:r>
      </w:hyperlink>
    </w:p>
    <w:p w14:paraId="0023EEE8" w14:textId="6C31086E"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58"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36</w:t>
        </w:r>
        <w:r w:rsidR="006D056D" w:rsidRPr="006D056D">
          <w:rPr>
            <w:rFonts w:ascii="Times New Roman" w:hAnsi="Times New Roman" w:cs="Times New Roman"/>
            <w:noProof/>
            <w:webHidden/>
            <w:sz w:val="22"/>
            <w:szCs w:val="22"/>
          </w:rPr>
          <w:fldChar w:fldCharType="end"/>
        </w:r>
      </w:hyperlink>
    </w:p>
    <w:p w14:paraId="7D90E343" w14:textId="11E140FB"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59" w:history="1">
        <w:r w:rsidR="006D056D" w:rsidRPr="006D056D">
          <w:rPr>
            <w:rStyle w:val="Hipervnculo"/>
            <w:rFonts w:ascii="Times New Roman" w:hAnsi="Times New Roman" w:cs="Times New Roman"/>
            <w:noProof/>
            <w:sz w:val="22"/>
            <w:szCs w:val="22"/>
          </w:rPr>
          <w:t>Diagrames UML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38</w:t>
        </w:r>
        <w:r w:rsidR="006D056D" w:rsidRPr="006D056D">
          <w:rPr>
            <w:rFonts w:ascii="Times New Roman" w:hAnsi="Times New Roman" w:cs="Times New Roman"/>
            <w:noProof/>
            <w:webHidden/>
            <w:sz w:val="22"/>
            <w:szCs w:val="22"/>
          </w:rPr>
          <w:fldChar w:fldCharType="end"/>
        </w:r>
      </w:hyperlink>
    </w:p>
    <w:p w14:paraId="3A6B8F42" w14:textId="1A31A5BB"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0" w:history="1">
        <w:r w:rsidR="006D056D" w:rsidRPr="006D056D">
          <w:rPr>
            <w:rStyle w:val="Hipervnculo"/>
            <w:rFonts w:ascii="Times New Roman" w:hAnsi="Times New Roman" w:cs="Times New Roman"/>
            <w:noProof/>
            <w:sz w:val="22"/>
            <w:szCs w:val="22"/>
          </w:rPr>
          <w:t>Servei de Vídeo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40</w:t>
        </w:r>
        <w:r w:rsidR="006D056D" w:rsidRPr="006D056D">
          <w:rPr>
            <w:rFonts w:ascii="Times New Roman" w:hAnsi="Times New Roman" w:cs="Times New Roman"/>
            <w:noProof/>
            <w:webHidden/>
            <w:sz w:val="22"/>
            <w:szCs w:val="22"/>
          </w:rPr>
          <w:fldChar w:fldCharType="end"/>
        </w:r>
      </w:hyperlink>
    </w:p>
    <w:p w14:paraId="4B6399E3" w14:textId="187A64A2"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1" w:history="1">
        <w:r w:rsidR="006D056D" w:rsidRPr="006D056D">
          <w:rPr>
            <w:rStyle w:val="Hipervnculo"/>
            <w:rFonts w:ascii="Times New Roman" w:hAnsi="Times New Roman" w:cs="Times New Roman"/>
            <w:noProof/>
            <w:sz w:val="22"/>
            <w:szCs w:val="22"/>
          </w:rPr>
          <w:t>Servei de xat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42</w:t>
        </w:r>
        <w:r w:rsidR="006D056D" w:rsidRPr="006D056D">
          <w:rPr>
            <w:rFonts w:ascii="Times New Roman" w:hAnsi="Times New Roman" w:cs="Times New Roman"/>
            <w:noProof/>
            <w:webHidden/>
            <w:sz w:val="22"/>
            <w:szCs w:val="22"/>
          </w:rPr>
          <w:fldChar w:fldCharType="end"/>
        </w:r>
      </w:hyperlink>
    </w:p>
    <w:p w14:paraId="47137B2C" w14:textId="779BC4BB"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62" w:history="1">
        <w:r w:rsidR="006D056D" w:rsidRPr="006D056D">
          <w:rPr>
            <w:rStyle w:val="Hipervnculo"/>
            <w:rFonts w:ascii="Times New Roman" w:hAnsi="Times New Roman" w:cs="Times New Roman"/>
            <w:noProof/>
            <w:sz w:val="22"/>
            <w:szCs w:val="22"/>
          </w:rPr>
          <w:t>Pla de proves i pla d’actuació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51691B6E" w14:textId="2132F8A2"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3" w:history="1">
        <w:r w:rsidR="006D056D" w:rsidRPr="006D056D">
          <w:rPr>
            <w:rStyle w:val="Hipervnculo"/>
            <w:rFonts w:ascii="Times New Roman" w:hAnsi="Times New Roman" w:cs="Times New Roman"/>
            <w:noProof/>
            <w:sz w:val="22"/>
            <w:szCs w:val="22"/>
          </w:rPr>
          <w:t>Pla de proves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484E19A3" w14:textId="2EDFF25A"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4" w:history="1">
        <w:r w:rsidR="006D056D" w:rsidRPr="006D056D">
          <w:rPr>
            <w:rStyle w:val="Hipervnculo"/>
            <w:rFonts w:ascii="Times New Roman" w:hAnsi="Times New Roman" w:cs="Times New Roman"/>
            <w:noProof/>
            <w:sz w:val="22"/>
            <w:szCs w:val="22"/>
          </w:rPr>
          <w:t>Pla d’actuació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773A5169" w14:textId="6E98D7C1"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65" w:history="1">
        <w:r w:rsidR="006D056D" w:rsidRPr="006D056D">
          <w:rPr>
            <w:rStyle w:val="Hipervnculo"/>
            <w:rFonts w:ascii="Times New Roman" w:hAnsi="Times New Roman" w:cs="Times New Roman"/>
            <w:noProof/>
            <w:sz w:val="22"/>
            <w:szCs w:val="22"/>
          </w:rPr>
          <w:t>Conclusions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45</w:t>
        </w:r>
        <w:r w:rsidR="006D056D" w:rsidRPr="006D056D">
          <w:rPr>
            <w:rFonts w:ascii="Times New Roman" w:hAnsi="Times New Roman" w:cs="Times New Roman"/>
            <w:noProof/>
            <w:webHidden/>
            <w:sz w:val="22"/>
            <w:szCs w:val="22"/>
          </w:rPr>
          <w:fldChar w:fldCharType="end"/>
        </w:r>
      </w:hyperlink>
    </w:p>
    <w:p w14:paraId="13522920" w14:textId="4DFC065A" w:rsidR="006D056D" w:rsidRPr="006D056D" w:rsidRDefault="00807D5D">
      <w:pPr>
        <w:pStyle w:val="TDC1"/>
        <w:tabs>
          <w:tab w:val="right" w:leader="dot" w:pos="8828"/>
        </w:tabs>
        <w:rPr>
          <w:rFonts w:ascii="Times New Roman" w:hAnsi="Times New Roman" w:cs="Times New Roman"/>
          <w:b w:val="0"/>
          <w:bCs w:val="0"/>
          <w:caps w:val="0"/>
          <w:noProof/>
          <w:sz w:val="24"/>
          <w:szCs w:val="24"/>
          <w:lang w:val="es-ES" w:eastAsia="es-ES"/>
        </w:rPr>
      </w:pPr>
      <w:hyperlink w:anchor="_Toc41649566" w:history="1">
        <w:r w:rsidR="006D056D" w:rsidRPr="006D056D">
          <w:rPr>
            <w:rStyle w:val="Hipervnculo"/>
            <w:rFonts w:ascii="Times New Roman" w:hAnsi="Times New Roman" w:cs="Times New Roman"/>
            <w:noProof/>
            <w:sz w:val="22"/>
            <w:szCs w:val="22"/>
          </w:rPr>
          <w:t>Annex</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46</w:t>
        </w:r>
        <w:r w:rsidR="006D056D" w:rsidRPr="006D056D">
          <w:rPr>
            <w:rFonts w:ascii="Times New Roman" w:hAnsi="Times New Roman" w:cs="Times New Roman"/>
            <w:noProof/>
            <w:webHidden/>
            <w:sz w:val="22"/>
            <w:szCs w:val="22"/>
          </w:rPr>
          <w:fldChar w:fldCharType="end"/>
        </w:r>
      </w:hyperlink>
    </w:p>
    <w:p w14:paraId="52006D64" w14:textId="29820FB8"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7" w:history="1">
        <w:r w:rsidR="006D056D" w:rsidRPr="006D056D">
          <w:rPr>
            <w:rStyle w:val="Hipervnculo"/>
            <w:rFonts w:ascii="Times New Roman" w:hAnsi="Times New Roman" w:cs="Times New Roman"/>
            <w:noProof/>
            <w:sz w:val="22"/>
            <w:szCs w:val="22"/>
          </w:rPr>
          <w:t>Web grafia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46</w:t>
        </w:r>
        <w:r w:rsidR="006D056D" w:rsidRPr="006D056D">
          <w:rPr>
            <w:rFonts w:ascii="Times New Roman" w:hAnsi="Times New Roman" w:cs="Times New Roman"/>
            <w:noProof/>
            <w:webHidden/>
            <w:sz w:val="22"/>
            <w:szCs w:val="22"/>
          </w:rPr>
          <w:fldChar w:fldCharType="end"/>
        </w:r>
      </w:hyperlink>
    </w:p>
    <w:p w14:paraId="75717B14" w14:textId="394E6F56"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8" w:history="1">
        <w:r w:rsidR="006D056D" w:rsidRPr="006D056D">
          <w:rPr>
            <w:rStyle w:val="Hipervnculo"/>
            <w:rFonts w:ascii="Times New Roman" w:hAnsi="Times New Roman" w:cs="Times New Roman"/>
            <w:noProof/>
            <w:sz w:val="22"/>
            <w:szCs w:val="22"/>
          </w:rPr>
          <w:t>Dispositius mòbils utilitzats per fer proves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48</w:t>
        </w:r>
        <w:r w:rsidR="006D056D" w:rsidRPr="006D056D">
          <w:rPr>
            <w:rFonts w:ascii="Times New Roman" w:hAnsi="Times New Roman" w:cs="Times New Roman"/>
            <w:noProof/>
            <w:webHidden/>
            <w:sz w:val="22"/>
            <w:szCs w:val="22"/>
          </w:rPr>
          <w:fldChar w:fldCharType="end"/>
        </w:r>
      </w:hyperlink>
    </w:p>
    <w:p w14:paraId="1D8BA1BC" w14:textId="610D3BDD"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69" w:history="1">
        <w:r w:rsidR="006D056D" w:rsidRPr="006D056D">
          <w:rPr>
            <w:rStyle w:val="Hipervnculo"/>
            <w:rFonts w:ascii="Times New Roman" w:hAnsi="Times New Roman" w:cs="Times New Roman"/>
            <w:noProof/>
            <w:sz w:val="22"/>
            <w:szCs w:val="22"/>
          </w:rPr>
          <w:t>Millores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50</w:t>
        </w:r>
        <w:r w:rsidR="006D056D" w:rsidRPr="006D056D">
          <w:rPr>
            <w:rFonts w:ascii="Times New Roman" w:hAnsi="Times New Roman" w:cs="Times New Roman"/>
            <w:noProof/>
            <w:webHidden/>
            <w:sz w:val="22"/>
            <w:szCs w:val="22"/>
          </w:rPr>
          <w:fldChar w:fldCharType="end"/>
        </w:r>
      </w:hyperlink>
    </w:p>
    <w:p w14:paraId="10C85954" w14:textId="415F0BCE"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70" w:history="1">
        <w:r w:rsidR="006D056D" w:rsidRPr="006D056D">
          <w:rPr>
            <w:rStyle w:val="Hipervnculo"/>
            <w:rFonts w:ascii="Times New Roman" w:hAnsi="Times New Roman" w:cs="Times New Roman"/>
            <w:noProof/>
            <w:sz w:val="22"/>
            <w:szCs w:val="22"/>
          </w:rPr>
          <w:t>Eliminar sales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50</w:t>
        </w:r>
        <w:r w:rsidR="006D056D" w:rsidRPr="006D056D">
          <w:rPr>
            <w:rFonts w:ascii="Times New Roman" w:hAnsi="Times New Roman" w:cs="Times New Roman"/>
            <w:noProof/>
            <w:webHidden/>
            <w:sz w:val="22"/>
            <w:szCs w:val="22"/>
          </w:rPr>
          <w:fldChar w:fldCharType="end"/>
        </w:r>
      </w:hyperlink>
    </w:p>
    <w:p w14:paraId="7117AF8C" w14:textId="047478EF" w:rsidR="006D056D" w:rsidRPr="006D056D" w:rsidRDefault="00807D5D">
      <w:pPr>
        <w:pStyle w:val="TDC3"/>
        <w:tabs>
          <w:tab w:val="right" w:leader="dot" w:pos="8828"/>
        </w:tabs>
        <w:rPr>
          <w:rFonts w:ascii="Times New Roman" w:hAnsi="Times New Roman" w:cs="Times New Roman"/>
          <w:i w:val="0"/>
          <w:iCs w:val="0"/>
          <w:noProof/>
          <w:sz w:val="24"/>
          <w:szCs w:val="24"/>
          <w:lang w:val="es-ES" w:eastAsia="es-ES"/>
        </w:rPr>
      </w:pPr>
      <w:hyperlink w:anchor="_Toc41649571"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51</w:t>
        </w:r>
        <w:r w:rsidR="006D056D" w:rsidRPr="006D056D">
          <w:rPr>
            <w:rFonts w:ascii="Times New Roman" w:hAnsi="Times New Roman" w:cs="Times New Roman"/>
            <w:noProof/>
            <w:webHidden/>
            <w:sz w:val="22"/>
            <w:szCs w:val="22"/>
          </w:rPr>
          <w:fldChar w:fldCharType="end"/>
        </w:r>
      </w:hyperlink>
    </w:p>
    <w:p w14:paraId="34B68B5E" w14:textId="728F362C"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72" w:history="1">
        <w:r w:rsidR="006D056D" w:rsidRPr="006D056D">
          <w:rPr>
            <w:rStyle w:val="Hipervnculo"/>
            <w:rFonts w:ascii="Times New Roman" w:hAnsi="Times New Roman" w:cs="Times New Roman"/>
            <w:noProof/>
            <w:sz w:val="20"/>
            <w:szCs w:val="20"/>
          </w:rPr>
          <w:t>Disseny de botons</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_Toc41649572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51</w:t>
        </w:r>
        <w:r w:rsidR="006D056D" w:rsidRPr="006D056D">
          <w:rPr>
            <w:rFonts w:ascii="Times New Roman" w:hAnsi="Times New Roman" w:cs="Times New Roman"/>
            <w:noProof/>
            <w:webHidden/>
            <w:sz w:val="20"/>
            <w:szCs w:val="20"/>
          </w:rPr>
          <w:fldChar w:fldCharType="end"/>
        </w:r>
      </w:hyperlink>
    </w:p>
    <w:p w14:paraId="5A0D5237" w14:textId="2FE8A7E1"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73" w:history="1">
        <w:r w:rsidR="006D056D" w:rsidRPr="006D056D">
          <w:rPr>
            <w:rStyle w:val="Hipervnculo"/>
            <w:rFonts w:ascii="Times New Roman" w:hAnsi="Times New Roman" w:cs="Times New Roman"/>
            <w:noProof/>
            <w:sz w:val="20"/>
            <w:szCs w:val="20"/>
          </w:rPr>
          <w:t>Disseny Alert Dialog</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_Toc41649573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51</w:t>
        </w:r>
        <w:r w:rsidR="006D056D" w:rsidRPr="006D056D">
          <w:rPr>
            <w:rFonts w:ascii="Times New Roman" w:hAnsi="Times New Roman" w:cs="Times New Roman"/>
            <w:noProof/>
            <w:webHidden/>
            <w:sz w:val="20"/>
            <w:szCs w:val="20"/>
          </w:rPr>
          <w:fldChar w:fldCharType="end"/>
        </w:r>
      </w:hyperlink>
    </w:p>
    <w:p w14:paraId="4C17E33E" w14:textId="0CAE329E" w:rsidR="006D056D" w:rsidRPr="006D056D" w:rsidRDefault="00807D5D">
      <w:pPr>
        <w:pStyle w:val="TDC4"/>
        <w:tabs>
          <w:tab w:val="right" w:leader="dot" w:pos="8828"/>
        </w:tabs>
        <w:rPr>
          <w:rFonts w:ascii="Times New Roman" w:hAnsi="Times New Roman" w:cs="Times New Roman"/>
          <w:noProof/>
          <w:sz w:val="24"/>
          <w:szCs w:val="24"/>
          <w:lang w:val="es-ES" w:eastAsia="es-ES"/>
        </w:rPr>
      </w:pPr>
      <w:hyperlink w:anchor="_Toc41649574" w:history="1">
        <w:r w:rsidR="006D056D" w:rsidRPr="006D056D">
          <w:rPr>
            <w:rStyle w:val="Hipervnculo"/>
            <w:rFonts w:ascii="Times New Roman" w:hAnsi="Times New Roman" w:cs="Times New Roman"/>
            <w:noProof/>
            <w:sz w:val="20"/>
            <w:szCs w:val="20"/>
          </w:rPr>
          <w:t>Background</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_Toc41649574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D056D" w:rsidRPr="006D056D">
          <w:rPr>
            <w:rFonts w:ascii="Times New Roman" w:hAnsi="Times New Roman" w:cs="Times New Roman"/>
            <w:noProof/>
            <w:webHidden/>
            <w:sz w:val="20"/>
            <w:szCs w:val="20"/>
          </w:rPr>
          <w:t>52</w:t>
        </w:r>
        <w:r w:rsidR="006D056D" w:rsidRPr="006D056D">
          <w:rPr>
            <w:rFonts w:ascii="Times New Roman" w:hAnsi="Times New Roman" w:cs="Times New Roman"/>
            <w:noProof/>
            <w:webHidden/>
            <w:sz w:val="20"/>
            <w:szCs w:val="20"/>
          </w:rPr>
          <w:fldChar w:fldCharType="end"/>
        </w:r>
      </w:hyperlink>
    </w:p>
    <w:p w14:paraId="4B75A481" w14:textId="786CBC5D" w:rsidR="006D056D" w:rsidRPr="006D056D" w:rsidRDefault="00807D5D">
      <w:pPr>
        <w:pStyle w:val="TDC2"/>
        <w:tabs>
          <w:tab w:val="right" w:leader="dot" w:pos="8828"/>
        </w:tabs>
        <w:rPr>
          <w:rFonts w:ascii="Times New Roman" w:hAnsi="Times New Roman" w:cs="Times New Roman"/>
          <w:smallCaps w:val="0"/>
          <w:noProof/>
          <w:sz w:val="24"/>
          <w:szCs w:val="24"/>
          <w:lang w:val="es-ES" w:eastAsia="es-ES"/>
        </w:rPr>
      </w:pPr>
      <w:hyperlink w:anchor="_Toc41649575" w:history="1">
        <w:r w:rsidR="006D056D" w:rsidRPr="006D056D">
          <w:rPr>
            <w:rStyle w:val="Hipervnculo"/>
            <w:rFonts w:ascii="Times New Roman" w:hAnsi="Times New Roman" w:cs="Times New Roman"/>
            <w:noProof/>
            <w:sz w:val="22"/>
            <w:szCs w:val="22"/>
          </w:rPr>
          <w:t>Polítiques de privacitat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D056D" w:rsidRPr="006D056D">
          <w:rPr>
            <w:rFonts w:ascii="Times New Roman" w:hAnsi="Times New Roman" w:cs="Times New Roman"/>
            <w:noProof/>
            <w:webHidden/>
            <w:sz w:val="22"/>
            <w:szCs w:val="22"/>
          </w:rPr>
          <w:t>54</w:t>
        </w:r>
        <w:r w:rsidR="006D056D" w:rsidRPr="006D056D">
          <w:rPr>
            <w:rFonts w:ascii="Times New Roman" w:hAnsi="Times New Roman" w:cs="Times New Roman"/>
            <w:noProof/>
            <w:webHidden/>
            <w:sz w:val="22"/>
            <w:szCs w:val="22"/>
          </w:rPr>
          <w:fldChar w:fldCharType="end"/>
        </w:r>
      </w:hyperlink>
    </w:p>
    <w:p w14:paraId="76FA3BBC" w14:textId="0735DCA5" w:rsidR="00230A0F" w:rsidRPr="006D056D" w:rsidRDefault="0029233E" w:rsidP="0029233E">
      <w:pPr>
        <w:rPr>
          <w:rFonts w:cs="Times New Roman"/>
          <w:sz w:val="32"/>
          <w:szCs w:val="22"/>
        </w:rPr>
      </w:pPr>
      <w:r w:rsidRPr="006D056D">
        <w:rPr>
          <w:rFonts w:cs="Times New Roman"/>
          <w:sz w:val="36"/>
          <w:szCs w:val="24"/>
        </w:rPr>
        <w:fldChar w:fldCharType="end"/>
      </w:r>
      <w:r w:rsidR="00230A0F" w:rsidRPr="006D056D">
        <w:rPr>
          <w:rFonts w:cs="Times New Roman"/>
          <w:sz w:val="32"/>
          <w:szCs w:val="22"/>
        </w:rPr>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9119BF" w:rsidRPr="000C7F06" w:rsidRDefault="009119BF">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9119BF" w:rsidRPr="000C7F06" w:rsidRDefault="009119BF">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9119BF" w:rsidRPr="000C7F06" w:rsidRDefault="009119BF"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9119BF" w:rsidRPr="000C7F06" w:rsidRDefault="009119BF">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9119BF" w:rsidRPr="000C7F06" w:rsidRDefault="009119BF">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9119BF" w:rsidRPr="000C7F06" w:rsidRDefault="009119BF"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37435B4" w14:textId="49FE40D2" w:rsidR="004A1027" w:rsidRDefault="004A1027" w:rsidP="00F006C0">
      <w:pPr>
        <w:pStyle w:val="Ttulo1"/>
      </w:pPr>
      <w:bookmarkStart w:id="57" w:name="_Toc40434880"/>
      <w:bookmarkStart w:id="58" w:name="_Toc40434946"/>
      <w:bookmarkStart w:id="59" w:name="_Toc41649514"/>
      <w:r>
        <w:lastRenderedPageBreak/>
        <w:t>Introducció</w:t>
      </w:r>
      <w:bookmarkEnd w:id="57"/>
      <w:bookmarkEnd w:id="58"/>
      <w:bookmarkEnd w:id="59"/>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60" w:name="_Toc40434881"/>
      <w:bookmarkStart w:id="61" w:name="_Toc40434947"/>
      <w:bookmarkStart w:id="62" w:name="_Toc41649515"/>
      <w:r w:rsidRPr="004A1027">
        <w:rPr>
          <w:rStyle w:val="TtuloCar"/>
        </w:rPr>
        <w:t>Origen de la idea</w:t>
      </w:r>
      <w:bookmarkEnd w:id="60"/>
      <w:bookmarkEnd w:id="61"/>
      <w:bookmarkEnd w:id="62"/>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63" w:name="_Toc40434882"/>
      <w:bookmarkStart w:id="64" w:name="_Toc40434948"/>
      <w:bookmarkStart w:id="65" w:name="_Toc41649516"/>
      <w:r>
        <w:t xml:space="preserve">Què és </w:t>
      </w:r>
      <w:proofErr w:type="spellStart"/>
      <w:r w:rsidR="00081C21">
        <w:t>Jpvideo</w:t>
      </w:r>
      <w:bookmarkEnd w:id="63"/>
      <w:bookmarkEnd w:id="64"/>
      <w:bookmarkEnd w:id="65"/>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6" w:name="_Toc40434883"/>
      <w:bookmarkStart w:id="67" w:name="_Toc40434949"/>
      <w:bookmarkStart w:id="68" w:name="_Toc41649517"/>
      <w:r>
        <w:rPr>
          <w:rStyle w:val="TtuloCar"/>
        </w:rPr>
        <w:lastRenderedPageBreak/>
        <w:t>Aquí va dirigit</w:t>
      </w:r>
      <w:bookmarkEnd w:id="66"/>
      <w:bookmarkEnd w:id="67"/>
      <w:bookmarkEnd w:id="68"/>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69" w:name="_Toc40434884"/>
      <w:bookmarkStart w:id="70" w:name="_Toc40434950"/>
      <w:bookmarkStart w:id="71" w:name="_Toc41649518"/>
      <w:r>
        <w:rPr>
          <w:rStyle w:val="TtuloCar"/>
        </w:rPr>
        <w:t>Com funciona</w:t>
      </w:r>
      <w:bookmarkEnd w:id="69"/>
      <w:bookmarkEnd w:id="70"/>
      <w:bookmarkEnd w:id="71"/>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72" w:name="_Toc40434885"/>
      <w:bookmarkStart w:id="73" w:name="_Toc40434951"/>
      <w:bookmarkStart w:id="74" w:name="_Toc41649519"/>
      <w:r>
        <w:lastRenderedPageBreak/>
        <w:t>Estudi de viabilitat</w:t>
      </w:r>
      <w:bookmarkEnd w:id="72"/>
      <w:bookmarkEnd w:id="73"/>
      <w:bookmarkEnd w:id="74"/>
    </w:p>
    <w:p w14:paraId="7FC5C59C" w14:textId="116D457F" w:rsidR="000F7F33" w:rsidRDefault="000F7F33" w:rsidP="000F7F33">
      <w:pPr>
        <w:pStyle w:val="Ttulo"/>
      </w:pPr>
      <w:bookmarkStart w:id="75" w:name="_Toc40434886"/>
      <w:bookmarkStart w:id="76" w:name="_Toc40434952"/>
      <w:bookmarkStart w:id="77" w:name="_Toc41649520"/>
      <w:r>
        <w:t xml:space="preserve">Viabilitat </w:t>
      </w:r>
      <w:r w:rsidR="0028470B">
        <w:t>econòmica</w:t>
      </w:r>
      <w:bookmarkEnd w:id="75"/>
      <w:bookmarkEnd w:id="76"/>
      <w:bookmarkEnd w:id="77"/>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78" w:name="_Toc40434887"/>
      <w:bookmarkStart w:id="79" w:name="_Toc40434953"/>
      <w:bookmarkStart w:id="80" w:name="_Toc41649521"/>
      <w:r>
        <w:t>Estudi de mercat</w:t>
      </w:r>
      <w:bookmarkEnd w:id="78"/>
      <w:bookmarkEnd w:id="79"/>
      <w:bookmarkEnd w:id="80"/>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9119BF" w:rsidRPr="00A0161D" w:rsidRDefault="009119BF" w:rsidP="00A0161D">
                            <w:pPr>
                              <w:rPr>
                                <w:i/>
                                <w:iCs/>
                                <w:sz w:val="22"/>
                                <w:szCs w:val="16"/>
                              </w:rPr>
                            </w:pPr>
                            <w:r w:rsidRPr="00A0161D">
                              <w:rPr>
                                <w:i/>
                                <w:iCs/>
                                <w:sz w:val="22"/>
                                <w:szCs w:val="16"/>
                              </w:rPr>
                              <w:t>Portal watch2gether</w:t>
                            </w:r>
                          </w:p>
                          <w:p w14:paraId="585C0A9A" w14:textId="5A761AFF" w:rsidR="009119BF" w:rsidRDefault="009119B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9119BF" w:rsidRPr="00A0161D" w:rsidRDefault="009119BF" w:rsidP="00A0161D">
                      <w:pPr>
                        <w:rPr>
                          <w:i/>
                          <w:iCs/>
                          <w:sz w:val="22"/>
                          <w:szCs w:val="16"/>
                        </w:rPr>
                      </w:pPr>
                      <w:r w:rsidRPr="00A0161D">
                        <w:rPr>
                          <w:i/>
                          <w:iCs/>
                          <w:sz w:val="22"/>
                          <w:szCs w:val="16"/>
                        </w:rPr>
                        <w:t>Portal watch2gether</w:t>
                      </w:r>
                    </w:p>
                    <w:p w14:paraId="585C0A9A" w14:textId="5A761AFF" w:rsidR="009119BF" w:rsidRDefault="009119BF"/>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81" w:name="_Toc40434888"/>
      <w:bookmarkStart w:id="82" w:name="_Toc40434954"/>
      <w:bookmarkStart w:id="83" w:name="_Toc41649522"/>
      <w:r>
        <w:lastRenderedPageBreak/>
        <w:t>Anàlisis Financer</w:t>
      </w:r>
      <w:bookmarkEnd w:id="81"/>
      <w:bookmarkEnd w:id="82"/>
      <w:bookmarkEnd w:id="83"/>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84" w:name="_Toc41649523"/>
      <w:r w:rsidRPr="006C3E3F">
        <w:t>Formes de finançar el projecte</w:t>
      </w:r>
      <w:bookmarkEnd w:id="84"/>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85" w:name="_Toc41649524"/>
      <w:r>
        <w:lastRenderedPageBreak/>
        <w:t>Quanta</w:t>
      </w:r>
      <w:r w:rsidR="00F51E16" w:rsidRPr="00F51E16">
        <w:t xml:space="preserve"> inversió necessitem?</w:t>
      </w:r>
      <w:bookmarkEnd w:id="85"/>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357BA348" w14:textId="3CFC6103" w:rsidR="002316EB" w:rsidRDefault="00A36D97" w:rsidP="00F179C3">
      <w:pPr>
        <w:pStyle w:val="Subsubtitulo"/>
      </w:pPr>
      <w:r>
        <w:lastRenderedPageBreak/>
        <w:t xml:space="preserve"> </w:t>
      </w:r>
      <w:bookmarkStart w:id="86" w:name="_Toc41649525"/>
      <w:r w:rsidR="0029233E">
        <w:t>Productes Escollits</w:t>
      </w:r>
      <w:bookmarkEnd w:id="86"/>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7" w:name="_Toc41649526"/>
      <w:r w:rsidRPr="00C9379C">
        <w:lastRenderedPageBreak/>
        <w:t>Punt d’equilibri</w:t>
      </w:r>
      <w:bookmarkEnd w:id="87"/>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88" w:name="_Toc40434889"/>
      <w:bookmarkStart w:id="89" w:name="_Toc40434955"/>
      <w:bookmarkStart w:id="90" w:name="_Toc41649527"/>
      <w:r w:rsidRPr="00BA605B">
        <w:lastRenderedPageBreak/>
        <w:t>Conclusió viabilitat econòmica</w:t>
      </w:r>
      <w:bookmarkEnd w:id="88"/>
      <w:bookmarkEnd w:id="89"/>
      <w:bookmarkEnd w:id="90"/>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6FAF6F89" w14:textId="25213B9F" w:rsidR="004F5810" w:rsidRPr="004F5810" w:rsidRDefault="000C3695" w:rsidP="001766B1">
      <w:pPr>
        <w:pStyle w:val="Ttulo"/>
      </w:pPr>
      <w:bookmarkStart w:id="91" w:name="_Toc40434890"/>
      <w:bookmarkStart w:id="92" w:name="_Toc40434956"/>
      <w:bookmarkStart w:id="93" w:name="_Toc41649528"/>
      <w:r>
        <w:lastRenderedPageBreak/>
        <w:t>Viabilitat Política</w:t>
      </w:r>
      <w:r w:rsidR="0017757D">
        <w:t xml:space="preserve"> i Legal</w:t>
      </w:r>
      <w:bookmarkEnd w:id="91"/>
      <w:bookmarkEnd w:id="92"/>
      <w:bookmarkEnd w:id="93"/>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94" w:name="_Toc40434891"/>
      <w:bookmarkStart w:id="95" w:name="_Toc40434957"/>
      <w:bookmarkStart w:id="96" w:name="_Toc41649529"/>
      <w:r>
        <w:lastRenderedPageBreak/>
        <w:t>Viabilitat Tècnica</w:t>
      </w:r>
      <w:bookmarkEnd w:id="94"/>
      <w:bookmarkEnd w:id="95"/>
      <w:bookmarkEnd w:id="96"/>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7" w:name="_Toc40434892"/>
      <w:bookmarkStart w:id="98" w:name="_Toc40434958"/>
      <w:bookmarkStart w:id="99" w:name="_Toc41649530"/>
      <w:r w:rsidRPr="00480892">
        <w:t>Disseny</w:t>
      </w:r>
      <w:bookmarkEnd w:id="97"/>
      <w:bookmarkEnd w:id="98"/>
      <w:bookmarkEnd w:id="99"/>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100" w:name="_Toc40434893"/>
      <w:bookmarkStart w:id="101" w:name="_Toc40434959"/>
      <w:bookmarkStart w:id="102" w:name="_Toc41649531"/>
      <w:r>
        <w:t>Llenguatge de programació</w:t>
      </w:r>
      <w:bookmarkEnd w:id="100"/>
      <w:bookmarkEnd w:id="101"/>
      <w:bookmarkEnd w:id="102"/>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103" w:name="_Toc40434894"/>
      <w:bookmarkStart w:id="104" w:name="_Toc40434960"/>
      <w:bookmarkStart w:id="105" w:name="_Toc41649532"/>
      <w:r w:rsidRPr="007E319C">
        <w:lastRenderedPageBreak/>
        <w:t>Anàlisi dels recursos de hardware</w:t>
      </w:r>
      <w:bookmarkEnd w:id="103"/>
      <w:bookmarkEnd w:id="104"/>
      <w:bookmarkEnd w:id="105"/>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6" w:name="_Toc40434895"/>
      <w:bookmarkStart w:id="107" w:name="_Toc40434961"/>
      <w:bookmarkStart w:id="108" w:name="_Toc41649533"/>
      <w:r w:rsidRPr="001766B1">
        <w:t>Bases de dades</w:t>
      </w:r>
      <w:bookmarkEnd w:id="106"/>
      <w:bookmarkEnd w:id="107"/>
      <w:bookmarkEnd w:id="108"/>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09" w:name="_Toc40434896"/>
      <w:bookmarkStart w:id="110" w:name="_Toc40434962"/>
      <w:bookmarkStart w:id="111" w:name="_Toc41649534"/>
      <w:r>
        <w:lastRenderedPageBreak/>
        <w:t>Conclusió viabilitat</w:t>
      </w:r>
      <w:bookmarkEnd w:id="109"/>
      <w:bookmarkEnd w:id="110"/>
      <w:bookmarkEnd w:id="111"/>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12" w:name="_Toc40434897"/>
      <w:bookmarkStart w:id="113" w:name="_Toc40434963"/>
      <w:bookmarkStart w:id="114" w:name="_Toc41649535"/>
      <w:r>
        <w:lastRenderedPageBreak/>
        <w:t>Tecnologies usades i Propostes</w:t>
      </w:r>
      <w:bookmarkEnd w:id="112"/>
      <w:bookmarkEnd w:id="113"/>
      <w:bookmarkEnd w:id="114"/>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15" w:name="_Toc40434898"/>
      <w:bookmarkStart w:id="116" w:name="_Toc40434964"/>
      <w:bookmarkStart w:id="117" w:name="_Toc41649536"/>
      <w:r>
        <w:t>Sistema operatiu</w:t>
      </w:r>
      <w:bookmarkEnd w:id="115"/>
      <w:bookmarkEnd w:id="116"/>
      <w:bookmarkEnd w:id="117"/>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18" w:name="_Toc40434899"/>
      <w:bookmarkStart w:id="119" w:name="_Toc40434965"/>
      <w:bookmarkStart w:id="120" w:name="_Toc41649537"/>
      <w:proofErr w:type="spellStart"/>
      <w:r w:rsidRPr="0029233E">
        <w:rPr>
          <w:rStyle w:val="SubttuloCar"/>
        </w:rPr>
        <w:t>Android</w:t>
      </w:r>
      <w:bookmarkEnd w:id="118"/>
      <w:bookmarkEnd w:id="119"/>
      <w:bookmarkEnd w:id="120"/>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21" w:name="_Toc41649538"/>
      <w:r>
        <w:lastRenderedPageBreak/>
        <w:t>Desenvolupament</w:t>
      </w:r>
      <w:r w:rsidR="00CD5DB1">
        <w:t xml:space="preserve"> en </w:t>
      </w:r>
      <w:proofErr w:type="spellStart"/>
      <w:r w:rsidR="00CD5DB1">
        <w:t>Android</w:t>
      </w:r>
      <w:bookmarkEnd w:id="121"/>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22" w:name="_Toc40434900"/>
      <w:bookmarkStart w:id="123" w:name="_Toc40434966"/>
      <w:bookmarkStart w:id="124" w:name="_Toc41649539"/>
      <w:proofErr w:type="spellStart"/>
      <w:r>
        <w:t>Apple</w:t>
      </w:r>
      <w:bookmarkEnd w:id="122"/>
      <w:bookmarkEnd w:id="123"/>
      <w:proofErr w:type="spellEnd"/>
      <w:r w:rsidR="008A7F3C">
        <w:t xml:space="preserve"> (iOS)</w:t>
      </w:r>
      <w:bookmarkEnd w:id="124"/>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25" w:name="_Toc41649540"/>
      <w:proofErr w:type="spellStart"/>
      <w:r>
        <w:t>iOs</w:t>
      </w:r>
      <w:proofErr w:type="spellEnd"/>
      <w:r>
        <w:t xml:space="preserve"> SDK</w:t>
      </w:r>
      <w:bookmarkEnd w:id="125"/>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26" w:name="_Toc41649541"/>
      <w:r>
        <w:t>Llicència</w:t>
      </w:r>
      <w:bookmarkEnd w:id="126"/>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7" w:name="_Toc40434901"/>
      <w:bookmarkStart w:id="128" w:name="_Toc40434967"/>
      <w:bookmarkStart w:id="129" w:name="_Toc41649542"/>
      <w:r>
        <w:lastRenderedPageBreak/>
        <w:t>Llenguatges</w:t>
      </w:r>
      <w:r w:rsidR="0029233E">
        <w:t xml:space="preserve"> de programació</w:t>
      </w:r>
      <w:bookmarkEnd w:id="127"/>
      <w:bookmarkEnd w:id="128"/>
      <w:bookmarkEnd w:id="129"/>
    </w:p>
    <w:p w14:paraId="4B94AAE7" w14:textId="04A62C40" w:rsidR="0029233E" w:rsidRDefault="0029233E" w:rsidP="0029233E">
      <w:pPr>
        <w:pStyle w:val="Subttulo"/>
      </w:pPr>
      <w:bookmarkStart w:id="130" w:name="_Toc40434902"/>
      <w:bookmarkStart w:id="131" w:name="_Toc40434968"/>
      <w:bookmarkStart w:id="132" w:name="_Toc41649543"/>
      <w:r>
        <w:t>Java</w:t>
      </w:r>
      <w:bookmarkEnd w:id="130"/>
      <w:bookmarkEnd w:id="131"/>
      <w:bookmarkEnd w:id="132"/>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33" w:name="_Toc40434903"/>
      <w:bookmarkStart w:id="134" w:name="_Toc40434969"/>
      <w:bookmarkStart w:id="135" w:name="_Toc41649544"/>
      <w:r>
        <w:t>C#</w:t>
      </w:r>
      <w:bookmarkEnd w:id="133"/>
      <w:bookmarkEnd w:id="134"/>
      <w:bookmarkEnd w:id="135"/>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6" w:name="_Toc41649545"/>
      <w:r>
        <w:lastRenderedPageBreak/>
        <w:t>Conclusió</w:t>
      </w:r>
      <w:bookmarkEnd w:id="136"/>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37" w:name="_Toc40434904"/>
      <w:bookmarkStart w:id="138" w:name="_Toc40434970"/>
      <w:bookmarkStart w:id="139" w:name="_Toc41649546"/>
      <w:proofErr w:type="spellStart"/>
      <w:r>
        <w:t>Android</w:t>
      </w:r>
      <w:proofErr w:type="spellEnd"/>
      <w:r>
        <w:t xml:space="preserve"> Studio</w:t>
      </w:r>
      <w:bookmarkEnd w:id="137"/>
      <w:bookmarkEnd w:id="138"/>
      <w:bookmarkEnd w:id="139"/>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2E987D1A" w:rsidR="00CF73E6" w:rsidRDefault="003C5F27" w:rsidP="00CF73E6">
      <w:pPr>
        <w:pStyle w:val="Ttulo"/>
      </w:pPr>
      <w:bookmarkStart w:id="140" w:name="_Toc40434905"/>
      <w:bookmarkStart w:id="141" w:name="_Toc40434971"/>
      <w:bookmarkStart w:id="142" w:name="_Toc41649547"/>
      <w:r>
        <w:lastRenderedPageBreak/>
        <w:t>Versió</w:t>
      </w:r>
      <w:r w:rsidR="00CF73E6">
        <w:t xml:space="preserve"> </w:t>
      </w:r>
      <w:proofErr w:type="spellStart"/>
      <w:r w:rsidR="00CF73E6">
        <w:t>d’Android</w:t>
      </w:r>
      <w:bookmarkEnd w:id="140"/>
      <w:bookmarkEnd w:id="141"/>
      <w:bookmarkEnd w:id="142"/>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43" w:name="_Toc40434906"/>
      <w:bookmarkStart w:id="144" w:name="_Toc40434972"/>
      <w:bookmarkStart w:id="145" w:name="_Toc41649548"/>
      <w:r>
        <w:lastRenderedPageBreak/>
        <w:t>Base de dades</w:t>
      </w:r>
      <w:bookmarkEnd w:id="143"/>
      <w:bookmarkEnd w:id="144"/>
      <w:bookmarkEnd w:id="145"/>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6" w:name="_Toc40434907"/>
      <w:bookmarkStart w:id="147" w:name="_Toc40434973"/>
      <w:bookmarkStart w:id="148" w:name="_Toc41649549"/>
      <w:proofErr w:type="spellStart"/>
      <w:r>
        <w:t>PostgreSql</w:t>
      </w:r>
      <w:bookmarkEnd w:id="146"/>
      <w:bookmarkEnd w:id="147"/>
      <w:bookmarkEnd w:id="148"/>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49" w:name="_Toc40434908"/>
      <w:bookmarkStart w:id="150" w:name="_Toc40434974"/>
      <w:bookmarkStart w:id="151" w:name="_Toc41649550"/>
      <w:proofErr w:type="spellStart"/>
      <w:r>
        <w:t>SQLite</w:t>
      </w:r>
      <w:bookmarkEnd w:id="149"/>
      <w:bookmarkEnd w:id="150"/>
      <w:bookmarkEnd w:id="151"/>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446FDEDB" w14:textId="5D93F5F0" w:rsidR="00955993" w:rsidRDefault="00955993" w:rsidP="00955993">
      <w:pPr>
        <w:pStyle w:val="Subttulo"/>
      </w:pPr>
      <w:bookmarkStart w:id="152" w:name="_Toc40434909"/>
      <w:bookmarkStart w:id="153" w:name="_Toc40434975"/>
      <w:bookmarkStart w:id="154" w:name="_Toc41649551"/>
      <w:proofErr w:type="spellStart"/>
      <w:r>
        <w:lastRenderedPageBreak/>
        <w:t>Firebase</w:t>
      </w:r>
      <w:bookmarkEnd w:id="152"/>
      <w:bookmarkEnd w:id="153"/>
      <w:bookmarkEnd w:id="154"/>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4F0E98E5" w14:textId="78FD47A3" w:rsidR="00BD785E" w:rsidRDefault="00275087" w:rsidP="007F7D9B">
      <w:pPr>
        <w:spacing w:before="200" w:after="200" w:line="276" w:lineRule="auto"/>
        <w:jc w:val="left"/>
      </w:pPr>
      <w:r>
        <w:br w:type="page"/>
      </w:r>
      <w:bookmarkStart w:id="155" w:name="_Hlk40455707"/>
    </w:p>
    <w:p w14:paraId="162CBFF4" w14:textId="557EE074" w:rsidR="00516D94" w:rsidRDefault="00516D94" w:rsidP="00516D94">
      <w:pPr>
        <w:pStyle w:val="Ttulo1"/>
      </w:pPr>
      <w:bookmarkStart w:id="156" w:name="_Toc40434910"/>
      <w:bookmarkStart w:id="157" w:name="_Toc40434976"/>
      <w:bookmarkStart w:id="158" w:name="_Toc41649552"/>
      <w:r>
        <w:lastRenderedPageBreak/>
        <w:t>Planificació</w:t>
      </w:r>
      <w:bookmarkEnd w:id="156"/>
      <w:bookmarkEnd w:id="157"/>
      <w:bookmarkEnd w:id="158"/>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59" w:name="_Toc41649553"/>
      <w:r w:rsidR="004517A4">
        <w:lastRenderedPageBreak/>
        <w:t xml:space="preserve">Diagrama de </w:t>
      </w:r>
      <w:proofErr w:type="spellStart"/>
      <w:r w:rsidR="00FD7FB8">
        <w:t>gantt</w:t>
      </w:r>
      <w:bookmarkEnd w:id="159"/>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55"/>
      <w:r w:rsidR="00360B77" w:rsidRPr="00D13CC8">
        <w:rPr>
          <w:i/>
          <w:iCs/>
        </w:rPr>
        <w:br w:type="page"/>
      </w:r>
    </w:p>
    <w:p w14:paraId="03553B68" w14:textId="6203FA01" w:rsidR="00E20831" w:rsidRDefault="00E20831" w:rsidP="00E20831">
      <w:pPr>
        <w:pStyle w:val="Ttulo"/>
      </w:pPr>
      <w:bookmarkStart w:id="160" w:name="_Toc40434911"/>
      <w:bookmarkStart w:id="161" w:name="_Toc40434977"/>
      <w:bookmarkStart w:id="162" w:name="_Toc41649554"/>
      <w:r>
        <w:lastRenderedPageBreak/>
        <w:t>Disseny</w:t>
      </w:r>
      <w:bookmarkEnd w:id="160"/>
      <w:bookmarkEnd w:id="161"/>
      <w:bookmarkEnd w:id="162"/>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2092333D">
            <wp:simplePos x="0" y="0"/>
            <wp:positionH relativeFrom="margin">
              <wp:align>center</wp:align>
            </wp:positionH>
            <wp:positionV relativeFrom="paragraph">
              <wp:posOffset>1346276</wp:posOffset>
            </wp:positionV>
            <wp:extent cx="2914650" cy="203327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14:sizeRelH relativeFrom="margin">
              <wp14:pctWidth>0</wp14:pctWidth>
            </wp14:sizeRelH>
            <wp14:sizeRelV relativeFrom="margin">
              <wp14:pctHeight>0</wp14:pctHeight>
            </wp14:sizeRelV>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63" w:name="_Toc40434912"/>
      <w:bookmarkStart w:id="164" w:name="_Toc40434978"/>
      <w:bookmarkStart w:id="165" w:name="_Toc41649555"/>
      <w:r>
        <w:lastRenderedPageBreak/>
        <w:t>Base de dades</w:t>
      </w:r>
      <w:bookmarkEnd w:id="163"/>
      <w:bookmarkEnd w:id="164"/>
      <w:bookmarkEnd w:id="165"/>
    </w:p>
    <w:p w14:paraId="323604A7" w14:textId="51BEB499"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b</w:t>
      </w:r>
      <w:r w:rsidR="001175F7">
        <w:t>a</w:t>
      </w:r>
      <w:r w:rsidR="00A076C7">
        <w:t xml:space="preserve">se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66" w:name="_Toc41649556"/>
      <w:r>
        <w:t xml:space="preserve">Lligar </w:t>
      </w:r>
      <w:proofErr w:type="spellStart"/>
      <w:r>
        <w:t>firebase</w:t>
      </w:r>
      <w:proofErr w:type="spellEnd"/>
      <w:r>
        <w:t xml:space="preserve"> amb l’aplicació</w:t>
      </w:r>
      <w:bookmarkEnd w:id="166"/>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642819E3" w14:textId="14481B88" w:rsidR="00DC249C" w:rsidRDefault="009F4292" w:rsidP="005A4923">
      <w:r>
        <w:br w:type="page"/>
      </w:r>
      <w:bookmarkStart w:id="167" w:name="_Toc40434913"/>
      <w:bookmarkStart w:id="168" w:name="_Toc40434979"/>
    </w:p>
    <w:p w14:paraId="4912AE22" w14:textId="52EF8817" w:rsidR="009A14CD" w:rsidRDefault="009A14CD" w:rsidP="009A14CD">
      <w:pPr>
        <w:pStyle w:val="Subttulo"/>
      </w:pPr>
      <w:bookmarkStart w:id="169" w:name="_Toc41649557"/>
      <w:r>
        <w:lastRenderedPageBreak/>
        <w:t>Autentificació</w:t>
      </w:r>
      <w:bookmarkEnd w:id="169"/>
    </w:p>
    <w:p w14:paraId="347406AE" w14:textId="1C232A60" w:rsidR="00DC249C" w:rsidRDefault="00DC249C" w:rsidP="007F7D9B">
      <w:r>
        <w:rPr>
          <w:noProof/>
          <w:lang w:val="es-ES" w:eastAsia="es-ES"/>
        </w:rPr>
        <w:drawing>
          <wp:anchor distT="0" distB="0" distL="114300" distR="114300" simplePos="0" relativeHeight="251719680" behindDoc="0" locked="0" layoutInCell="1" allowOverlap="1" wp14:anchorId="4DC00AED" wp14:editId="37D42F1B">
            <wp:simplePos x="0" y="0"/>
            <wp:positionH relativeFrom="column">
              <wp:posOffset>3209290</wp:posOffset>
            </wp:positionH>
            <wp:positionV relativeFrom="paragraph">
              <wp:posOffset>1160145</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hi</w:t>
      </w:r>
      <w:r w:rsidR="001175F7">
        <w:t xml:space="preserve"> </w:t>
      </w:r>
      <w:r>
        <w:t xml:space="preserve">ha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7CADF63D" w:rsidR="00DC249C" w:rsidRDefault="00DC249C" w:rsidP="009A14CD">
      <w:pPr>
        <w:rPr>
          <w:noProof/>
        </w:rPr>
      </w:pP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5A7DD41A" w:rsidR="00DC249C" w:rsidRDefault="009A14CD" w:rsidP="009A14CD">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8CC6F42" w:rsidR="009A14CD" w:rsidRDefault="007F7D9B" w:rsidP="009A14CD">
      <w:r w:rsidRPr="00DC249C">
        <w:rPr>
          <w:noProof/>
          <w:lang w:val="es-ES" w:eastAsia="es-ES"/>
        </w:rPr>
        <w:drawing>
          <wp:anchor distT="0" distB="0" distL="114300" distR="114300" simplePos="0" relativeHeight="251720704" behindDoc="0" locked="0" layoutInCell="1" allowOverlap="1" wp14:anchorId="269F3329" wp14:editId="01CAE0F3">
            <wp:simplePos x="0" y="0"/>
            <wp:positionH relativeFrom="margin">
              <wp:posOffset>4088130</wp:posOffset>
            </wp:positionH>
            <wp:positionV relativeFrom="paragraph">
              <wp:posOffset>54610</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1728" behindDoc="0" locked="0" layoutInCell="1" allowOverlap="1" wp14:anchorId="6833EF76" wp14:editId="4DC479DF">
            <wp:simplePos x="0" y="0"/>
            <wp:positionH relativeFrom="margin">
              <wp:posOffset>-744220</wp:posOffset>
            </wp:positionH>
            <wp:positionV relativeFrom="paragraph">
              <wp:posOffset>266700</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p>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70" w:name="_Toc41649558"/>
      <w:r>
        <w:lastRenderedPageBreak/>
        <w:t>Base de dades</w:t>
      </w:r>
      <w:bookmarkEnd w:id="170"/>
    </w:p>
    <w:p w14:paraId="0A1BB506" w14:textId="10A7873C" w:rsidR="00236A10" w:rsidRDefault="009A14CD" w:rsidP="009A14CD">
      <w:r>
        <w:t xml:space="preserve">L’últim punt que ens queda per acabar es configurar com guardarem les dades. </w:t>
      </w:r>
      <w:proofErr w:type="spellStart"/>
      <w:r w:rsidR="00236A10">
        <w:t>Firebase</w:t>
      </w:r>
      <w:proofErr w:type="spellEnd"/>
      <w:r w:rsidR="00236A10">
        <w:t xml:space="preserve"> </w:t>
      </w:r>
      <w:r w:rsidR="007A5D77">
        <w:t>funciona amb forat JSON, per tant li donarem el format corresponent. Al final ens ha quedat un document com aquest:</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482908E7" w:rsidR="00ED0C30" w:rsidRDefault="00A261C9" w:rsidP="00236A10">
      <w:pPr>
        <w:rPr>
          <w:szCs w:val="28"/>
        </w:rPr>
      </w:pPr>
      <w:r>
        <w:rPr>
          <w:szCs w:val="28"/>
        </w:rPr>
        <w:lastRenderedPageBreak/>
        <w:t>Com podeu veure aquest es el nostre JSON. Tenim 2 seccions</w:t>
      </w:r>
      <w:r w:rsidR="007A5D77">
        <w:rPr>
          <w:szCs w:val="28"/>
        </w:rPr>
        <w:t xml:space="preserve"> grans o pares</w:t>
      </w:r>
      <w:r>
        <w:rPr>
          <w:szCs w:val="28"/>
        </w:rPr>
        <w:t xml:space="preserve">, la primera que es diu Missatges i la Segona que es diu Sessions. </w:t>
      </w:r>
      <w:r w:rsidR="000F6541">
        <w:rPr>
          <w:szCs w:val="28"/>
        </w:rPr>
        <w:t>L’apartat de sessions el que fem es que quan creem una nova “Sala” a l</w:t>
      </w:r>
      <w:r w:rsidR="007A5D77">
        <w:rPr>
          <w:szCs w:val="28"/>
        </w:rPr>
        <w:t>’aplicació</w:t>
      </w:r>
      <w:r w:rsidR="000F6541">
        <w:rPr>
          <w:szCs w:val="28"/>
        </w:rPr>
        <w:t xml:space="preserve"> amb un vídeo i un nom</w:t>
      </w:r>
      <w:r w:rsidR="007A5D77">
        <w:rPr>
          <w:szCs w:val="28"/>
        </w:rPr>
        <w:t>,</w:t>
      </w:r>
      <w:r w:rsidR="000F6541">
        <w:rPr>
          <w:szCs w:val="28"/>
        </w:rPr>
        <w:t xml:space="preserve"> ho guardem a la base de dades perquè tots vegin el mateix vídeo. Guardem també qui ha fet la sessió i el nom que aquest li ha ficat a la sala.</w:t>
      </w:r>
    </w:p>
    <w:p w14:paraId="4A636FD2" w14:textId="58734394" w:rsidR="00C07486" w:rsidRDefault="000F6541" w:rsidP="00236A10">
      <w:pPr>
        <w:rPr>
          <w:szCs w:val="28"/>
        </w:rPr>
      </w:pPr>
      <w:r>
        <w:rPr>
          <w:szCs w:val="28"/>
        </w:rPr>
        <w:t xml:space="preserve">En l’apartat de missatges el que fem es que dividim els missatges per sessions. Cada sessió te un </w:t>
      </w:r>
      <w:r w:rsidR="00C07486">
        <w:rPr>
          <w:szCs w:val="28"/>
        </w:rPr>
        <w:t>xat</w:t>
      </w:r>
      <w:r>
        <w:rPr>
          <w:szCs w:val="28"/>
        </w:rPr>
        <w:t xml:space="preserve"> diferent. Guardem els missatges amb l’usuari que ha fet el missatge, a quina hora ho ha fet, l</w:t>
      </w:r>
      <w:r w:rsidR="00C07486">
        <w:rPr>
          <w:szCs w:val="28"/>
        </w:rPr>
        <w:t>’identificador únic</w:t>
      </w:r>
      <w:r>
        <w:rPr>
          <w:szCs w:val="28"/>
        </w:rPr>
        <w:t xml:space="preserve"> de la sessió que correspon el missatge i òbviament el contingut de aquest.</w:t>
      </w:r>
    </w:p>
    <w:p w14:paraId="58F475AE" w14:textId="44A5C09E" w:rsidR="00C07486" w:rsidRDefault="00C07486" w:rsidP="00236A10">
      <w:pPr>
        <w:rPr>
          <w:szCs w:val="28"/>
        </w:rPr>
      </w:pPr>
      <w:r>
        <w:rPr>
          <w:szCs w:val="28"/>
        </w:rPr>
        <w:t xml:space="preserve">D’aquesta manera ens queda tot ben organitzat a </w:t>
      </w:r>
      <w:proofErr w:type="spellStart"/>
      <w:r>
        <w:rPr>
          <w:szCs w:val="28"/>
        </w:rPr>
        <w:t>firebase</w:t>
      </w:r>
      <w:proofErr w:type="spellEnd"/>
      <w:r>
        <w:rPr>
          <w:szCs w:val="28"/>
        </w:rPr>
        <w:t>, és molt visual i senzill de veure i ens facilitarà a l’hora de fer el mapeig en el nostre programa.</w:t>
      </w:r>
    </w:p>
    <w:p w14:paraId="0306F0BA" w14:textId="7092E608" w:rsidR="00C07486" w:rsidRDefault="00C07486">
      <w:pPr>
        <w:spacing w:before="200" w:after="200" w:line="276" w:lineRule="auto"/>
        <w:jc w:val="left"/>
        <w:rPr>
          <w:smallCaps/>
          <w:color w:val="306785" w:themeColor="accent1" w:themeShade="BF"/>
          <w:spacing w:val="10"/>
          <w:kern w:val="28"/>
          <w:sz w:val="32"/>
          <w:szCs w:val="52"/>
          <w:u w:val="thick"/>
        </w:rPr>
      </w:pPr>
      <w:r>
        <w:rPr>
          <w:noProof/>
        </w:rPr>
        <w:drawing>
          <wp:anchor distT="0" distB="0" distL="114300" distR="114300" simplePos="0" relativeHeight="251751424" behindDoc="0" locked="0" layoutInCell="1" allowOverlap="1" wp14:anchorId="6AD0EAE9" wp14:editId="0AECA24C">
            <wp:simplePos x="0" y="0"/>
            <wp:positionH relativeFrom="margin">
              <wp:align>center</wp:align>
            </wp:positionH>
            <wp:positionV relativeFrom="paragraph">
              <wp:posOffset>260985</wp:posOffset>
            </wp:positionV>
            <wp:extent cx="2907633" cy="1390650"/>
            <wp:effectExtent l="0" t="0" r="7620" b="0"/>
            <wp:wrapThrough wrapText="bothSides">
              <wp:wrapPolygon edited="0">
                <wp:start x="0" y="0"/>
                <wp:lineTo x="0" y="21304"/>
                <wp:lineTo x="21515" y="21304"/>
                <wp:lineTo x="21515" y="0"/>
                <wp:lineTo x="0" y="0"/>
              </wp:wrapPolygon>
            </wp:wrapThrough>
            <wp:docPr id="544" name="Imagen 544" descr="Curso de JavaScript, jQuery, y JSON - Los Mejores Cursos On-Line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JavaScript, jQuery, y JSON - Los Mejores Cursos On-Line y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633" cy="1390650"/>
                    </a:xfrm>
                    <a:prstGeom prst="rect">
                      <a:avLst/>
                    </a:prstGeom>
                    <a:noFill/>
                    <a:ln>
                      <a:noFill/>
                    </a:ln>
                  </pic:spPr>
                </pic:pic>
              </a:graphicData>
            </a:graphic>
          </wp:anchor>
        </w:drawing>
      </w:r>
      <w:r>
        <w:br w:type="page"/>
      </w:r>
    </w:p>
    <w:p w14:paraId="6FD661EE" w14:textId="3C4DBE7A" w:rsidR="00FE481B" w:rsidRDefault="00FE481B" w:rsidP="00FE481B">
      <w:pPr>
        <w:pStyle w:val="Ttulo"/>
      </w:pPr>
      <w:bookmarkStart w:id="171" w:name="_Toc41649559"/>
      <w:r>
        <w:lastRenderedPageBreak/>
        <w:t>Diagrames UML</w:t>
      </w:r>
      <w:bookmarkEnd w:id="171"/>
    </w:p>
    <w:p w14:paraId="567DB6B9" w14:textId="0D911CED" w:rsidR="00ED0C30" w:rsidRDefault="00ED0C30" w:rsidP="00FE481B">
      <w:r>
        <w:t>En aquest apartat mostrarem el diagrama UML de la aplicació.</w:t>
      </w:r>
    </w:p>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 xml:space="preserve">Aquesta es la nostra classe principal, aquí es on ens fem </w:t>
      </w:r>
      <w:proofErr w:type="spellStart"/>
      <w:r>
        <w:t>login</w:t>
      </w:r>
      <w:proofErr w:type="spellEnd"/>
      <w:r>
        <w:t xml:space="preserve"> amb </w:t>
      </w:r>
      <w:proofErr w:type="spellStart"/>
      <w:r>
        <w:t>Google</w:t>
      </w:r>
      <w:proofErr w:type="spellEnd"/>
      <w:r>
        <w:t xml:space="preserve">. Un cop ens retorni que hem estat </w:t>
      </w:r>
      <w:proofErr w:type="spellStart"/>
      <w:r>
        <w:t>loginats</w:t>
      </w:r>
      <w:proofErr w:type="spellEnd"/>
      <w:r>
        <w:t xml:space="preserve"> correctament el que farà es que ens portarà a la següent pantalla.</w:t>
      </w:r>
    </w:p>
    <w:p w14:paraId="301B6E72" w14:textId="20F7A0A3" w:rsidR="003C4D9E" w:rsidRDefault="003B2CA4" w:rsidP="00FE481B">
      <w:r>
        <w:rPr>
          <w:noProof/>
        </w:rPr>
        <w:drawing>
          <wp:inline distT="0" distB="0" distL="0" distR="0" wp14:anchorId="55AC7E2B" wp14:editId="6D318CE8">
            <wp:extent cx="2600325" cy="2514600"/>
            <wp:effectExtent l="0" t="0" r="952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0325" cy="2514600"/>
                    </a:xfrm>
                    <a:prstGeom prst="rect">
                      <a:avLst/>
                    </a:prstGeom>
                    <a:noFill/>
                    <a:ln>
                      <a:noFill/>
                    </a:ln>
                  </pic:spPr>
                </pic:pic>
              </a:graphicData>
            </a:graphic>
          </wp:inline>
        </w:drawing>
      </w:r>
    </w:p>
    <w:p w14:paraId="513AC6C3" w14:textId="56E80A6B" w:rsidR="00C07486" w:rsidRDefault="00C07486" w:rsidP="00FE481B"/>
    <w:p w14:paraId="1EE49413" w14:textId="42115147" w:rsidR="00C07486" w:rsidRDefault="00C07486" w:rsidP="00FE481B"/>
    <w:p w14:paraId="2D67E95C" w14:textId="06703CBA" w:rsidR="00C07486" w:rsidRDefault="00C07486" w:rsidP="00FE481B"/>
    <w:p w14:paraId="6623BDAE" w14:textId="77777777" w:rsidR="00C07486" w:rsidRDefault="00C07486" w:rsidP="00FE481B"/>
    <w:p w14:paraId="7F7D6A2D" w14:textId="6BD3EF00" w:rsidR="005B5EF7" w:rsidRDefault="005B5EF7" w:rsidP="00FE481B">
      <w:r>
        <w:lastRenderedPageBreak/>
        <w:t>Aquesta es la classe que porta la llista de vídeos. Un cop escollim el vídeo que volem veure ens entrarà a la següent pantalla.</w:t>
      </w:r>
      <w:r w:rsidR="00C07486">
        <w:t xml:space="preserve"> </w:t>
      </w:r>
    </w:p>
    <w:p w14:paraId="3D0439CB" w14:textId="1532E2F6" w:rsidR="005B5EF7" w:rsidRDefault="005B5EF7" w:rsidP="00FE481B">
      <w:r>
        <w:rPr>
          <w:noProof/>
          <w:lang w:val="es-ES" w:eastAsia="es-ES"/>
        </w:rPr>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37306BAF" w14:textId="3C84C1BF" w:rsidR="005B5EF7" w:rsidRDefault="005B5EF7" w:rsidP="00FE481B">
      <w:r>
        <w:t xml:space="preserve">Aquesta es la classe que porta el tema de mostrar el vídeo mentre es te un </w:t>
      </w:r>
      <w:r w:rsidR="00407B2D">
        <w:t>xat</w:t>
      </w:r>
      <w:r>
        <w:t xml:space="preserve"> en viu a la part de sota.</w:t>
      </w:r>
    </w:p>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5DA6D4D0" w14:textId="643F298B" w:rsidR="00881303" w:rsidRPr="00881303" w:rsidRDefault="005B5EF7" w:rsidP="00FE481B">
      <w:r>
        <w:t xml:space="preserve">Aquesta es la classe amb la qual podem obrir el vídeo de </w:t>
      </w:r>
      <w:proofErr w:type="spellStart"/>
      <w:r>
        <w:t>youtube</w:t>
      </w:r>
      <w:proofErr w:type="spellEnd"/>
      <w:r>
        <w:t xml:space="preserve">. Tenim una clau per la API de </w:t>
      </w:r>
      <w:proofErr w:type="spellStart"/>
      <w:r>
        <w:t>youtube</w:t>
      </w:r>
      <w:proofErr w:type="spellEnd"/>
      <w:r>
        <w:t>.</w:t>
      </w:r>
    </w:p>
    <w:p w14:paraId="0F98F8CB" w14:textId="08D5A48E" w:rsidR="005B5EF7" w:rsidRDefault="005B5EF7" w:rsidP="00FE481B">
      <w:r>
        <w:rPr>
          <w:noProof/>
          <w:lang w:val="es-ES" w:eastAsia="es-ES"/>
        </w:rPr>
        <w:drawing>
          <wp:inline distT="0" distB="0" distL="0" distR="0" wp14:anchorId="154AA21B" wp14:editId="0E2FF62B">
            <wp:extent cx="2571750" cy="1598295"/>
            <wp:effectExtent l="0" t="0" r="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54175"/>
                    <a:stretch/>
                  </pic:blipFill>
                  <pic:spPr bwMode="auto">
                    <a:xfrm>
                      <a:off x="0" y="0"/>
                      <a:ext cx="2571750" cy="1598295"/>
                    </a:xfrm>
                    <a:prstGeom prst="rect">
                      <a:avLst/>
                    </a:prstGeom>
                    <a:ln>
                      <a:noFill/>
                    </a:ln>
                    <a:extLst>
                      <a:ext uri="{53640926-AAD7-44D8-BBD7-CCE9431645EC}">
                        <a14:shadowObscured xmlns:a14="http://schemas.microsoft.com/office/drawing/2010/main"/>
                      </a:ext>
                    </a:extLst>
                  </pic:spPr>
                </pic:pic>
              </a:graphicData>
            </a:graphic>
          </wp:inline>
        </w:drawing>
      </w:r>
      <w:r w:rsidR="00881303">
        <w:rPr>
          <w:noProof/>
        </w:rPr>
        <w:drawing>
          <wp:inline distT="0" distB="0" distL="0" distR="0" wp14:anchorId="0CCA0C21" wp14:editId="40358681">
            <wp:extent cx="2362852" cy="1598400"/>
            <wp:effectExtent l="0" t="0" r="0" b="190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2852" cy="1598400"/>
                    </a:xfrm>
                    <a:prstGeom prst="rect">
                      <a:avLst/>
                    </a:prstGeom>
                    <a:noFill/>
                    <a:ln>
                      <a:noFill/>
                    </a:ln>
                  </pic:spPr>
                </pic:pic>
              </a:graphicData>
            </a:graphic>
          </wp:inline>
        </w:drawing>
      </w:r>
    </w:p>
    <w:p w14:paraId="533BA749" w14:textId="224F69AA" w:rsidR="005B5EF7" w:rsidRDefault="005B5EF7" w:rsidP="00FE481B">
      <w:r>
        <w:t xml:space="preserve">Aquestes dues classes ens ajuden a </w:t>
      </w:r>
      <w:proofErr w:type="spellStart"/>
      <w:r>
        <w:t>mapejar</w:t>
      </w:r>
      <w:proofErr w:type="spellEnd"/>
      <w:r>
        <w:t xml:space="preserve"> els objectes correctament en el nostre </w:t>
      </w:r>
      <w:proofErr w:type="spellStart"/>
      <w:r>
        <w:t>firebase</w:t>
      </w:r>
      <w:proofErr w:type="spellEnd"/>
      <w:r>
        <w:t>.</w:t>
      </w:r>
    </w:p>
    <w:p w14:paraId="29B9D027" w14:textId="77777777" w:rsidR="00C07486" w:rsidRDefault="00C07486">
      <w:pPr>
        <w:spacing w:before="200" w:after="200" w:line="276" w:lineRule="auto"/>
        <w:jc w:val="left"/>
        <w:rPr>
          <w:smallCaps/>
          <w:color w:val="306785" w:themeColor="accent1" w:themeShade="BF"/>
          <w:spacing w:val="10"/>
          <w:kern w:val="28"/>
          <w:sz w:val="32"/>
          <w:szCs w:val="52"/>
          <w:u w:val="thick"/>
        </w:rPr>
      </w:pPr>
      <w:r>
        <w:br w:type="page"/>
      </w:r>
    </w:p>
    <w:p w14:paraId="427984DB" w14:textId="23C723EC" w:rsidR="00D939C2" w:rsidRDefault="00D939C2" w:rsidP="00D939C2">
      <w:pPr>
        <w:pStyle w:val="Ttulo"/>
      </w:pPr>
      <w:bookmarkStart w:id="172" w:name="_Toc41649560"/>
      <w:r>
        <w:lastRenderedPageBreak/>
        <w:t>Servei de Vídeo</w:t>
      </w:r>
      <w:bookmarkEnd w:id="172"/>
    </w:p>
    <w:p w14:paraId="4AEA9176" w14:textId="15FDC122" w:rsidR="00D939C2" w:rsidRDefault="00D939C2" w:rsidP="00D939C2">
      <w:r>
        <w:rPr>
          <w:noProof/>
        </w:rPr>
        <w:drawing>
          <wp:anchor distT="0" distB="0" distL="114300" distR="114300" simplePos="0" relativeHeight="251734016" behindDoc="1" locked="0" layoutInCell="1" allowOverlap="1" wp14:anchorId="1188A6F3" wp14:editId="101A2C13">
            <wp:simplePos x="0" y="0"/>
            <wp:positionH relativeFrom="margin">
              <wp:posOffset>-699135</wp:posOffset>
            </wp:positionH>
            <wp:positionV relativeFrom="paragraph">
              <wp:posOffset>1256665</wp:posOffset>
            </wp:positionV>
            <wp:extent cx="6940550" cy="2219325"/>
            <wp:effectExtent l="0" t="0" r="0" b="9525"/>
            <wp:wrapTight wrapText="bothSides">
              <wp:wrapPolygon edited="0">
                <wp:start x="0" y="0"/>
                <wp:lineTo x="0" y="21507"/>
                <wp:lineTo x="21521" y="21507"/>
                <wp:lineTo x="2152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40550" cy="2219325"/>
                    </a:xfrm>
                    <a:prstGeom prst="rect">
                      <a:avLst/>
                    </a:prstGeom>
                    <a:noFill/>
                  </pic:spPr>
                </pic:pic>
              </a:graphicData>
            </a:graphic>
            <wp14:sizeRelH relativeFrom="margin">
              <wp14:pctWidth>0</wp14:pctWidth>
            </wp14:sizeRelH>
            <wp14:sizeRelV relativeFrom="margin">
              <wp14:pctHeight>0</wp14:pctHeight>
            </wp14:sizeRelV>
          </wp:anchor>
        </w:drawing>
      </w:r>
      <w:r>
        <w:t xml:space="preserve">Un cop acabat tot el tema de Base de dades començarem a fer el servei de vídeo. Segurament haurem de canviar coses de les bases de dades però això ho anirem fent i adaptant a mesura que la aplicació avanci. Ara començarem </w:t>
      </w:r>
      <w:proofErr w:type="spellStart"/>
      <w:r>
        <w:t>l’sprint</w:t>
      </w:r>
      <w:proofErr w:type="spellEnd"/>
      <w:r>
        <w:t xml:space="preserve"> 3 i farem tot el tema de reproducció de vídeo. Tots els </w:t>
      </w:r>
      <w:proofErr w:type="spellStart"/>
      <w:r>
        <w:t>sprints</w:t>
      </w:r>
      <w:proofErr w:type="spellEnd"/>
      <w:r>
        <w:t xml:space="preserve"> estan documentats al </w:t>
      </w:r>
      <w:proofErr w:type="spellStart"/>
      <w:r>
        <w:t>trello</w:t>
      </w:r>
      <w:proofErr w:type="spellEnd"/>
      <w:r>
        <w:t xml:space="preserve"> de la següent manera:</w:t>
      </w:r>
    </w:p>
    <w:p w14:paraId="23DB35C8" w14:textId="619DA1DC" w:rsidR="00D939C2" w:rsidRDefault="00D939C2" w:rsidP="00D939C2">
      <w:r>
        <w:t xml:space="preserve">Per poder reproduir un vídeo de </w:t>
      </w:r>
      <w:proofErr w:type="spellStart"/>
      <w:r>
        <w:t>Youtube</w:t>
      </w:r>
      <w:proofErr w:type="spellEnd"/>
      <w:r>
        <w:t xml:space="preserve"> en la nostre aplicació necessitem descarregar la llibreria corresponent. En la pàgina oficial (</w:t>
      </w:r>
      <w:hyperlink r:id="rId75" w:history="1">
        <w:r>
          <w:rPr>
            <w:rStyle w:val="Hipervnculo"/>
          </w:rPr>
          <w:t>enllaç</w:t>
        </w:r>
      </w:hyperlink>
      <w:r>
        <w:t xml:space="preserve">) de </w:t>
      </w:r>
      <w:proofErr w:type="spellStart"/>
      <w:r>
        <w:t>developers</w:t>
      </w:r>
      <w:proofErr w:type="spellEnd"/>
      <w:r>
        <w:t xml:space="preserve"> </w:t>
      </w:r>
      <w:proofErr w:type="spellStart"/>
      <w:r>
        <w:t>google</w:t>
      </w:r>
      <w:proofErr w:type="spellEnd"/>
      <w:r>
        <w:t xml:space="preserve"> podem trobar un apartat de </w:t>
      </w:r>
      <w:proofErr w:type="spellStart"/>
      <w:r>
        <w:t>Youtbe</w:t>
      </w:r>
      <w:proofErr w:type="spellEnd"/>
      <w:r>
        <w:t xml:space="preserve"> </w:t>
      </w:r>
      <w:proofErr w:type="spellStart"/>
      <w:r>
        <w:t>Android</w:t>
      </w:r>
      <w:proofErr w:type="spellEnd"/>
      <w:r>
        <w:t xml:space="preserve"> Player Api on ens explica com descarrega-la e </w:t>
      </w:r>
      <w:r w:rsidR="00407B2D">
        <w:t>incloure</w:t>
      </w:r>
      <w:r>
        <w:t xml:space="preserve">-la en el nostre programa. </w:t>
      </w:r>
      <w:r w:rsidR="00407B2D">
        <w:t xml:space="preserve">Tot hi això encara o podrem reproduir els vídeos ja que necessitem una API KEY la qual ens donen entrant a la consola de desenvolupador de </w:t>
      </w:r>
      <w:proofErr w:type="spellStart"/>
      <w:r w:rsidR="00407B2D">
        <w:t>google</w:t>
      </w:r>
      <w:proofErr w:type="spellEnd"/>
      <w:r w:rsidR="00407B2D">
        <w:t xml:space="preserve"> i enllaçant el nostre programa.</w:t>
      </w:r>
    </w:p>
    <w:p w14:paraId="7A551599" w14:textId="77777777" w:rsidR="00407B2D" w:rsidRDefault="00407B2D" w:rsidP="00D939C2">
      <w:r>
        <w:t xml:space="preserve">Un cop fet això només necessitarem crear el </w:t>
      </w:r>
      <w:proofErr w:type="spellStart"/>
      <w:r>
        <w:t>widget</w:t>
      </w:r>
      <w:proofErr w:type="spellEnd"/>
      <w:r>
        <w:t xml:space="preserve"> corresponent en </w:t>
      </w:r>
      <w:proofErr w:type="spellStart"/>
      <w:r>
        <w:t>l’xml</w:t>
      </w:r>
      <w:proofErr w:type="spellEnd"/>
      <w:r>
        <w:t xml:space="preserve"> i des del codi carregar-hi un vídeo a través d’un </w:t>
      </w:r>
      <w:proofErr w:type="spellStart"/>
      <w:r>
        <w:t>link</w:t>
      </w:r>
      <w:proofErr w:type="spellEnd"/>
      <w:r>
        <w:t>.</w:t>
      </w:r>
    </w:p>
    <w:p w14:paraId="632667A7" w14:textId="77777777" w:rsidR="00407B2D" w:rsidRDefault="00407B2D" w:rsidP="00D939C2">
      <w:r>
        <w:rPr>
          <w:noProof/>
        </w:rPr>
        <w:drawing>
          <wp:inline distT="0" distB="0" distL="0" distR="0" wp14:anchorId="41728F28" wp14:editId="5F5B77C2">
            <wp:extent cx="5612130" cy="18034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803400"/>
                    </a:xfrm>
                    <a:prstGeom prst="rect">
                      <a:avLst/>
                    </a:prstGeom>
                  </pic:spPr>
                </pic:pic>
              </a:graphicData>
            </a:graphic>
          </wp:inline>
        </w:drawing>
      </w:r>
    </w:p>
    <w:p w14:paraId="27457E82" w14:textId="77777777" w:rsidR="00407B2D" w:rsidRDefault="00407B2D" w:rsidP="00D939C2"/>
    <w:p w14:paraId="63E33C4F" w14:textId="77777777" w:rsidR="00407B2D" w:rsidRDefault="00407B2D" w:rsidP="00D939C2"/>
    <w:p w14:paraId="775751D4" w14:textId="2BBFA20C" w:rsidR="00407B2D" w:rsidRDefault="00407B2D" w:rsidP="00D939C2">
      <w:r>
        <w:lastRenderedPageBreak/>
        <w:t xml:space="preserve">Per poder crear diferents sessions, </w:t>
      </w:r>
      <w:r w:rsidR="00953F5D">
        <w:t xml:space="preserve">quan cliquem al botó (1), ens apareixerà un </w:t>
      </w:r>
      <w:proofErr w:type="spellStart"/>
      <w:r w:rsidR="00953F5D">
        <w:t>Alert</w:t>
      </w:r>
      <w:proofErr w:type="spellEnd"/>
      <w:r w:rsidR="00953F5D">
        <w:t xml:space="preserve"> </w:t>
      </w:r>
      <w:proofErr w:type="spellStart"/>
      <w:r w:rsidR="00953F5D">
        <w:t>Dialador</w:t>
      </w:r>
      <w:proofErr w:type="spellEnd"/>
      <w:r w:rsidR="00953F5D">
        <w:t xml:space="preserve"> (2) on nosaltres emplenarem </w:t>
      </w:r>
      <w:r w:rsidR="001C5F55">
        <w:t>un</w:t>
      </w:r>
      <w:r w:rsidR="00953F5D">
        <w:t xml:space="preserve"> formulari</w:t>
      </w:r>
      <w:r w:rsidR="001C5F55">
        <w:t xml:space="preserve"> amb el nom i </w:t>
      </w:r>
      <w:proofErr w:type="spellStart"/>
      <w:r w:rsidR="001C5F55">
        <w:t>link</w:t>
      </w:r>
      <w:proofErr w:type="spellEnd"/>
      <w:r w:rsidR="001C5F55">
        <w:t xml:space="preserve"> que </w:t>
      </w:r>
      <w:r w:rsidR="004E5F8A">
        <w:t>vulguem</w:t>
      </w:r>
      <w:bookmarkStart w:id="173" w:name="_GoBack"/>
      <w:bookmarkEnd w:id="173"/>
      <w:r w:rsidR="00953F5D">
        <w:t xml:space="preserve">. Un cop ple, quan guardem ens portarà a la pantalla amb el vídeo de </w:t>
      </w:r>
      <w:proofErr w:type="spellStart"/>
      <w:r w:rsidR="00953F5D">
        <w:t>youtube</w:t>
      </w:r>
      <w:proofErr w:type="spellEnd"/>
      <w:r w:rsidR="001C5F55">
        <w:t xml:space="preserve"> (4)</w:t>
      </w:r>
      <w:r w:rsidR="00953F5D">
        <w:t xml:space="preserve"> per reproduir. Afegim en el </w:t>
      </w:r>
      <w:proofErr w:type="spellStart"/>
      <w:r w:rsidR="00953F5D">
        <w:t>ListView</w:t>
      </w:r>
      <w:proofErr w:type="spellEnd"/>
      <w:r w:rsidR="00953F5D">
        <w:t xml:space="preserve"> (3)</w:t>
      </w:r>
      <w:r w:rsidR="001C5F55">
        <w:t xml:space="preserve"> un element amb</w:t>
      </w:r>
      <w:r w:rsidR="00953F5D">
        <w:t xml:space="preserve"> les dades que</w:t>
      </w:r>
      <w:r w:rsidR="001C5F55">
        <w:t xml:space="preserve"> hem</w:t>
      </w:r>
      <w:r w:rsidR="00953F5D">
        <w:t xml:space="preserve"> proporcion</w:t>
      </w:r>
      <w:r w:rsidR="001C5F55">
        <w:t>at</w:t>
      </w:r>
      <w:r w:rsidR="00953F5D">
        <w:t xml:space="preserve"> i quan un altre usuari cliqui en </w:t>
      </w:r>
      <w:r w:rsidR="001C5F55">
        <w:t>aquest element que hem creat</w:t>
      </w:r>
      <w:r w:rsidR="00953F5D">
        <w:t xml:space="preserve"> </w:t>
      </w:r>
      <w:r w:rsidR="001C5F55">
        <w:t>serà redirigit</w:t>
      </w:r>
      <w:r w:rsidR="00953F5D">
        <w:t xml:space="preserve"> a una altre pantalla</w:t>
      </w:r>
      <w:r w:rsidR="007A5D77">
        <w:t xml:space="preserve"> (4)</w:t>
      </w:r>
      <w:r w:rsidR="00953F5D">
        <w:t xml:space="preserve"> amb el mateix vídeo que hem afegit. Així els dos estaran veient el mateix vídeo.</w:t>
      </w:r>
      <w:r w:rsidR="00953F5D" w:rsidRPr="00953F5D">
        <w:rPr>
          <w:noProof/>
          <w:szCs w:val="28"/>
          <w:lang w:val="es-ES" w:eastAsia="es-ES"/>
        </w:rPr>
        <w:t xml:space="preserve"> </w:t>
      </w:r>
    </w:p>
    <w:p w14:paraId="47B4E384" w14:textId="046F43D0" w:rsidR="00953F5D" w:rsidRDefault="007A5D77" w:rsidP="00D939C2">
      <w:r>
        <w:rPr>
          <w:noProof/>
        </w:rPr>
        <mc:AlternateContent>
          <mc:Choice Requires="wps">
            <w:drawing>
              <wp:anchor distT="45720" distB="45720" distL="114300" distR="114300" simplePos="0" relativeHeight="251750400" behindDoc="0" locked="0" layoutInCell="1" allowOverlap="1" wp14:anchorId="3B89366A" wp14:editId="45258539">
                <wp:simplePos x="0" y="0"/>
                <wp:positionH relativeFrom="column">
                  <wp:posOffset>3939540</wp:posOffset>
                </wp:positionH>
                <wp:positionV relativeFrom="paragraph">
                  <wp:posOffset>2044700</wp:posOffset>
                </wp:positionV>
                <wp:extent cx="2360930" cy="3495675"/>
                <wp:effectExtent l="0" t="0" r="22225" b="28575"/>
                <wp:wrapNone/>
                <wp:docPr id="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95675"/>
                        </a:xfrm>
                        <a:prstGeom prst="rect">
                          <a:avLst/>
                        </a:prstGeom>
                        <a:noFill/>
                        <a:ln w="9525">
                          <a:solidFill>
                            <a:srgbClr val="7030A0"/>
                          </a:solidFill>
                          <a:miter lim="800000"/>
                          <a:headEnd/>
                          <a:tailEnd/>
                        </a:ln>
                      </wps:spPr>
                      <wps:txbx>
                        <w:txbxContent>
                          <w:p w14:paraId="434334DD" w14:textId="3368207B" w:rsidR="009119BF" w:rsidRDefault="009119BF" w:rsidP="007A5D77"/>
                          <w:p w14:paraId="3CB2DE08" w14:textId="34FCC075" w:rsidR="009119BF" w:rsidRDefault="009119BF" w:rsidP="007A5D77"/>
                          <w:p w14:paraId="5F702364" w14:textId="6C0A99D4" w:rsidR="009119BF" w:rsidRDefault="009119BF" w:rsidP="007A5D77"/>
                          <w:p w14:paraId="6DBC466F" w14:textId="6AE70A3B" w:rsidR="009119BF" w:rsidRDefault="009119BF" w:rsidP="007A5D77"/>
                          <w:p w14:paraId="3C8067A7" w14:textId="25155300" w:rsidR="009119BF" w:rsidRDefault="009119BF" w:rsidP="007A5D77"/>
                          <w:p w14:paraId="3E1DFEF7" w14:textId="1FCB2D03" w:rsidR="009119BF" w:rsidRDefault="009119BF" w:rsidP="007A5D77"/>
                          <w:p w14:paraId="508A996A" w14:textId="702C62BA" w:rsidR="009119BF" w:rsidRDefault="009119BF" w:rsidP="007A5D77"/>
                          <w:p w14:paraId="71D476FF" w14:textId="173068B2" w:rsidR="009119BF" w:rsidRDefault="009119BF" w:rsidP="007A5D77">
                            <w:r>
                              <w:tab/>
                            </w:r>
                            <w:r>
                              <w:tab/>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89366A" id="_x0000_s1029" type="#_x0000_t202" style="position:absolute;left:0;text-align:left;margin-left:310.2pt;margin-top:161pt;width:185.9pt;height:275.2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" filled="f" strokecolor="#7030a0">
                <v:textbox>
                  <w:txbxContent>
                    <w:p w14:paraId="434334DD" w14:textId="3368207B" w:rsidR="009119BF" w:rsidRDefault="009119BF" w:rsidP="007A5D77"/>
                    <w:p w14:paraId="3CB2DE08" w14:textId="34FCC075" w:rsidR="009119BF" w:rsidRDefault="009119BF" w:rsidP="007A5D77"/>
                    <w:p w14:paraId="5F702364" w14:textId="6C0A99D4" w:rsidR="009119BF" w:rsidRDefault="009119BF" w:rsidP="007A5D77"/>
                    <w:p w14:paraId="6DBC466F" w14:textId="6AE70A3B" w:rsidR="009119BF" w:rsidRDefault="009119BF" w:rsidP="007A5D77"/>
                    <w:p w14:paraId="3C8067A7" w14:textId="25155300" w:rsidR="009119BF" w:rsidRDefault="009119BF" w:rsidP="007A5D77"/>
                    <w:p w14:paraId="3E1DFEF7" w14:textId="1FCB2D03" w:rsidR="009119BF" w:rsidRDefault="009119BF" w:rsidP="007A5D77"/>
                    <w:p w14:paraId="508A996A" w14:textId="702C62BA" w:rsidR="009119BF" w:rsidRDefault="009119BF" w:rsidP="007A5D77"/>
                    <w:p w14:paraId="71D476FF" w14:textId="173068B2" w:rsidR="009119BF" w:rsidRDefault="009119BF" w:rsidP="007A5D77">
                      <w:r>
                        <w:tab/>
                      </w:r>
                      <w:r>
                        <w:tab/>
                        <w:t>4</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32738A4F" wp14:editId="60A049FB">
                <wp:simplePos x="0" y="0"/>
                <wp:positionH relativeFrom="column">
                  <wp:posOffset>977265</wp:posOffset>
                </wp:positionH>
                <wp:positionV relativeFrom="paragraph">
                  <wp:posOffset>4969510</wp:posOffset>
                </wp:positionV>
                <wp:extent cx="2360930" cy="1404620"/>
                <wp:effectExtent l="0" t="0" r="0" b="0"/>
                <wp:wrapNone/>
                <wp:docPr id="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58B5B44" w14:textId="77777777" w:rsidR="009119BF" w:rsidRDefault="009119BF" w:rsidP="007A5D77">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8A4F" id="_x0000_s1030" type="#_x0000_t202" style="position:absolute;left:0;text-align:left;margin-left:76.95pt;margin-top:391.3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s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" filled="f" stroked="f">
                <v:textbox style="mso-fit-shape-to-text:t">
                  <w:txbxContent>
                    <w:p w14:paraId="558B5B44" w14:textId="77777777" w:rsidR="009119BF" w:rsidRDefault="009119BF" w:rsidP="007A5D77">
                      <w:r>
                        <w:t>1</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463DF56C" wp14:editId="5F04C877">
                <wp:simplePos x="0" y="0"/>
                <wp:positionH relativeFrom="column">
                  <wp:posOffset>-822960</wp:posOffset>
                </wp:positionH>
                <wp:positionV relativeFrom="paragraph">
                  <wp:posOffset>3455035</wp:posOffset>
                </wp:positionV>
                <wp:extent cx="2360930" cy="1404620"/>
                <wp:effectExtent l="0" t="0" r="0" b="0"/>
                <wp:wrapNone/>
                <wp:docPr id="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999160" w14:textId="27DC008C" w:rsidR="009119BF" w:rsidRDefault="009119BF" w:rsidP="007A5D77">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3DF56C" id="_x0000_s1031" type="#_x0000_t202" style="position:absolute;left:0;text-align:left;margin-left:-64.8pt;margin-top:272.0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8EFQ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" filled="f" stroked="f">
                <v:textbox style="mso-fit-shape-to-text:t">
                  <w:txbxContent>
                    <w:p w14:paraId="2E999160" w14:textId="27DC008C" w:rsidR="009119BF" w:rsidRDefault="009119BF" w:rsidP="007A5D77">
                      <w:r>
                        <w:t>2</w:t>
                      </w:r>
                    </w:p>
                  </w:txbxContent>
                </v:textbox>
              </v:shape>
            </w:pict>
          </mc:Fallback>
        </mc:AlternateContent>
      </w:r>
      <w:r w:rsidR="00953F5D">
        <w:rPr>
          <w:noProof/>
        </w:rPr>
        <mc:AlternateContent>
          <mc:Choice Requires="wps">
            <w:drawing>
              <wp:anchor distT="45720" distB="45720" distL="114300" distR="114300" simplePos="0" relativeHeight="251744256" behindDoc="0" locked="0" layoutInCell="1" allowOverlap="1" wp14:anchorId="3BD07D3C" wp14:editId="7BFD4791">
                <wp:simplePos x="0" y="0"/>
                <wp:positionH relativeFrom="column">
                  <wp:posOffset>2425065</wp:posOffset>
                </wp:positionH>
                <wp:positionV relativeFrom="paragraph">
                  <wp:posOffset>711835</wp:posOffset>
                </wp:positionV>
                <wp:extent cx="2360930" cy="1404620"/>
                <wp:effectExtent l="0" t="0" r="0" b="0"/>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16D667" w14:textId="31B46D76" w:rsidR="009119BF" w:rsidRDefault="009119BF">
                            <w: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07D3C" id="_x0000_s1032" type="#_x0000_t202" style="position:absolute;left:0;text-align:left;margin-left:190.95pt;margin-top:56.05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0GFgIAAAM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" filled="f" stroked="f">
                <v:textbox style="mso-fit-shape-to-text:t">
                  <w:txbxContent>
                    <w:p w14:paraId="2F16D667" w14:textId="31B46D76" w:rsidR="009119BF" w:rsidRDefault="009119BF">
                      <w:r>
                        <w:t>3</w:t>
                      </w:r>
                    </w:p>
                  </w:txbxContent>
                </v:textbox>
              </v:shape>
            </w:pict>
          </mc:Fallback>
        </mc:AlternateContent>
      </w:r>
      <w:r w:rsidR="00953F5D">
        <w:rPr>
          <w:noProof/>
          <w:szCs w:val="28"/>
          <w:lang w:val="es-ES" w:eastAsia="es-ES"/>
        </w:rPr>
        <mc:AlternateContent>
          <mc:Choice Requires="wps">
            <w:drawing>
              <wp:anchor distT="0" distB="0" distL="114300" distR="114300" simplePos="0" relativeHeight="251743232" behindDoc="0" locked="0" layoutInCell="1" allowOverlap="1" wp14:anchorId="697CCB1B" wp14:editId="4B70671F">
                <wp:simplePos x="0" y="0"/>
                <wp:positionH relativeFrom="column">
                  <wp:posOffset>1129665</wp:posOffset>
                </wp:positionH>
                <wp:positionV relativeFrom="paragraph">
                  <wp:posOffset>940435</wp:posOffset>
                </wp:positionV>
                <wp:extent cx="1319917" cy="7952"/>
                <wp:effectExtent l="19050" t="57150" r="0" b="87630"/>
                <wp:wrapNone/>
                <wp:docPr id="538" name="Conector recto de flecha 538"/>
                <wp:cNvGraphicFramePr/>
                <a:graphic xmlns:a="http://schemas.openxmlformats.org/drawingml/2006/main">
                  <a:graphicData uri="http://schemas.microsoft.com/office/word/2010/wordprocessingShape">
                    <wps:wsp>
                      <wps:cNvCnPr/>
                      <wps:spPr>
                        <a:xfrm rot="10800000"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4CCD8" id="_x0000_t32" coordsize="21600,21600" o:spt="32" o:oned="t" path="m,l21600,21600e" filled="f">
                <v:path arrowok="t" fillok="f" o:connecttype="none"/>
                <o:lock v:ext="edit" shapetype="t"/>
              </v:shapetype>
              <v:shape id="Conector recto de flecha 538" o:spid="_x0000_s1026" type="#_x0000_t32" style="position:absolute;margin-left:88.95pt;margin-top:74.05pt;width:103.95pt;height:.65pt;rotation:180;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39136" behindDoc="0" locked="0" layoutInCell="1" allowOverlap="1" wp14:anchorId="74CE0670" wp14:editId="4714593C">
                <wp:simplePos x="0" y="0"/>
                <wp:positionH relativeFrom="column">
                  <wp:posOffset>-590550</wp:posOffset>
                </wp:positionH>
                <wp:positionV relativeFrom="paragraph">
                  <wp:posOffset>3690620</wp:posOffset>
                </wp:positionV>
                <wp:extent cx="1319917" cy="7952"/>
                <wp:effectExtent l="0" t="76200" r="13970" b="87630"/>
                <wp:wrapNone/>
                <wp:docPr id="535" name="Conector recto de flecha 535"/>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D7AEC" id="Conector recto de flecha 535" o:spid="_x0000_s1026" type="#_x0000_t32" style="position:absolute;margin-left:-46.5pt;margin-top:290.6pt;width:103.95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41184" behindDoc="0" locked="0" layoutInCell="1" allowOverlap="1" wp14:anchorId="196C2E4B" wp14:editId="4972FF31">
                <wp:simplePos x="0" y="0"/>
                <wp:positionH relativeFrom="column">
                  <wp:posOffset>1200150</wp:posOffset>
                </wp:positionH>
                <wp:positionV relativeFrom="paragraph">
                  <wp:posOffset>5200015</wp:posOffset>
                </wp:positionV>
                <wp:extent cx="1319917" cy="7952"/>
                <wp:effectExtent l="0" t="76200" r="13970" b="87630"/>
                <wp:wrapNone/>
                <wp:docPr id="537" name="Conector recto de flecha 537"/>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6AB77" id="Conector recto de flecha 537" o:spid="_x0000_s1026" type="#_x0000_t32" style="position:absolute;margin-left:94.5pt;margin-top:409.45pt;width:103.95pt;height:.6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" strokecolor="#418ab3 [3204]" strokeweight=".5pt">
                <v:stroke endarrow="block" joinstyle="miter"/>
              </v:shape>
            </w:pict>
          </mc:Fallback>
        </mc:AlternateContent>
      </w:r>
      <w:r w:rsidR="00953F5D" w:rsidRPr="00953F5D">
        <w:rPr>
          <w:noProof/>
        </w:rPr>
        <w:drawing>
          <wp:anchor distT="0" distB="0" distL="114300" distR="114300" simplePos="0" relativeHeight="251735040" behindDoc="1" locked="0" layoutInCell="1" allowOverlap="1" wp14:anchorId="05DB0C02" wp14:editId="179FAE8C">
            <wp:simplePos x="0" y="0"/>
            <wp:positionH relativeFrom="column">
              <wp:posOffset>3996690</wp:posOffset>
            </wp:positionH>
            <wp:positionV relativeFrom="paragraph">
              <wp:posOffset>2135505</wp:posOffset>
            </wp:positionV>
            <wp:extent cx="2102485" cy="3438525"/>
            <wp:effectExtent l="0" t="0" r="0" b="9525"/>
            <wp:wrapTight wrapText="bothSides">
              <wp:wrapPolygon edited="0">
                <wp:start x="0" y="0"/>
                <wp:lineTo x="0" y="21540"/>
                <wp:lineTo x="21333" y="21540"/>
                <wp:lineTo x="21333" y="0"/>
                <wp:lineTo x="0" y="0"/>
              </wp:wrapPolygon>
            </wp:wrapTight>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8081"/>
                    <a:stretch/>
                  </pic:blipFill>
                  <pic:spPr bwMode="auto">
                    <a:xfrm>
                      <a:off x="0" y="0"/>
                      <a:ext cx="21024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F5D" w:rsidRPr="00953F5D">
        <w:rPr>
          <w:noProof/>
        </w:rPr>
        <w:drawing>
          <wp:inline distT="0" distB="0" distL="0" distR="0" wp14:anchorId="55D96150" wp14:editId="12C9E524">
            <wp:extent cx="3116595" cy="5543550"/>
            <wp:effectExtent l="0" t="0" r="762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8612" cy="5547138"/>
                    </a:xfrm>
                    <a:prstGeom prst="rect">
                      <a:avLst/>
                    </a:prstGeom>
                  </pic:spPr>
                </pic:pic>
              </a:graphicData>
            </a:graphic>
          </wp:inline>
        </w:drawing>
      </w:r>
    </w:p>
    <w:p w14:paraId="63863471" w14:textId="331AF309" w:rsidR="00C07486" w:rsidRDefault="00C07486">
      <w:pPr>
        <w:spacing w:before="200" w:after="200" w:line="276" w:lineRule="auto"/>
        <w:jc w:val="left"/>
      </w:pPr>
      <w:r>
        <w:br w:type="page"/>
      </w:r>
    </w:p>
    <w:p w14:paraId="2BEA674E" w14:textId="6CCB938B" w:rsidR="00407B2D" w:rsidRDefault="00C07486" w:rsidP="00C07486">
      <w:pPr>
        <w:pStyle w:val="Ttulo"/>
      </w:pPr>
      <w:bookmarkStart w:id="174" w:name="_Toc41649561"/>
      <w:r>
        <w:lastRenderedPageBreak/>
        <w:t>Servei de xat</w:t>
      </w:r>
      <w:bookmarkEnd w:id="174"/>
    </w:p>
    <w:p w14:paraId="7273429A" w14:textId="33AC0867" w:rsidR="00AB158A" w:rsidRDefault="000A737C" w:rsidP="007F7D9B">
      <w:r>
        <w:rPr>
          <w:noProof/>
        </w:rPr>
        <w:drawing>
          <wp:anchor distT="0" distB="0" distL="114300" distR="114300" simplePos="0" relativeHeight="251752448" behindDoc="0" locked="0" layoutInCell="1" allowOverlap="1" wp14:anchorId="2DCF11AD" wp14:editId="3DA78BB6">
            <wp:simplePos x="0" y="0"/>
            <wp:positionH relativeFrom="column">
              <wp:posOffset>-689610</wp:posOffset>
            </wp:positionH>
            <wp:positionV relativeFrom="paragraph">
              <wp:posOffset>723900</wp:posOffset>
            </wp:positionV>
            <wp:extent cx="6905625" cy="2492375"/>
            <wp:effectExtent l="0" t="0" r="9525" b="3175"/>
            <wp:wrapSquare wrapText="bothSides"/>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905625" cy="2492375"/>
                    </a:xfrm>
                    <a:prstGeom prst="rect">
                      <a:avLst/>
                    </a:prstGeom>
                  </pic:spPr>
                </pic:pic>
              </a:graphicData>
            </a:graphic>
            <wp14:sizeRelH relativeFrom="margin">
              <wp14:pctWidth>0</wp14:pctWidth>
            </wp14:sizeRelH>
            <wp14:sizeRelV relativeFrom="margin">
              <wp14:pctHeight>0</wp14:pctHeight>
            </wp14:sizeRelV>
          </wp:anchor>
        </w:drawing>
      </w:r>
      <w:r w:rsidR="00F95E79">
        <w:t xml:space="preserve">El servei de xat es el nostre últim </w:t>
      </w:r>
      <w:proofErr w:type="spellStart"/>
      <w:r w:rsidR="00F95E79">
        <w:t>sprint</w:t>
      </w:r>
      <w:proofErr w:type="spellEnd"/>
      <w:r w:rsidR="00F95E79">
        <w:t xml:space="preserve"> abans de començar a retocar detalls. Com sempre crearem les tasques en el </w:t>
      </w:r>
      <w:proofErr w:type="spellStart"/>
      <w:r w:rsidR="00F95E79">
        <w:t>Trello</w:t>
      </w:r>
      <w:proofErr w:type="spellEnd"/>
      <w:r w:rsidR="00F95E79">
        <w:t xml:space="preserve"> per dividir la feina i treballar millor i més eficient.</w:t>
      </w:r>
    </w:p>
    <w:p w14:paraId="3BDDDFBB" w14:textId="30F4A2F4" w:rsidR="00F95E79" w:rsidRDefault="00B6736F" w:rsidP="007F7D9B">
      <w:r>
        <w:rPr>
          <w:noProof/>
        </w:rPr>
        <w:drawing>
          <wp:anchor distT="0" distB="0" distL="114300" distR="114300" simplePos="0" relativeHeight="251753472" behindDoc="0" locked="0" layoutInCell="1" allowOverlap="1" wp14:anchorId="03AFCC4E" wp14:editId="38CFDEA3">
            <wp:simplePos x="0" y="0"/>
            <wp:positionH relativeFrom="column">
              <wp:posOffset>-318135</wp:posOffset>
            </wp:positionH>
            <wp:positionV relativeFrom="paragraph">
              <wp:posOffset>3044190</wp:posOffset>
            </wp:positionV>
            <wp:extent cx="2971800" cy="571500"/>
            <wp:effectExtent l="0" t="0" r="0" b="0"/>
            <wp:wrapTopAndBottom/>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42813" r="46667" b="47812"/>
                    <a:stretch/>
                  </pic:blipFill>
                  <pic:spPr bwMode="auto">
                    <a:xfrm>
                      <a:off x="0" y="0"/>
                      <a:ext cx="2971800" cy="571500"/>
                    </a:xfrm>
                    <a:prstGeom prst="rect">
                      <a:avLst/>
                    </a:prstGeom>
                    <a:ln>
                      <a:noFill/>
                    </a:ln>
                    <a:extLst>
                      <a:ext uri="{53640926-AAD7-44D8-BBD7-CCE9431645EC}">
                        <a14:shadowObscured xmlns:a14="http://schemas.microsoft.com/office/drawing/2010/main"/>
                      </a:ext>
                    </a:extLst>
                  </pic:spPr>
                </pic:pic>
              </a:graphicData>
            </a:graphic>
          </wp:anchor>
        </w:drawing>
      </w:r>
      <w:r w:rsidR="000A737C">
        <w:t>Pr</w:t>
      </w:r>
      <w:r>
        <w:t>imer de tot vam fer un disseny senzill i que està normalitzat en la majoria d’aplicacions. Aquest es el resultat.</w:t>
      </w:r>
    </w:p>
    <w:p w14:paraId="52AB6FAD" w14:textId="0FCD49E4" w:rsidR="00B6736F" w:rsidRDefault="00B6736F" w:rsidP="00F67B91">
      <w:r>
        <w:rPr>
          <w:noProof/>
        </w:rPr>
        <w:drawing>
          <wp:anchor distT="0" distB="0" distL="114300" distR="114300" simplePos="0" relativeHeight="251754496" behindDoc="0" locked="0" layoutInCell="1" allowOverlap="1" wp14:anchorId="05EC0B32" wp14:editId="5DA51ED3">
            <wp:simplePos x="0" y="0"/>
            <wp:positionH relativeFrom="column">
              <wp:posOffset>2748915</wp:posOffset>
            </wp:positionH>
            <wp:positionV relativeFrom="paragraph">
              <wp:posOffset>248285</wp:posOffset>
            </wp:positionV>
            <wp:extent cx="3000375" cy="390525"/>
            <wp:effectExtent l="0" t="0" r="9525" b="9525"/>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88436" r="46154" b="5157"/>
                    <a:stretch/>
                  </pic:blipFill>
                  <pic:spPr bwMode="auto">
                    <a:xfrm>
                      <a:off x="0" y="0"/>
                      <a:ext cx="3000375" cy="390525"/>
                    </a:xfrm>
                    <a:prstGeom prst="rect">
                      <a:avLst/>
                    </a:prstGeom>
                    <a:ln>
                      <a:noFill/>
                    </a:ln>
                    <a:extLst>
                      <a:ext uri="{53640926-AAD7-44D8-BBD7-CCE9431645EC}">
                        <a14:shadowObscured xmlns:a14="http://schemas.microsoft.com/office/drawing/2010/main"/>
                      </a:ext>
                    </a:extLst>
                  </pic:spPr>
                </pic:pic>
              </a:graphicData>
            </a:graphic>
          </wp:anchor>
        </w:drawing>
      </w:r>
    </w:p>
    <w:p w14:paraId="7F85EB04" w14:textId="31622EB9" w:rsidR="00B6736F" w:rsidRDefault="00B6736F" w:rsidP="00F67B91">
      <w:pPr>
        <w:rPr>
          <w:noProof/>
        </w:rPr>
      </w:pPr>
      <w:r>
        <w:rPr>
          <w:noProof/>
        </w:rPr>
        <w:drawing>
          <wp:anchor distT="0" distB="0" distL="114300" distR="114300" simplePos="0" relativeHeight="251756544" behindDoc="0" locked="0" layoutInCell="1" allowOverlap="1" wp14:anchorId="00D8199C" wp14:editId="192DC512">
            <wp:simplePos x="0" y="0"/>
            <wp:positionH relativeFrom="margin">
              <wp:align>right</wp:align>
            </wp:positionH>
            <wp:positionV relativeFrom="paragraph">
              <wp:posOffset>1062355</wp:posOffset>
            </wp:positionV>
            <wp:extent cx="2733675" cy="1152525"/>
            <wp:effectExtent l="0" t="0" r="9525" b="9525"/>
            <wp:wrapSquare wrapText="bothSides"/>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33675" cy="1152525"/>
                    </a:xfrm>
                    <a:prstGeom prst="rect">
                      <a:avLst/>
                    </a:prstGeom>
                  </pic:spPr>
                </pic:pic>
              </a:graphicData>
            </a:graphic>
          </wp:anchor>
        </w:drawing>
      </w:r>
      <w:r>
        <w:rPr>
          <w:noProof/>
        </w:rPr>
        <w:drawing>
          <wp:anchor distT="0" distB="0" distL="114300" distR="114300" simplePos="0" relativeHeight="251755520" behindDoc="0" locked="0" layoutInCell="1" allowOverlap="1" wp14:anchorId="0D2AD89F" wp14:editId="7BE0A27D">
            <wp:simplePos x="0" y="0"/>
            <wp:positionH relativeFrom="margin">
              <wp:align>left</wp:align>
            </wp:positionH>
            <wp:positionV relativeFrom="paragraph">
              <wp:posOffset>781050</wp:posOffset>
            </wp:positionV>
            <wp:extent cx="2527300" cy="2324100"/>
            <wp:effectExtent l="0" t="0" r="6350" b="0"/>
            <wp:wrapTopAndBottom/>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27300" cy="2324100"/>
                    </a:xfrm>
                    <a:prstGeom prst="rect">
                      <a:avLst/>
                    </a:prstGeom>
                  </pic:spPr>
                </pic:pic>
              </a:graphicData>
            </a:graphic>
            <wp14:sizeRelH relativeFrom="margin">
              <wp14:pctWidth>0</wp14:pctWidth>
            </wp14:sizeRelH>
            <wp14:sizeRelV relativeFrom="margin">
              <wp14:pctHeight>0</wp14:pctHeight>
            </wp14:sizeRelV>
          </wp:anchor>
        </w:drawing>
      </w:r>
      <w:r>
        <w:t xml:space="preserve">Un cop fet això creem la funcionalitat d’enviar missatges quan cliquem el botó. Per fer-ho, enviem les dades a </w:t>
      </w:r>
      <w:proofErr w:type="spellStart"/>
      <w:r>
        <w:t>firebase</w:t>
      </w:r>
      <w:proofErr w:type="spellEnd"/>
      <w:r>
        <w:t xml:space="preserve"> de manera organitzada i fent mapeig d’una classe amb les variables que volem:</w:t>
      </w:r>
      <w:r w:rsidRPr="00B6736F">
        <w:rPr>
          <w:noProof/>
        </w:rPr>
        <w:t xml:space="preserve"> </w:t>
      </w:r>
    </w:p>
    <w:p w14:paraId="1EA73844" w14:textId="02A0DB6B" w:rsidR="00F67B91" w:rsidRDefault="00F67B91" w:rsidP="00F67B91">
      <w:pPr>
        <w:rPr>
          <w:noProof/>
        </w:rPr>
      </w:pPr>
    </w:p>
    <w:p w14:paraId="700E52D6" w14:textId="3D5FFEEA" w:rsidR="00F67B91" w:rsidRDefault="00F67B91" w:rsidP="007F7D9B">
      <w:r>
        <w:lastRenderedPageBreak/>
        <w:t xml:space="preserve">Perquè en cada sessió o grup es vegin només els missatges corresponents, comprovem que la </w:t>
      </w:r>
      <w:proofErr w:type="spellStart"/>
      <w:r>
        <w:t>id</w:t>
      </w:r>
      <w:proofErr w:type="spellEnd"/>
      <w:r>
        <w:t xml:space="preserve"> de missatge sigui la del grup on estem a part d’accedir directament al grup a </w:t>
      </w:r>
      <w:proofErr w:type="spellStart"/>
      <w:r>
        <w:t>firebase</w:t>
      </w:r>
      <w:proofErr w:type="spellEnd"/>
      <w:r>
        <w:t xml:space="preserve">. En exemple de dalt, accediríem a la “taula” prova 1, comprovaríem les </w:t>
      </w:r>
      <w:proofErr w:type="spellStart"/>
      <w:r>
        <w:t>id’s</w:t>
      </w:r>
      <w:proofErr w:type="spellEnd"/>
      <w:r>
        <w:t xml:space="preserve"> per si de cas i després els mostraríem.</w:t>
      </w:r>
    </w:p>
    <w:p w14:paraId="26C32635" w14:textId="38703FB1" w:rsidR="00F67B91" w:rsidRDefault="00F67B91" w:rsidP="007F7D9B">
      <w:r>
        <w:t>Al final la pantalla del xat amb el vídeo quedaria així:</w:t>
      </w:r>
    </w:p>
    <w:p w14:paraId="0903B24E" w14:textId="66AA53F0" w:rsidR="00B6736F" w:rsidRPr="00AB158A" w:rsidRDefault="00B6736F" w:rsidP="00AB158A">
      <w:r>
        <w:t xml:space="preserve"> </w:t>
      </w:r>
    </w:p>
    <w:p w14:paraId="31D20521" w14:textId="549EF186" w:rsidR="00C07486" w:rsidRPr="00C07486" w:rsidRDefault="002374DA" w:rsidP="00C07486">
      <w:r>
        <w:rPr>
          <w:noProof/>
        </w:rPr>
        <w:drawing>
          <wp:inline distT="0" distB="0" distL="0" distR="0" wp14:anchorId="70A48ED9" wp14:editId="74090D9F">
            <wp:extent cx="5572125" cy="609600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2125" cy="6096000"/>
                    </a:xfrm>
                    <a:prstGeom prst="rect">
                      <a:avLst/>
                    </a:prstGeom>
                  </pic:spPr>
                </pic:pic>
              </a:graphicData>
            </a:graphic>
          </wp:inline>
        </w:drawing>
      </w:r>
    </w:p>
    <w:p w14:paraId="50C01BDC" w14:textId="77777777" w:rsidR="00220BF5" w:rsidRDefault="00220BF5">
      <w:pPr>
        <w:spacing w:before="200" w:after="200" w:line="276" w:lineRule="auto"/>
        <w:jc w:val="left"/>
      </w:pPr>
      <w:r>
        <w:br w:type="page"/>
      </w:r>
    </w:p>
    <w:p w14:paraId="21808855" w14:textId="77777777" w:rsidR="009119BF" w:rsidRDefault="009119BF" w:rsidP="009119BF">
      <w:pPr>
        <w:pStyle w:val="Ttulo1"/>
      </w:pPr>
      <w:bookmarkStart w:id="175" w:name="_Toc41649562"/>
      <w:r>
        <w:lastRenderedPageBreak/>
        <w:t>Pla de proves i pla d’actuació</w:t>
      </w:r>
      <w:bookmarkEnd w:id="175"/>
    </w:p>
    <w:p w14:paraId="7ACFC782" w14:textId="77777777" w:rsidR="009119BF" w:rsidRDefault="009119BF" w:rsidP="009119BF">
      <w:pPr>
        <w:pStyle w:val="Ttulo"/>
      </w:pPr>
      <w:bookmarkStart w:id="176" w:name="_Toc41649563"/>
      <w:r>
        <w:t>Pla de proves</w:t>
      </w:r>
      <w:bookmarkEnd w:id="176"/>
    </w:p>
    <w:p w14:paraId="07E46CEF" w14:textId="77777777" w:rsidR="009119BF" w:rsidRDefault="009119BF" w:rsidP="009119BF">
      <w:r>
        <w:t xml:space="preserve">Per realitzar les proves i testejar l’aplicació utilitzem els nostres dispositius mòbils i l’emulador de </w:t>
      </w:r>
      <w:proofErr w:type="spellStart"/>
      <w:r>
        <w:t>android</w:t>
      </w:r>
      <w:proofErr w:type="spellEnd"/>
      <w:r>
        <w:t xml:space="preserve"> Studio. </w:t>
      </w:r>
    </w:p>
    <w:p w14:paraId="4530190C" w14:textId="77777777" w:rsidR="00951ECA" w:rsidRDefault="009119BF" w:rsidP="009119BF">
      <w:r>
        <w:t>Primer de tot hem realitzat</w:t>
      </w:r>
      <w:r w:rsidR="00872485">
        <w:t xml:space="preserve"> proves individuals; hem testejat cada component de la nostre aplicació per separat per assegurar-nos que funciona correctament. </w:t>
      </w:r>
    </w:p>
    <w:p w14:paraId="2F764C4F" w14:textId="77777777" w:rsidR="00951ECA" w:rsidRDefault="00872485" w:rsidP="009119BF">
      <w:r>
        <w:t xml:space="preserve">A continuació </w:t>
      </w:r>
      <w:r w:rsidR="00951ECA">
        <w:t>hem provat</w:t>
      </w:r>
      <w:r>
        <w:t xml:space="preserve"> de combinar dos elements que ja han set testejats individualment i que junts fan una funció; com per exemple al crear una sala posar el nom i que al guardar realment aquell nom aparegui. Això ho fem amb tots els elements que es puguin combinar. </w:t>
      </w:r>
    </w:p>
    <w:p w14:paraId="491DD077" w14:textId="5F22AF6B" w:rsidR="00872485" w:rsidRDefault="00872485" w:rsidP="009119BF">
      <w:r>
        <w:t xml:space="preserve">Un cop fet això ens queda provar les funcionalitats complertes, és a dir, que els elements de la llista estiguin agregats a </w:t>
      </w:r>
      <w:proofErr w:type="spellStart"/>
      <w:r>
        <w:t>firebase</w:t>
      </w:r>
      <w:proofErr w:type="spellEnd"/>
      <w:r>
        <w:t xml:space="preserve"> i quan cliques a sobre es retorni aquell objecte per posar un exemple.</w:t>
      </w:r>
      <w:r w:rsidR="00951ECA">
        <w:t xml:space="preserve"> Acabats tots els elements ja sabrem que l’aplicació funciona correctament.</w:t>
      </w:r>
    </w:p>
    <w:p w14:paraId="1D3EB1AE" w14:textId="77777777" w:rsidR="00951ECA" w:rsidRDefault="00872485" w:rsidP="00872485">
      <w:pPr>
        <w:pStyle w:val="Ttulo"/>
      </w:pPr>
      <w:bookmarkStart w:id="177" w:name="_Toc41649564"/>
      <w:r>
        <w:t>Pla d’actuació</w:t>
      </w:r>
      <w:bookmarkEnd w:id="177"/>
    </w:p>
    <w:p w14:paraId="48BC825C" w14:textId="77777777" w:rsidR="0009419F" w:rsidRDefault="0009419F" w:rsidP="0009419F">
      <w:r>
        <w:t>Quan programem ens podem trobar en diferents tipus d’errors, els més fàcils i ràpids de solucionar són els que el mateix IDE ens marca en vermell i ens informa de l’error. En aquest cas només hem de llegir el que ens diu i arreglar l’error com millor considerem.</w:t>
      </w:r>
    </w:p>
    <w:p w14:paraId="01E23D1A" w14:textId="77777777" w:rsidR="00434FF3" w:rsidRDefault="0009419F" w:rsidP="0009419F">
      <w:r>
        <w:t xml:space="preserve">Un altre error bastant comú </w:t>
      </w:r>
      <w:r w:rsidR="00434FF3">
        <w:t>es programar alguna cosa que al engegar al programa salti l’error. En aquest cas ens mostra l’error en la consola així sabem que ha passat. En aquest cas podem arreglar-ho directament amb el que ens diu l’error si sabem que és o buscar per internet el que ens està passant.</w:t>
      </w:r>
    </w:p>
    <w:p w14:paraId="6DA8E7B7" w14:textId="161A1028" w:rsidR="00F179C3" w:rsidRDefault="00434FF3" w:rsidP="00F179C3">
      <w:r w:rsidRPr="0097178B">
        <w:rPr>
          <w:noProof/>
        </w:rPr>
        <w:drawing>
          <wp:anchor distT="0" distB="0" distL="114300" distR="114300" simplePos="0" relativeHeight="251768832" behindDoc="0" locked="0" layoutInCell="1" allowOverlap="1" wp14:anchorId="26F7A6C7" wp14:editId="4CE5826C">
            <wp:simplePos x="0" y="0"/>
            <wp:positionH relativeFrom="margin">
              <wp:align>center</wp:align>
            </wp:positionH>
            <wp:positionV relativeFrom="paragraph">
              <wp:posOffset>1206500</wp:posOffset>
            </wp:positionV>
            <wp:extent cx="1514475" cy="1513840"/>
            <wp:effectExtent l="0" t="0" r="9525" b="0"/>
            <wp:wrapSquare wrapText="bothSides"/>
            <wp:docPr id="542" name="Imagen 542" descr="Bug and virus in the programming code Royalty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and virus in the programming code Royalty Free Vector"/>
                    <pic:cNvPicPr>
                      <a:picLocks noChangeAspect="1" noChangeArrowheads="1"/>
                    </pic:cNvPicPr>
                  </pic:nvPicPr>
                  <pic:blipFill rotWithShape="1">
                    <a:blip r:embed="rId83">
                      <a:extLst>
                        <a:ext uri="{28A0092B-C50C-407E-A947-70E740481C1C}">
                          <a14:useLocalDpi xmlns:a14="http://schemas.microsoft.com/office/drawing/2010/main" val="0"/>
                        </a:ext>
                      </a:extLst>
                    </a:blip>
                    <a:srcRect b="7438"/>
                    <a:stretch/>
                  </pic:blipFill>
                  <pic:spPr bwMode="auto">
                    <a:xfrm>
                      <a:off x="0" y="0"/>
                      <a:ext cx="1514475" cy="1513840"/>
                    </a:xfrm>
                    <a:prstGeom prst="rect">
                      <a:avLst/>
                    </a:prstGeom>
                    <a:noFill/>
                    <a:ln>
                      <a:noFill/>
                    </a:ln>
                    <a:extLst>
                      <a:ext uri="{53640926-AAD7-44D8-BBD7-CCE9431645EC}">
                        <a14:shadowObscured xmlns:a14="http://schemas.microsoft.com/office/drawing/2010/main"/>
                      </a:ext>
                    </a:extLst>
                  </pic:spPr>
                </pic:pic>
              </a:graphicData>
            </a:graphic>
          </wp:anchor>
        </w:drawing>
      </w:r>
      <w:r w:rsidRPr="0097178B">
        <w:t xml:space="preserve">L’últim error que ens pot sorgir, és un error de lògica, un dels errors més complicats de resoldre ja que l’IDE no t’ajuda, l’error està en com has plantejat el programa. Per arreglar aquest error la primera opció es </w:t>
      </w:r>
      <w:proofErr w:type="spellStart"/>
      <w:r w:rsidRPr="0097178B">
        <w:t>debugar</w:t>
      </w:r>
      <w:proofErr w:type="spellEnd"/>
      <w:r w:rsidRPr="0097178B">
        <w:t xml:space="preserve"> el programa i veure que està passant, anar seguin el fil e intentar trobar el fallo. En cas de no poder arreglar així l’errada ens queda replantejar el tros de codi i programar-lo de nou.</w:t>
      </w:r>
      <w:r w:rsidRPr="00434FF3">
        <w:t xml:space="preserve"> </w:t>
      </w:r>
    </w:p>
    <w:p w14:paraId="00EA8588" w14:textId="77777777" w:rsidR="00F179C3" w:rsidRDefault="00F179C3">
      <w:pPr>
        <w:spacing w:before="200" w:after="200" w:line="276" w:lineRule="auto"/>
        <w:jc w:val="left"/>
      </w:pPr>
      <w:r>
        <w:br w:type="page"/>
      </w:r>
    </w:p>
    <w:p w14:paraId="4566DC31" w14:textId="02835845" w:rsidR="00434FF3" w:rsidRDefault="00F179C3" w:rsidP="00F179C3">
      <w:pPr>
        <w:pStyle w:val="Ttulo1"/>
      </w:pPr>
      <w:bookmarkStart w:id="178" w:name="_Toc41649565"/>
      <w:r>
        <w:lastRenderedPageBreak/>
        <w:t>Conclusions</w:t>
      </w:r>
      <w:bookmarkEnd w:id="178"/>
    </w:p>
    <w:p w14:paraId="517ADC5F" w14:textId="29BBF484" w:rsidR="00014F4D" w:rsidRDefault="00014F4D" w:rsidP="00434FF3">
      <w:r>
        <w:t xml:space="preserve">Un cop ja arribat al final podem dir que ens agrada la feina que hem fet. Creiem que aquest treball s’adapta al que hem </w:t>
      </w:r>
      <w:r w:rsidR="0097178B">
        <w:t>estudiat</w:t>
      </w:r>
      <w:r>
        <w:t xml:space="preserve"> i aprés durant el cicle. </w:t>
      </w:r>
    </w:p>
    <w:p w14:paraId="63BD417F" w14:textId="17317BDE" w:rsidR="0097178B" w:rsidRDefault="00014F4D" w:rsidP="00434FF3">
      <w:r>
        <w:t>Com no podia ser menys, ens ha agradat desenvolupar la nostre aplicació, sinó no estriem aquí. A més tot hi ser més pesat de fe</w:t>
      </w:r>
      <w:r w:rsidR="0097178B">
        <w:t>r, elaborar aquesta documentació ens ha ajudat a acabar d’adquirir els conceptes.</w:t>
      </w:r>
    </w:p>
    <w:p w14:paraId="7B7733B0" w14:textId="77777777" w:rsidR="0097178B" w:rsidRDefault="0097178B" w:rsidP="00434FF3">
      <w:r>
        <w:t>Degut a la situació actual en el temps ens ha set difícil dedicar-hi tot el temps que ens hauria agradat però estem més que satisfets igualment.</w:t>
      </w:r>
    </w:p>
    <w:p w14:paraId="4F066004" w14:textId="77777777" w:rsidR="0097178B" w:rsidRDefault="0097178B" w:rsidP="00434FF3"/>
    <w:p w14:paraId="33408211" w14:textId="5AC4B18F" w:rsidR="00434FF3" w:rsidRDefault="0097178B" w:rsidP="00434FF3">
      <w:r>
        <w:t xml:space="preserve">Per molt útil que pugui ser aquesta documentació, com diu </w:t>
      </w:r>
      <w:proofErr w:type="spellStart"/>
      <w:r>
        <w:t>l’Steve</w:t>
      </w:r>
      <w:proofErr w:type="spellEnd"/>
      <w:r>
        <w:t xml:space="preserve"> McConnell; </w:t>
      </w:r>
      <w:r w:rsidRPr="0097178B">
        <w:rPr>
          <w:i/>
          <w:iCs/>
        </w:rPr>
        <w:t>“</w:t>
      </w:r>
      <w:r>
        <w:rPr>
          <w:i/>
          <w:iCs/>
        </w:rPr>
        <w:t>El bon codi és la seva millor documentació</w:t>
      </w:r>
      <w:r w:rsidRPr="0097178B">
        <w:rPr>
          <w:i/>
          <w:iCs/>
        </w:rPr>
        <w:t>”</w:t>
      </w:r>
      <w:r>
        <w:rPr>
          <w:i/>
          <w:iCs/>
        </w:rPr>
        <w:t>.</w:t>
      </w:r>
      <w:r w:rsidR="00434FF3">
        <w:br w:type="page"/>
      </w:r>
    </w:p>
    <w:p w14:paraId="590A9C92" w14:textId="77777777" w:rsidR="00BC59AA" w:rsidRDefault="00BC59AA" w:rsidP="0009419F"/>
    <w:p w14:paraId="70610703" w14:textId="4DD9F883" w:rsidR="009F4292" w:rsidRPr="002D6E5D" w:rsidRDefault="009F4292" w:rsidP="002D6E5D">
      <w:pPr>
        <w:pStyle w:val="Ttulo1"/>
      </w:pPr>
      <w:bookmarkStart w:id="179" w:name="_Toc41649566"/>
      <w:r>
        <w:t>Annex</w:t>
      </w:r>
      <w:bookmarkEnd w:id="167"/>
      <w:bookmarkEnd w:id="168"/>
      <w:bookmarkEnd w:id="179"/>
    </w:p>
    <w:p w14:paraId="42E4A4A8" w14:textId="6715D4BA" w:rsidR="00F67B91" w:rsidRDefault="00F67B91" w:rsidP="009F4292">
      <w:pPr>
        <w:pStyle w:val="Ttulo"/>
      </w:pPr>
      <w:bookmarkStart w:id="180" w:name="_Toc41649567"/>
      <w:bookmarkStart w:id="181" w:name="_Toc40434914"/>
      <w:bookmarkStart w:id="182" w:name="_Toc40434980"/>
      <w:r>
        <w:t>Web grafia</w:t>
      </w:r>
      <w:bookmarkEnd w:id="180"/>
    </w:p>
    <w:p w14:paraId="7410B813" w14:textId="3B416538" w:rsidR="009F30FD" w:rsidRDefault="00807D5D" w:rsidP="009F30FD">
      <w:hyperlink r:id="rId84" w:history="1">
        <w:r w:rsidR="008E2928" w:rsidRPr="00D72978">
          <w:rPr>
            <w:rStyle w:val="Hipervnculo"/>
          </w:rPr>
          <w:t>https://trello.com</w:t>
        </w:r>
      </w:hyperlink>
    </w:p>
    <w:p w14:paraId="1D9E1728" w14:textId="54765813" w:rsidR="008E2928" w:rsidRDefault="00807D5D" w:rsidP="009F30FD">
      <w:hyperlink r:id="rId85" w:history="1">
        <w:r w:rsidR="008E2928" w:rsidRPr="00D72978">
          <w:rPr>
            <w:rStyle w:val="Hipervnculo"/>
          </w:rPr>
          <w:t>https://www.google.com</w:t>
        </w:r>
      </w:hyperlink>
    </w:p>
    <w:p w14:paraId="230393FC" w14:textId="10D961C9" w:rsidR="008E2928" w:rsidRDefault="00807D5D" w:rsidP="009F30FD">
      <w:hyperlink r:id="rId86" w:history="1">
        <w:r w:rsidR="008E2928" w:rsidRPr="00D72978">
          <w:rPr>
            <w:rStyle w:val="Hipervnculo"/>
          </w:rPr>
          <w:t>https://developers.google.cn/youtube?hl=es</w:t>
        </w:r>
      </w:hyperlink>
    </w:p>
    <w:p w14:paraId="3EC85EF9" w14:textId="07CC7A09" w:rsidR="008E2928" w:rsidRDefault="00807D5D" w:rsidP="009F30FD">
      <w:hyperlink r:id="rId87" w:history="1">
        <w:r w:rsidR="008E2928" w:rsidRPr="00D72978">
          <w:rPr>
            <w:rStyle w:val="Hipervnculo"/>
          </w:rPr>
          <w:t>https://www.youtube.com/</w:t>
        </w:r>
      </w:hyperlink>
    </w:p>
    <w:p w14:paraId="15BA1215" w14:textId="38088AFB" w:rsidR="008E2928" w:rsidRDefault="00807D5D" w:rsidP="009F30FD">
      <w:hyperlink r:id="rId88" w:history="1">
        <w:r w:rsidR="008E2928" w:rsidRPr="00D72978">
          <w:rPr>
            <w:rStyle w:val="Hipervnculo"/>
          </w:rPr>
          <w:t>https://console.firebase.google.com</w:t>
        </w:r>
      </w:hyperlink>
    </w:p>
    <w:p w14:paraId="3E9A03FF" w14:textId="3E3C3E87" w:rsidR="008E2928" w:rsidRDefault="00807D5D" w:rsidP="009F30FD">
      <w:hyperlink r:id="rId89" w:history="1">
        <w:r w:rsidR="008E2928" w:rsidRPr="00D72978">
          <w:rPr>
            <w:rStyle w:val="Hipervnculo"/>
          </w:rPr>
          <w:t>https://stackoverflow.com</w:t>
        </w:r>
      </w:hyperlink>
    </w:p>
    <w:p w14:paraId="3F9949DD" w14:textId="2DABCA71" w:rsidR="008D0FDC" w:rsidRDefault="00807D5D" w:rsidP="009F30FD">
      <w:hyperlink r:id="rId90" w:history="1">
        <w:r w:rsidR="008D0FDC" w:rsidRPr="00D72978">
          <w:rPr>
            <w:rStyle w:val="Hipervnculo"/>
          </w:rPr>
          <w:t>https://developer.android.com</w:t>
        </w:r>
      </w:hyperlink>
    </w:p>
    <w:p w14:paraId="7947610D" w14:textId="4E2D8719" w:rsidR="008E2928" w:rsidRDefault="00807D5D" w:rsidP="009F30FD">
      <w:hyperlink r:id="rId91" w:history="1">
        <w:r w:rsidR="008E2928" w:rsidRPr="00D72978">
          <w:rPr>
            <w:rStyle w:val="Hipervnculo"/>
          </w:rPr>
          <w:t>https://elbauldelprogramador.com</w:t>
        </w:r>
      </w:hyperlink>
    </w:p>
    <w:p w14:paraId="43A4A891" w14:textId="01E6D619" w:rsidR="008E2928" w:rsidRDefault="00807D5D" w:rsidP="009F30FD">
      <w:hyperlink r:id="rId92" w:history="1">
        <w:r w:rsidR="008E2928" w:rsidRPr="00D72978">
          <w:rPr>
            <w:rStyle w:val="Hipervnculo"/>
          </w:rPr>
          <w:t>https://www.w3schools.com</w:t>
        </w:r>
      </w:hyperlink>
    </w:p>
    <w:p w14:paraId="44553AB0" w14:textId="34A14CE6" w:rsidR="008E2928" w:rsidRDefault="00807D5D" w:rsidP="009F30FD">
      <w:hyperlink r:id="rId93" w:history="1">
        <w:r w:rsidR="008E2928" w:rsidRPr="00D72978">
          <w:rPr>
            <w:rStyle w:val="Hipervnculo"/>
          </w:rPr>
          <w:t>https://android--code.blogspot.com</w:t>
        </w:r>
      </w:hyperlink>
    </w:p>
    <w:p w14:paraId="26804F9D" w14:textId="4A642D15" w:rsidR="008E2928" w:rsidRDefault="00807D5D" w:rsidP="009F30FD">
      <w:hyperlink r:id="rId94" w:history="1">
        <w:r w:rsidR="008E2928" w:rsidRPr="00D72978">
          <w:rPr>
            <w:rStyle w:val="Hipervnculo"/>
          </w:rPr>
          <w:t>http://www.manualweb.net</w:t>
        </w:r>
      </w:hyperlink>
    </w:p>
    <w:p w14:paraId="15F811AE" w14:textId="370154B5" w:rsidR="008E2928" w:rsidRDefault="00807D5D" w:rsidP="009F30FD">
      <w:hyperlink r:id="rId95" w:history="1">
        <w:r w:rsidR="000F589C" w:rsidRPr="00D72978">
          <w:rPr>
            <w:rStyle w:val="Hipervnculo"/>
          </w:rPr>
          <w:t>https://www.javatpoint.com</w:t>
        </w:r>
      </w:hyperlink>
    </w:p>
    <w:p w14:paraId="491B7CB2" w14:textId="212AD11D" w:rsidR="000F589C" w:rsidRDefault="00807D5D" w:rsidP="009F30FD">
      <w:hyperlink r:id="rId96" w:history="1">
        <w:r w:rsidR="000F589C" w:rsidRPr="00D72978">
          <w:rPr>
            <w:rStyle w:val="Hipervnculo"/>
          </w:rPr>
          <w:t>https://github.com/</w:t>
        </w:r>
      </w:hyperlink>
    </w:p>
    <w:p w14:paraId="02A4FBF0" w14:textId="2BF78247" w:rsidR="000F589C" w:rsidRDefault="00807D5D" w:rsidP="009F30FD">
      <w:hyperlink r:id="rId97" w:history="1">
        <w:r w:rsidR="000F589C" w:rsidRPr="00D72978">
          <w:rPr>
            <w:rStyle w:val="Hipervnculo"/>
          </w:rPr>
          <w:t>https://developers.google.com</w:t>
        </w:r>
      </w:hyperlink>
    </w:p>
    <w:p w14:paraId="50D7F4AA" w14:textId="6800E797" w:rsidR="000F589C" w:rsidRDefault="00807D5D" w:rsidP="009F30FD">
      <w:hyperlink r:id="rId98" w:history="1">
        <w:r w:rsidR="000F589C" w:rsidRPr="00D72978">
          <w:rPr>
            <w:rStyle w:val="Hipervnculo"/>
          </w:rPr>
          <w:t>https://console.developers.google.com</w:t>
        </w:r>
      </w:hyperlink>
    </w:p>
    <w:p w14:paraId="05D9404C" w14:textId="6D67380E" w:rsidR="000F589C" w:rsidRDefault="00807D5D" w:rsidP="009F30FD">
      <w:hyperlink r:id="rId99" w:history="1">
        <w:r w:rsidR="000F589C" w:rsidRPr="00D72978">
          <w:rPr>
            <w:rStyle w:val="Hipervnculo"/>
          </w:rPr>
          <w:t>https://riptutorial.com</w:t>
        </w:r>
      </w:hyperlink>
    </w:p>
    <w:p w14:paraId="2AF2A0BF" w14:textId="68C13906" w:rsidR="000F589C" w:rsidRDefault="00807D5D" w:rsidP="009F30FD">
      <w:hyperlink r:id="rId100" w:history="1">
        <w:r w:rsidR="000F589C" w:rsidRPr="00D72978">
          <w:rPr>
            <w:rStyle w:val="Hipervnculo"/>
          </w:rPr>
          <w:t>https://drive.google.com</w:t>
        </w:r>
      </w:hyperlink>
    </w:p>
    <w:p w14:paraId="15588BD5" w14:textId="2E073B41" w:rsidR="000F589C" w:rsidRDefault="00807D5D" w:rsidP="009F30FD">
      <w:hyperlink r:id="rId101" w:history="1">
        <w:r w:rsidR="000F589C" w:rsidRPr="00D72978">
          <w:rPr>
            <w:rStyle w:val="Hipervnculo"/>
          </w:rPr>
          <w:t>https://mail.google.com</w:t>
        </w:r>
      </w:hyperlink>
    </w:p>
    <w:p w14:paraId="6688D5E7" w14:textId="73A90D6E" w:rsidR="000F589C" w:rsidRDefault="00807D5D" w:rsidP="009F30FD">
      <w:hyperlink r:id="rId102" w:history="1">
        <w:r w:rsidR="000F589C" w:rsidRPr="00D72978">
          <w:rPr>
            <w:rStyle w:val="Hipervnculo"/>
          </w:rPr>
          <w:t>https://negociosyestrategia.com</w:t>
        </w:r>
      </w:hyperlink>
    </w:p>
    <w:p w14:paraId="5C767303" w14:textId="09B064DA" w:rsidR="000F589C" w:rsidRDefault="00807D5D" w:rsidP="009F30FD">
      <w:hyperlink r:id="rId103" w:history="1">
        <w:r w:rsidR="000F589C" w:rsidRPr="00D72978">
          <w:rPr>
            <w:rStyle w:val="Hipervnculo"/>
          </w:rPr>
          <w:t>https://docs.microsoft.com</w:t>
        </w:r>
      </w:hyperlink>
    </w:p>
    <w:p w14:paraId="136CB25F" w14:textId="2471C10D" w:rsidR="000F589C" w:rsidRDefault="00807D5D" w:rsidP="009F30FD">
      <w:hyperlink r:id="rId104" w:history="1">
        <w:r w:rsidR="000F589C" w:rsidRPr="00D72978">
          <w:rPr>
            <w:rStyle w:val="Hipervnculo"/>
          </w:rPr>
          <w:t>https://es.wikipedia.org/</w:t>
        </w:r>
      </w:hyperlink>
    </w:p>
    <w:p w14:paraId="6D7776F5" w14:textId="358FF70F" w:rsidR="000F589C" w:rsidRDefault="00807D5D" w:rsidP="009F30FD">
      <w:hyperlink r:id="rId105" w:history="1">
        <w:r w:rsidR="000F589C" w:rsidRPr="00D72978">
          <w:rPr>
            <w:rStyle w:val="Hipervnculo"/>
          </w:rPr>
          <w:t>https://openwebinars.net/</w:t>
        </w:r>
      </w:hyperlink>
    </w:p>
    <w:p w14:paraId="5E6B12E4" w14:textId="02369ED3" w:rsidR="000F589C" w:rsidRDefault="00807D5D" w:rsidP="009F30FD">
      <w:hyperlink r:id="rId106" w:history="1">
        <w:r w:rsidR="008D0FDC" w:rsidRPr="00D72978">
          <w:rPr>
            <w:rStyle w:val="Hipervnculo"/>
          </w:rPr>
          <w:t>https://www.xataka.com/</w:t>
        </w:r>
      </w:hyperlink>
    </w:p>
    <w:p w14:paraId="0083A7B7" w14:textId="08A144C2" w:rsidR="008D0FDC" w:rsidRDefault="00807D5D" w:rsidP="009F30FD">
      <w:hyperlink r:id="rId107" w:history="1">
        <w:r w:rsidR="008D0FDC" w:rsidRPr="00D72978">
          <w:rPr>
            <w:rStyle w:val="Hipervnculo"/>
          </w:rPr>
          <w:t>https://www.microsoft.com</w:t>
        </w:r>
      </w:hyperlink>
    </w:p>
    <w:p w14:paraId="417A19AA" w14:textId="453CE184" w:rsidR="008D0FDC" w:rsidRDefault="00807D5D" w:rsidP="009F30FD">
      <w:hyperlink r:id="rId108" w:history="1">
        <w:r w:rsidR="008D0FDC" w:rsidRPr="00D72978">
          <w:rPr>
            <w:rStyle w:val="Hipervnculo"/>
          </w:rPr>
          <w:t>https://abhiandroid.com</w:t>
        </w:r>
      </w:hyperlink>
    </w:p>
    <w:p w14:paraId="149A0A55" w14:textId="3FA509B0" w:rsidR="008D0FDC" w:rsidRDefault="00807D5D" w:rsidP="009F30FD">
      <w:hyperlink r:id="rId109" w:history="1">
        <w:r w:rsidR="008D0FDC" w:rsidRPr="00D72978">
          <w:rPr>
            <w:rStyle w:val="Hipervnculo"/>
          </w:rPr>
          <w:t>http://android-er.blogspot.com</w:t>
        </w:r>
      </w:hyperlink>
    </w:p>
    <w:p w14:paraId="78A100A0" w14:textId="5304B81F" w:rsidR="008D0FDC" w:rsidRDefault="00807D5D" w:rsidP="009F30FD">
      <w:hyperlink r:id="rId110" w:history="1">
        <w:r w:rsidR="008D0FDC" w:rsidRPr="00D72978">
          <w:rPr>
            <w:rStyle w:val="Hipervnculo"/>
          </w:rPr>
          <w:t>https://prod.teamgantt.com/</w:t>
        </w:r>
      </w:hyperlink>
    </w:p>
    <w:p w14:paraId="4D7BF3CE" w14:textId="59F6D527" w:rsidR="008D0FDC" w:rsidRDefault="00807D5D" w:rsidP="009F30FD">
      <w:hyperlink r:id="rId111" w:history="1">
        <w:r w:rsidR="008D0FDC" w:rsidRPr="00D72978">
          <w:rPr>
            <w:rStyle w:val="Hipervnculo"/>
          </w:rPr>
          <w:t>https://stackoverrun.com</w:t>
        </w:r>
      </w:hyperlink>
    </w:p>
    <w:p w14:paraId="3426331F" w14:textId="776217A1" w:rsidR="008D0FDC" w:rsidRDefault="00807D5D" w:rsidP="009F30FD">
      <w:hyperlink r:id="rId112" w:history="1">
        <w:r w:rsidR="008D0FDC" w:rsidRPr="00D72978">
          <w:rPr>
            <w:rStyle w:val="Hipervnculo"/>
          </w:rPr>
          <w:t>https://blog.overops.com</w:t>
        </w:r>
      </w:hyperlink>
    </w:p>
    <w:p w14:paraId="778AB64D" w14:textId="1FF553EF" w:rsidR="008D0FDC" w:rsidRDefault="00807D5D" w:rsidP="009F30FD">
      <w:hyperlink r:id="rId113" w:history="1">
        <w:r w:rsidR="008D0FDC" w:rsidRPr="00D72978">
          <w:rPr>
            <w:rStyle w:val="Hipervnculo"/>
          </w:rPr>
          <w:t>https://www.quora.com</w:t>
        </w:r>
      </w:hyperlink>
    </w:p>
    <w:p w14:paraId="447008DB" w14:textId="0E93F43C" w:rsidR="008D0FDC" w:rsidRDefault="00807D5D" w:rsidP="009F30FD">
      <w:hyperlink r:id="rId114" w:history="1">
        <w:r w:rsidR="008D0FDC" w:rsidRPr="00D72978">
          <w:rPr>
            <w:rStyle w:val="Hipervnculo"/>
          </w:rPr>
          <w:t>https://techlandia.com</w:t>
        </w:r>
      </w:hyperlink>
    </w:p>
    <w:p w14:paraId="4AFE6AD1" w14:textId="5FB71CEA" w:rsidR="008D0FDC" w:rsidRDefault="00807D5D" w:rsidP="009F30FD">
      <w:hyperlink r:id="rId115" w:history="1">
        <w:r w:rsidR="008D0FDC" w:rsidRPr="00D72978">
          <w:rPr>
            <w:rStyle w:val="Hipervnculo"/>
          </w:rPr>
          <w:t>https://jdbc.postgresql.org/</w:t>
        </w:r>
      </w:hyperlink>
    </w:p>
    <w:p w14:paraId="0CBF19AE" w14:textId="147F53F8" w:rsidR="008D0FDC" w:rsidRDefault="00807D5D" w:rsidP="009F30FD">
      <w:hyperlink r:id="rId116" w:history="1">
        <w:r w:rsidR="008D0FDC" w:rsidRPr="00D72978">
          <w:rPr>
            <w:rStyle w:val="Hipervnculo"/>
          </w:rPr>
          <w:t>https://www.linode.com</w:t>
        </w:r>
      </w:hyperlink>
    </w:p>
    <w:p w14:paraId="394F5E18" w14:textId="3BAC7A13" w:rsidR="008D0FDC" w:rsidRDefault="00807D5D" w:rsidP="009F30FD">
      <w:hyperlink r:id="rId117" w:history="1">
        <w:r w:rsidR="00750911" w:rsidRPr="00D72978">
          <w:rPr>
            <w:rStyle w:val="Hipervnculo"/>
          </w:rPr>
          <w:t>https://www.sqlite.org</w:t>
        </w:r>
      </w:hyperlink>
    </w:p>
    <w:p w14:paraId="409C8218" w14:textId="2D2A79D2" w:rsidR="00750911" w:rsidRDefault="00807D5D" w:rsidP="009F30FD">
      <w:hyperlink r:id="rId118" w:history="1">
        <w:r w:rsidR="00750911" w:rsidRPr="00D72978">
          <w:rPr>
            <w:rStyle w:val="Hipervnculo"/>
          </w:rPr>
          <w:t>https://confluence.atlassian.com</w:t>
        </w:r>
      </w:hyperlink>
    </w:p>
    <w:p w14:paraId="0E1B04CF" w14:textId="4E514E2F" w:rsidR="00750911" w:rsidRDefault="00807D5D" w:rsidP="009F30FD">
      <w:hyperlink r:id="rId119" w:history="1">
        <w:r w:rsidR="00750911" w:rsidRPr="00D72978">
          <w:rPr>
            <w:rStyle w:val="Hipervnculo"/>
          </w:rPr>
          <w:t>https://classroom.google.com</w:t>
        </w:r>
      </w:hyperlink>
    </w:p>
    <w:p w14:paraId="4A92513E" w14:textId="6AC6FE0B" w:rsidR="00750911" w:rsidRDefault="00807D5D" w:rsidP="009F30FD">
      <w:hyperlink r:id="rId120" w:history="1">
        <w:r w:rsidR="00750911" w:rsidRPr="00D72978">
          <w:rPr>
            <w:rStyle w:val="Hipervnculo"/>
          </w:rPr>
          <w:t>https://www.programacion.com.py</w:t>
        </w:r>
      </w:hyperlink>
    </w:p>
    <w:p w14:paraId="4A87B4DC" w14:textId="0F4C9F33" w:rsidR="00750911" w:rsidRDefault="00807D5D" w:rsidP="00750911">
      <w:pPr>
        <w:ind w:left="1440" w:hanging="1440"/>
      </w:pPr>
      <w:hyperlink r:id="rId121" w:history="1">
        <w:r w:rsidR="00750911" w:rsidRPr="00D72978">
          <w:rPr>
            <w:rStyle w:val="Hipervnculo"/>
          </w:rPr>
          <w:t>https://www.w3schools.com</w:t>
        </w:r>
      </w:hyperlink>
    </w:p>
    <w:p w14:paraId="1596A585" w14:textId="530B7E24" w:rsidR="0051389B" w:rsidRDefault="00807D5D" w:rsidP="0051389B">
      <w:pPr>
        <w:ind w:left="1440" w:hanging="1440"/>
      </w:pPr>
      <w:hyperlink r:id="rId122" w:history="1">
        <w:r w:rsidR="0051389B" w:rsidRPr="00D72978">
          <w:rPr>
            <w:rStyle w:val="Hipervnculo"/>
          </w:rPr>
          <w:t>https://gbksoft.com/blog</w:t>
        </w:r>
      </w:hyperlink>
    </w:p>
    <w:p w14:paraId="7AF3134D" w14:textId="77777777" w:rsidR="0051389B" w:rsidRDefault="0051389B">
      <w:pPr>
        <w:spacing w:before="200" w:after="200" w:line="276" w:lineRule="auto"/>
        <w:jc w:val="left"/>
      </w:pPr>
      <w:r>
        <w:br w:type="page"/>
      </w:r>
    </w:p>
    <w:p w14:paraId="56FEC6FA" w14:textId="5A386436" w:rsidR="0051389B" w:rsidRDefault="0051389B" w:rsidP="0051389B">
      <w:pPr>
        <w:pStyle w:val="Ttulo"/>
      </w:pPr>
      <w:bookmarkStart w:id="183" w:name="_Toc41649568"/>
      <w:r>
        <w:lastRenderedPageBreak/>
        <w:t>Dispositius mòbils utilitzats per fer proves</w:t>
      </w:r>
      <w:bookmarkEnd w:id="183"/>
    </w:p>
    <w:p w14:paraId="4069538B" w14:textId="34E9AD37" w:rsidR="0051389B" w:rsidRDefault="0051389B" w:rsidP="0051389B">
      <w:r>
        <w:t>Els dispositius mòbils que hem utilitzat per testejar l’aplicació són:</w:t>
      </w:r>
    </w:p>
    <w:p w14:paraId="2A07716D" w14:textId="3DAB62BB" w:rsidR="0051389B" w:rsidRDefault="002521BD" w:rsidP="0051389B">
      <w:r>
        <w:rPr>
          <w:noProof/>
        </w:rPr>
        <w:drawing>
          <wp:anchor distT="0" distB="0" distL="114300" distR="114300" simplePos="0" relativeHeight="251757568" behindDoc="0" locked="0" layoutInCell="1" allowOverlap="1" wp14:anchorId="167A9827" wp14:editId="18B74D3F">
            <wp:simplePos x="0" y="0"/>
            <wp:positionH relativeFrom="margin">
              <wp:align>left</wp:align>
            </wp:positionH>
            <wp:positionV relativeFrom="paragraph">
              <wp:posOffset>281305</wp:posOffset>
            </wp:positionV>
            <wp:extent cx="3048000" cy="3054985"/>
            <wp:effectExtent l="0" t="0" r="0" b="0"/>
            <wp:wrapTopAndBottom/>
            <wp:docPr id="523" name="Imagen 523" descr="Amazon.com: Google Pixel 2,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oogle Pixel 2, 6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Pixel</w:t>
      </w:r>
      <w:proofErr w:type="spellEnd"/>
      <w:r w:rsidR="0051389B">
        <w:t xml:space="preserve"> 2:</w:t>
      </w:r>
    </w:p>
    <w:p w14:paraId="0A8A337B" w14:textId="5D726C04" w:rsidR="0051389B" w:rsidRDefault="0051389B" w:rsidP="0051389B"/>
    <w:p w14:paraId="7659D9E9" w14:textId="41FB055B" w:rsidR="0051389B" w:rsidRDefault="002521BD" w:rsidP="0051389B">
      <w:r>
        <w:rPr>
          <w:noProof/>
        </w:rPr>
        <w:drawing>
          <wp:anchor distT="0" distB="0" distL="114300" distR="114300" simplePos="0" relativeHeight="251758592" behindDoc="0" locked="0" layoutInCell="1" allowOverlap="1" wp14:anchorId="74D76450" wp14:editId="4DDA1240">
            <wp:simplePos x="0" y="0"/>
            <wp:positionH relativeFrom="column">
              <wp:posOffset>-413385</wp:posOffset>
            </wp:positionH>
            <wp:positionV relativeFrom="paragraph">
              <wp:posOffset>455295</wp:posOffset>
            </wp:positionV>
            <wp:extent cx="3581400" cy="3581400"/>
            <wp:effectExtent l="0" t="0" r="0" b="0"/>
            <wp:wrapTopAndBottom/>
            <wp:docPr id="524" name="Imagen 524" descr="OnePlus 3 - Technical Specification - OnePlus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lus 3 - Technical Specification - OnePlus (Españ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One</w:t>
      </w:r>
      <w:proofErr w:type="spellEnd"/>
      <w:r w:rsidR="0051389B">
        <w:t xml:space="preserve"> Plus 3:</w:t>
      </w:r>
    </w:p>
    <w:p w14:paraId="5609414F" w14:textId="3339D191" w:rsidR="002521BD" w:rsidRDefault="002521BD" w:rsidP="0051389B">
      <w:r>
        <w:lastRenderedPageBreak/>
        <w:t xml:space="preserve">Samsung </w:t>
      </w:r>
      <w:proofErr w:type="spellStart"/>
      <w:r>
        <w:t>Galaxy</w:t>
      </w:r>
      <w:proofErr w:type="spellEnd"/>
      <w:r>
        <w:t xml:space="preserve"> s9:</w:t>
      </w:r>
    </w:p>
    <w:p w14:paraId="4C298064" w14:textId="4E1FCD34" w:rsidR="002521BD" w:rsidRDefault="002521BD" w:rsidP="0051389B">
      <w:r>
        <w:rPr>
          <w:noProof/>
        </w:rPr>
        <w:drawing>
          <wp:inline distT="0" distB="0" distL="0" distR="0" wp14:anchorId="07CB7640" wp14:editId="7E7BCCCB">
            <wp:extent cx="2752725" cy="3295887"/>
            <wp:effectExtent l="0" t="0" r="0" b="0"/>
            <wp:docPr id="525" name="Imagen 525" descr="Amazon.com: Samsung Galaxy S9 + desbloqueado Smartphone – Midn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Samsung Galaxy S9 + desbloqueado Smartphone – Midnight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54177" cy="3297625"/>
                    </a:xfrm>
                    <a:prstGeom prst="rect">
                      <a:avLst/>
                    </a:prstGeom>
                    <a:noFill/>
                    <a:ln>
                      <a:noFill/>
                    </a:ln>
                  </pic:spPr>
                </pic:pic>
              </a:graphicData>
            </a:graphic>
          </wp:inline>
        </w:drawing>
      </w:r>
    </w:p>
    <w:p w14:paraId="65E933C6" w14:textId="59B9E304" w:rsidR="0051389B" w:rsidRPr="0051389B" w:rsidRDefault="0051389B" w:rsidP="0051389B"/>
    <w:p w14:paraId="5499E7BF" w14:textId="77777777" w:rsidR="002521BD" w:rsidRDefault="002521BD">
      <w:pPr>
        <w:spacing w:before="200" w:after="200" w:line="276" w:lineRule="auto"/>
        <w:jc w:val="left"/>
        <w:rPr>
          <w:smallCaps/>
          <w:color w:val="306785" w:themeColor="accent1" w:themeShade="BF"/>
          <w:spacing w:val="10"/>
          <w:kern w:val="28"/>
          <w:sz w:val="32"/>
          <w:szCs w:val="52"/>
          <w:u w:val="thick"/>
        </w:rPr>
      </w:pPr>
      <w:r>
        <w:br w:type="page"/>
      </w:r>
    </w:p>
    <w:p w14:paraId="10AD92E1" w14:textId="7DAE74AB" w:rsidR="00F67B91" w:rsidRDefault="00F67B91" w:rsidP="009F4292">
      <w:pPr>
        <w:pStyle w:val="Ttulo"/>
      </w:pPr>
      <w:bookmarkStart w:id="184" w:name="_Toc41649569"/>
      <w:r>
        <w:lastRenderedPageBreak/>
        <w:t>Millores</w:t>
      </w:r>
      <w:bookmarkEnd w:id="184"/>
    </w:p>
    <w:p w14:paraId="578CC3BF" w14:textId="2B0B8097" w:rsidR="00A536AE" w:rsidRDefault="00D75B76" w:rsidP="008159F0">
      <w:r>
        <w:t>El projecte és funcional i fa el que pertoca però tot hi això no es atractiu visualment</w:t>
      </w:r>
      <w:r w:rsidR="00225A4C">
        <w:t xml:space="preserve"> i falten algunes funcions que no són necessàries però que han de ser-hi per tenir una aplicació competitiva</w:t>
      </w:r>
      <w:r>
        <w:t>.</w:t>
      </w:r>
    </w:p>
    <w:p w14:paraId="7350E2A4" w14:textId="208FDB49" w:rsidR="00A536AE" w:rsidRDefault="00A536AE" w:rsidP="00A536AE">
      <w:pPr>
        <w:pStyle w:val="Subttulo"/>
      </w:pPr>
      <w:bookmarkStart w:id="185" w:name="_Toc41649570"/>
      <w:r>
        <w:t>Eliminar sales</w:t>
      </w:r>
      <w:bookmarkEnd w:id="185"/>
    </w:p>
    <w:p w14:paraId="697D7BEA" w14:textId="0E2C3C22" w:rsidR="00D749D8" w:rsidRDefault="00A536AE" w:rsidP="008159F0">
      <w:r w:rsidRPr="00A536AE">
        <w:rPr>
          <w:noProof/>
        </w:rPr>
        <w:drawing>
          <wp:anchor distT="0" distB="0" distL="114300" distR="114300" simplePos="0" relativeHeight="251760640" behindDoc="0" locked="0" layoutInCell="1" allowOverlap="1" wp14:anchorId="2B9C254B" wp14:editId="2EBA2B8D">
            <wp:simplePos x="0" y="0"/>
            <wp:positionH relativeFrom="page">
              <wp:posOffset>3848100</wp:posOffset>
            </wp:positionH>
            <wp:positionV relativeFrom="paragraph">
              <wp:posOffset>1067435</wp:posOffset>
            </wp:positionV>
            <wp:extent cx="3390900" cy="1699260"/>
            <wp:effectExtent l="0" t="0" r="0" b="0"/>
            <wp:wrapTopAndBottom/>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6975" t="39790" r="6660" b="35875"/>
                    <a:stretch/>
                  </pic:blipFill>
                  <pic:spPr bwMode="auto">
                    <a:xfrm>
                      <a:off x="0" y="0"/>
                      <a:ext cx="33909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9D8">
        <w:rPr>
          <w:noProof/>
        </w:rPr>
        <w:drawing>
          <wp:anchor distT="0" distB="0" distL="114300" distR="114300" simplePos="0" relativeHeight="251759616" behindDoc="0" locked="0" layoutInCell="1" allowOverlap="1" wp14:anchorId="7EB30B84" wp14:editId="77D6F1DD">
            <wp:simplePos x="0" y="0"/>
            <wp:positionH relativeFrom="margin">
              <wp:posOffset>-609600</wp:posOffset>
            </wp:positionH>
            <wp:positionV relativeFrom="paragraph">
              <wp:posOffset>1067435</wp:posOffset>
            </wp:positionV>
            <wp:extent cx="3250305" cy="1699200"/>
            <wp:effectExtent l="0" t="0" r="7620" b="0"/>
            <wp:wrapTopAndBottom/>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7385" t="39328" r="7070" b="35530"/>
                    <a:stretch/>
                  </pic:blipFill>
                  <pic:spPr bwMode="auto">
                    <a:xfrm>
                      <a:off x="0" y="0"/>
                      <a:ext cx="3250305" cy="16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5A4C">
        <w:t>Una de les millores a implementar es poder eliminar les sales que tu has creat</w:t>
      </w:r>
      <w:r w:rsidR="00D749D8">
        <w:t xml:space="preserve"> o que s’eliminin al cap de 24 hores. Per fer-ho utilitzarem una funció la qual quan deixes clicat un </w:t>
      </w:r>
      <w:proofErr w:type="spellStart"/>
      <w:r w:rsidR="00D749D8">
        <w:t>item</w:t>
      </w:r>
      <w:proofErr w:type="spellEnd"/>
      <w:r w:rsidR="00D749D8">
        <w:t xml:space="preserve"> de la llista et pregunta si vols esborrar-la en cas de que siguis el creador de la sala. </w:t>
      </w:r>
    </w:p>
    <w:p w14:paraId="7A5DF166" w14:textId="77777777" w:rsidR="00A536AE" w:rsidRDefault="00D749D8" w:rsidP="008159F0">
      <w:r>
        <w:t xml:space="preserve"> </w:t>
      </w:r>
    </w:p>
    <w:p w14:paraId="516DD52E" w14:textId="79304ABC" w:rsidR="00225A4C" w:rsidRDefault="00A536AE" w:rsidP="008159F0">
      <w:r>
        <w:t>També controlem</w:t>
      </w:r>
      <w:r w:rsidR="004D186E">
        <w:t xml:space="preserve"> amb una condició</w:t>
      </w:r>
      <w:r>
        <w:t xml:space="preserve"> l’hora de creació de la sala i en cas de que hagin passat 24 hores s’esborrarà.</w:t>
      </w:r>
      <w:r w:rsidR="004D186E">
        <w:t xml:space="preserve"> </w:t>
      </w:r>
    </w:p>
    <w:p w14:paraId="643BBB39" w14:textId="6F5842BB" w:rsidR="00A536AE" w:rsidRPr="008159F0" w:rsidRDefault="004D186E" w:rsidP="008159F0">
      <w:r>
        <w:rPr>
          <w:noProof/>
        </w:rPr>
        <w:drawing>
          <wp:inline distT="0" distB="0" distL="0" distR="0" wp14:anchorId="2804F98B" wp14:editId="61E61BD7">
            <wp:extent cx="3952875" cy="809625"/>
            <wp:effectExtent l="0" t="0" r="9525" b="952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2875" cy="809625"/>
                    </a:xfrm>
                    <a:prstGeom prst="rect">
                      <a:avLst/>
                    </a:prstGeom>
                  </pic:spPr>
                </pic:pic>
              </a:graphicData>
            </a:graphic>
          </wp:inline>
        </w:drawing>
      </w:r>
    </w:p>
    <w:p w14:paraId="167A1515" w14:textId="77777777" w:rsidR="004D186E" w:rsidRDefault="004D186E">
      <w:pPr>
        <w:spacing w:before="200" w:after="200" w:line="276" w:lineRule="auto"/>
        <w:jc w:val="left"/>
      </w:pPr>
      <w:r>
        <w:br w:type="page"/>
      </w:r>
    </w:p>
    <w:p w14:paraId="7891D1FD" w14:textId="1730A410" w:rsidR="004D186E" w:rsidRDefault="004D186E" w:rsidP="004D186E">
      <w:pPr>
        <w:pStyle w:val="Subttulo"/>
      </w:pPr>
      <w:bookmarkStart w:id="186" w:name="_Toc41649571"/>
      <w:r>
        <w:lastRenderedPageBreak/>
        <w:t>Disseny</w:t>
      </w:r>
      <w:bookmarkEnd w:id="186"/>
    </w:p>
    <w:p w14:paraId="4012C471" w14:textId="262DC246" w:rsidR="004D186E" w:rsidRPr="004D186E" w:rsidRDefault="004D186E" w:rsidP="004D186E">
      <w:r>
        <w:t>Millorar l’aspecte de l’aplicació també es important ja que li dona un toc més únic i personal, a més es el primer en que l’usuari es fixa.</w:t>
      </w:r>
    </w:p>
    <w:p w14:paraId="68A6211E" w14:textId="77777777" w:rsidR="004D186E" w:rsidRDefault="004D186E" w:rsidP="004D186E">
      <w:pPr>
        <w:pStyle w:val="Subsubtitulo"/>
      </w:pPr>
      <w:bookmarkStart w:id="187" w:name="_Toc41649572"/>
      <w:r>
        <w:t>Disseny de botons</w:t>
      </w:r>
      <w:bookmarkEnd w:id="187"/>
    </w:p>
    <w:p w14:paraId="53758511" w14:textId="666A3A33" w:rsidR="00773A37" w:rsidRPr="00773A37" w:rsidRDefault="00773A37" w:rsidP="00773A37">
      <w:pPr>
        <w:rPr>
          <w:color w:val="A9B7C6"/>
        </w:rPr>
      </w:pPr>
      <w:r w:rsidRPr="00773A37">
        <w:rPr>
          <w:noProof/>
        </w:rPr>
        <w:drawing>
          <wp:anchor distT="0" distB="0" distL="114300" distR="114300" simplePos="0" relativeHeight="251761664" behindDoc="0" locked="0" layoutInCell="1" allowOverlap="1" wp14:anchorId="174DAFC7" wp14:editId="1447AC64">
            <wp:simplePos x="0" y="0"/>
            <wp:positionH relativeFrom="margin">
              <wp:align>center</wp:align>
            </wp:positionH>
            <wp:positionV relativeFrom="paragraph">
              <wp:posOffset>1358900</wp:posOffset>
            </wp:positionV>
            <wp:extent cx="3552825" cy="1152525"/>
            <wp:effectExtent l="0" t="0" r="9525" b="9525"/>
            <wp:wrapTopAndBottom/>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1694" t="79463" r="11789" b="6581"/>
                    <a:stretch/>
                  </pic:blipFill>
                  <pic:spPr bwMode="auto">
                    <a:xfrm>
                      <a:off x="0" y="0"/>
                      <a:ext cx="3552825" cy="115252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4D186E">
        <w:t xml:space="preserve">Primer de tot començarem millorant la forma i el color dels botons. Per </w:t>
      </w:r>
      <w:r>
        <w:t>crear-ne</w:t>
      </w:r>
      <w:r w:rsidR="004D186E">
        <w:t xml:space="preserve"> un de personalitzat nomes hem de crear un </w:t>
      </w:r>
      <w:proofErr w:type="spellStart"/>
      <w:r w:rsidR="004D186E">
        <w:t>layout</w:t>
      </w:r>
      <w:proofErr w:type="spellEnd"/>
      <w:r w:rsidR="004D186E">
        <w:t xml:space="preserve"> i donar-li la forma que nosaltres </w:t>
      </w:r>
      <w:r>
        <w:t>vulguem</w:t>
      </w:r>
      <w:r w:rsidR="004D186E">
        <w:t>.</w:t>
      </w:r>
      <w:r>
        <w:t xml:space="preserve"> Un cop fet això li diem al botó que agafi la plantilla i fet. Tot hi això ja hi ha unes plantilles que ja porta implementades per defecte </w:t>
      </w:r>
      <w:proofErr w:type="spellStart"/>
      <w:r>
        <w:t>android</w:t>
      </w:r>
      <w:proofErr w:type="spellEnd"/>
      <w:r>
        <w:t xml:space="preserve"> Studio. A nosaltres ens n’ha agradat una que es diu “</w:t>
      </w:r>
      <w:proofErr w:type="spellStart"/>
      <w:r w:rsidRPr="00773A37">
        <w:t>twitter_button</w:t>
      </w:r>
      <w:proofErr w:type="spellEnd"/>
      <w:r>
        <w:t>”, té els bordes una mica arrodonits i un color blau clar.</w:t>
      </w:r>
    </w:p>
    <w:p w14:paraId="4F2850D2" w14:textId="77777777" w:rsidR="00773A37" w:rsidRDefault="00773A37" w:rsidP="00773A37">
      <w:pPr>
        <w:pStyle w:val="Subsubtitulo"/>
      </w:pPr>
      <w:bookmarkStart w:id="188" w:name="_Toc41649573"/>
      <w:r>
        <w:t xml:space="preserve">Disseny </w:t>
      </w:r>
      <w:proofErr w:type="spellStart"/>
      <w:r>
        <w:t>Alert</w:t>
      </w:r>
      <w:proofErr w:type="spellEnd"/>
      <w:r>
        <w:t xml:space="preserve"> </w:t>
      </w:r>
      <w:proofErr w:type="spellStart"/>
      <w:r>
        <w:t>Dialog</w:t>
      </w:r>
      <w:bookmarkEnd w:id="188"/>
      <w:proofErr w:type="spellEnd"/>
    </w:p>
    <w:p w14:paraId="5E6BB974" w14:textId="322A7268" w:rsidR="009972FF" w:rsidRDefault="009972FF" w:rsidP="00773A37">
      <w:r w:rsidRPr="009972FF">
        <w:rPr>
          <w:noProof/>
        </w:rPr>
        <w:drawing>
          <wp:anchor distT="0" distB="0" distL="114300" distR="114300" simplePos="0" relativeHeight="251763712" behindDoc="0" locked="0" layoutInCell="1" allowOverlap="1" wp14:anchorId="2F3369E9" wp14:editId="2CD2EA5E">
            <wp:simplePos x="0" y="0"/>
            <wp:positionH relativeFrom="margin">
              <wp:posOffset>2990850</wp:posOffset>
            </wp:positionH>
            <wp:positionV relativeFrom="paragraph">
              <wp:posOffset>803910</wp:posOffset>
            </wp:positionV>
            <wp:extent cx="2854063" cy="2325600"/>
            <wp:effectExtent l="0" t="0" r="3810" b="0"/>
            <wp:wrapTopAndBottom/>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6770" t="32063" r="6866" b="28379"/>
                    <a:stretch/>
                  </pic:blipFill>
                  <pic:spPr bwMode="auto">
                    <a:xfrm>
                      <a:off x="0" y="0"/>
                      <a:ext cx="2854063" cy="23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2FF">
        <w:rPr>
          <w:noProof/>
        </w:rPr>
        <w:drawing>
          <wp:anchor distT="0" distB="0" distL="114300" distR="114300" simplePos="0" relativeHeight="251762688" behindDoc="0" locked="0" layoutInCell="1" allowOverlap="1" wp14:anchorId="7672F143" wp14:editId="0A23F564">
            <wp:simplePos x="0" y="0"/>
            <wp:positionH relativeFrom="margin">
              <wp:align>left</wp:align>
            </wp:positionH>
            <wp:positionV relativeFrom="paragraph">
              <wp:posOffset>805180</wp:posOffset>
            </wp:positionV>
            <wp:extent cx="2876550" cy="2324416"/>
            <wp:effectExtent l="0" t="0" r="0" b="0"/>
            <wp:wrapTopAndBottom/>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771" t="32293" r="6660" b="28379"/>
                    <a:stretch/>
                  </pic:blipFill>
                  <pic:spPr bwMode="auto">
                    <a:xfrm>
                      <a:off x="0" y="0"/>
                      <a:ext cx="2876550" cy="2324416"/>
                    </a:xfrm>
                    <a:prstGeom prst="rect">
                      <a:avLst/>
                    </a:prstGeom>
                    <a:ln>
                      <a:noFill/>
                    </a:ln>
                    <a:extLst>
                      <a:ext uri="{53640926-AAD7-44D8-BBD7-CCE9431645EC}">
                        <a14:shadowObscured xmlns:a14="http://schemas.microsoft.com/office/drawing/2010/main"/>
                      </a:ext>
                    </a:extLst>
                  </pic:spPr>
                </pic:pic>
              </a:graphicData>
            </a:graphic>
          </wp:anchor>
        </w:drawing>
      </w:r>
      <w:r w:rsidR="00773A37">
        <w:t xml:space="preserve">Al crear un grup, es desplega un </w:t>
      </w:r>
      <w:proofErr w:type="spellStart"/>
      <w:r w:rsidR="00773A37">
        <w:t>alert</w:t>
      </w:r>
      <w:proofErr w:type="spellEnd"/>
      <w:r w:rsidR="00773A37">
        <w:t xml:space="preserve"> </w:t>
      </w:r>
      <w:proofErr w:type="spellStart"/>
      <w:r w:rsidR="00773A37">
        <w:t>dialog</w:t>
      </w:r>
      <w:proofErr w:type="spellEnd"/>
      <w:r w:rsidR="00773A37">
        <w:t xml:space="preserve"> que et pregunta el nom i el </w:t>
      </w:r>
      <w:proofErr w:type="spellStart"/>
      <w:r w:rsidR="00773A37">
        <w:t>link</w:t>
      </w:r>
      <w:proofErr w:type="spellEnd"/>
      <w:r w:rsidR="00773A37">
        <w:t xml:space="preserve"> de la sessió. El disseny també </w:t>
      </w:r>
      <w:r>
        <w:t xml:space="preserve">es fa a partir d’un </w:t>
      </w:r>
      <w:proofErr w:type="spellStart"/>
      <w:r>
        <w:t>layout</w:t>
      </w:r>
      <w:proofErr w:type="spellEnd"/>
      <w:r>
        <w:t xml:space="preserve"> que nosaltres personalitzem. Aquest es el canvi:</w:t>
      </w:r>
    </w:p>
    <w:p w14:paraId="6E2DF27B" w14:textId="77777777" w:rsidR="009972FF" w:rsidRDefault="009972FF" w:rsidP="00773A37"/>
    <w:p w14:paraId="1A7A1BEC" w14:textId="77777777" w:rsidR="009972FF" w:rsidRDefault="009972FF" w:rsidP="00773A37"/>
    <w:p w14:paraId="3615644E" w14:textId="77777777" w:rsidR="009972FF" w:rsidRDefault="009972FF" w:rsidP="00773A37"/>
    <w:p w14:paraId="70E066A5" w14:textId="77777777" w:rsidR="009972FF" w:rsidRDefault="009972FF" w:rsidP="00773A37"/>
    <w:p w14:paraId="2A5CDAB9" w14:textId="77777777" w:rsidR="009972FF" w:rsidRDefault="009972FF" w:rsidP="009972FF">
      <w:pPr>
        <w:pStyle w:val="Subsubtitulo"/>
      </w:pPr>
      <w:bookmarkStart w:id="189" w:name="_Toc41649574"/>
      <w:proofErr w:type="spellStart"/>
      <w:r>
        <w:lastRenderedPageBreak/>
        <w:t>Background</w:t>
      </w:r>
      <w:bookmarkEnd w:id="189"/>
      <w:proofErr w:type="spellEnd"/>
    </w:p>
    <w:p w14:paraId="59DED545" w14:textId="7E407743" w:rsidR="009972FF" w:rsidRDefault="009972FF" w:rsidP="009972FF">
      <w:r>
        <w:t xml:space="preserve">Per acabar de fer bonica l’aplicació, crearem un fondo personalitzat per l’aplicació. Ho farem amb un </w:t>
      </w:r>
      <w:proofErr w:type="spellStart"/>
      <w:r>
        <w:t>layout</w:t>
      </w:r>
      <w:proofErr w:type="spellEnd"/>
      <w:r>
        <w:t xml:space="preserve"> igual que en els altres casos. En aquest disseny hem triat tres tonalitats de blau </w:t>
      </w:r>
      <w:r w:rsidR="00B5725C">
        <w:t>per poder fer-lo gradient per tal de que quedi millor i més visual.</w:t>
      </w:r>
    </w:p>
    <w:p w14:paraId="1EB8ADF9" w14:textId="2F1BB194" w:rsidR="00B5725C" w:rsidRDefault="009972FF" w:rsidP="009972FF">
      <w:r>
        <w:rPr>
          <w:noProof/>
        </w:rPr>
        <w:drawing>
          <wp:inline distT="0" distB="0" distL="0" distR="0" wp14:anchorId="7A16CBDB" wp14:editId="24B1EE3F">
            <wp:extent cx="5612130" cy="356489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564890"/>
                    </a:xfrm>
                    <a:prstGeom prst="rect">
                      <a:avLst/>
                    </a:prstGeom>
                  </pic:spPr>
                </pic:pic>
              </a:graphicData>
            </a:graphic>
          </wp:inline>
        </w:drawing>
      </w:r>
    </w:p>
    <w:p w14:paraId="37E98D5F" w14:textId="1D2EF445" w:rsidR="00B5725C" w:rsidRDefault="00B5725C" w:rsidP="009972FF">
      <w:r w:rsidRPr="00B5725C">
        <w:rPr>
          <w:noProof/>
        </w:rPr>
        <w:drawing>
          <wp:anchor distT="0" distB="0" distL="114300" distR="114300" simplePos="0" relativeHeight="251765760" behindDoc="1" locked="0" layoutInCell="1" allowOverlap="1" wp14:anchorId="739113A5" wp14:editId="0BC66FD4">
            <wp:simplePos x="0" y="0"/>
            <wp:positionH relativeFrom="margin">
              <wp:posOffset>2867025</wp:posOffset>
            </wp:positionH>
            <wp:positionV relativeFrom="paragraph">
              <wp:posOffset>189230</wp:posOffset>
            </wp:positionV>
            <wp:extent cx="1866061" cy="3319200"/>
            <wp:effectExtent l="0" t="0" r="127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14:sizeRelH relativeFrom="margin">
              <wp14:pctWidth>0</wp14:pctWidth>
            </wp14:sizeRelH>
            <wp14:sizeRelV relativeFrom="margin">
              <wp14:pctHeight>0</wp14:pctHeight>
            </wp14:sizeRelV>
          </wp:anchor>
        </w:drawing>
      </w:r>
      <w:r w:rsidRPr="00B5725C">
        <w:rPr>
          <w:noProof/>
        </w:rPr>
        <w:drawing>
          <wp:anchor distT="0" distB="0" distL="114300" distR="114300" simplePos="0" relativeHeight="251764736" behindDoc="1" locked="0" layoutInCell="1" allowOverlap="1" wp14:anchorId="512401ED" wp14:editId="36EA694A">
            <wp:simplePos x="0" y="0"/>
            <wp:positionH relativeFrom="margin">
              <wp:posOffset>272415</wp:posOffset>
            </wp:positionH>
            <wp:positionV relativeFrom="paragraph">
              <wp:posOffset>208915</wp:posOffset>
            </wp:positionV>
            <wp:extent cx="1866900" cy="3320415"/>
            <wp:effectExtent l="0" t="0" r="0" b="0"/>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66900" cy="3320415"/>
                    </a:xfrm>
                    <a:prstGeom prst="rect">
                      <a:avLst/>
                    </a:prstGeom>
                  </pic:spPr>
                </pic:pic>
              </a:graphicData>
            </a:graphic>
            <wp14:sizeRelH relativeFrom="margin">
              <wp14:pctWidth>0</wp14:pctWidth>
            </wp14:sizeRelH>
            <wp14:sizeRelV relativeFrom="margin">
              <wp14:pctHeight>0</wp14:pctHeight>
            </wp14:sizeRelV>
          </wp:anchor>
        </w:drawing>
      </w:r>
      <w:r>
        <w:t>El resultat final es aquest:</w:t>
      </w:r>
    </w:p>
    <w:p w14:paraId="1586280B" w14:textId="56BAF481" w:rsidR="00B5725C" w:rsidRDefault="008159F0" w:rsidP="009972FF">
      <w:r>
        <w:br w:type="page"/>
      </w:r>
    </w:p>
    <w:p w14:paraId="6729FA1B" w14:textId="1A254272" w:rsidR="00B5725C" w:rsidRDefault="00220BF5">
      <w:pPr>
        <w:spacing w:before="200" w:after="200" w:line="276" w:lineRule="auto"/>
        <w:jc w:val="left"/>
        <w:rPr>
          <w:smallCaps/>
          <w:color w:val="306785" w:themeColor="accent1" w:themeShade="BF"/>
          <w:spacing w:val="10"/>
          <w:kern w:val="28"/>
          <w:sz w:val="32"/>
          <w:szCs w:val="52"/>
          <w:u w:val="thick"/>
        </w:rPr>
      </w:pPr>
      <w:r w:rsidRPr="00220BF5">
        <w:rPr>
          <w:noProof/>
        </w:rPr>
        <w:lastRenderedPageBreak/>
        <w:drawing>
          <wp:inline distT="0" distB="0" distL="0" distR="0" wp14:anchorId="0FF5DB8F" wp14:editId="18079AE0">
            <wp:extent cx="1866061" cy="3319200"/>
            <wp:effectExtent l="0" t="0" r="127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66061" cy="3319200"/>
                    </a:xfrm>
                    <a:prstGeom prst="rect">
                      <a:avLst/>
                    </a:prstGeom>
                  </pic:spPr>
                </pic:pic>
              </a:graphicData>
            </a:graphic>
          </wp:inline>
        </w:drawing>
      </w:r>
      <w:r w:rsidRPr="00220BF5">
        <w:rPr>
          <w:noProof/>
        </w:rPr>
        <w:t xml:space="preserve"> </w:t>
      </w:r>
      <w:r w:rsidRPr="00220BF5">
        <w:rPr>
          <w:noProof/>
        </w:rPr>
        <w:drawing>
          <wp:inline distT="0" distB="0" distL="0" distR="0" wp14:anchorId="6EC189E7" wp14:editId="7ECC90C6">
            <wp:extent cx="1866061" cy="3319200"/>
            <wp:effectExtent l="0" t="0" r="127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66061" cy="3319200"/>
                    </a:xfrm>
                    <a:prstGeom prst="rect">
                      <a:avLst/>
                    </a:prstGeom>
                  </pic:spPr>
                </pic:pic>
              </a:graphicData>
            </a:graphic>
          </wp:inline>
        </w:drawing>
      </w:r>
      <w:r w:rsidR="00B5725C" w:rsidRPr="00B5725C">
        <w:rPr>
          <w:noProof/>
        </w:rPr>
        <w:drawing>
          <wp:anchor distT="0" distB="0" distL="114300" distR="114300" simplePos="0" relativeHeight="251767808" behindDoc="0" locked="0" layoutInCell="1" allowOverlap="1" wp14:anchorId="24FC93DB" wp14:editId="200D2E13">
            <wp:simplePos x="0" y="0"/>
            <wp:positionH relativeFrom="column">
              <wp:posOffset>1977390</wp:posOffset>
            </wp:positionH>
            <wp:positionV relativeFrom="paragraph">
              <wp:posOffset>0</wp:posOffset>
            </wp:positionV>
            <wp:extent cx="1866061" cy="3319200"/>
            <wp:effectExtent l="0" t="0" r="1270" b="0"/>
            <wp:wrapTopAndBottom/>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rsidRPr="00B5725C">
        <w:rPr>
          <w:noProof/>
        </w:rPr>
        <w:drawing>
          <wp:anchor distT="0" distB="0" distL="114300" distR="114300" simplePos="0" relativeHeight="251766784" behindDoc="0" locked="0" layoutInCell="1" allowOverlap="1" wp14:anchorId="26F6F0D1" wp14:editId="2E875223">
            <wp:simplePos x="0" y="0"/>
            <wp:positionH relativeFrom="margin">
              <wp:align>left</wp:align>
            </wp:positionH>
            <wp:positionV relativeFrom="paragraph">
              <wp:posOffset>0</wp:posOffset>
            </wp:positionV>
            <wp:extent cx="1866061" cy="3319200"/>
            <wp:effectExtent l="0" t="0" r="1270" b="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br w:type="page"/>
      </w:r>
    </w:p>
    <w:p w14:paraId="17EF06BB" w14:textId="5D42CFC7" w:rsidR="009F4292" w:rsidRDefault="009F4292" w:rsidP="009F4292">
      <w:pPr>
        <w:pStyle w:val="Ttulo"/>
      </w:pPr>
      <w:bookmarkStart w:id="190" w:name="_Toc41649575"/>
      <w:r>
        <w:lastRenderedPageBreak/>
        <w:t>Polítiques de privacitat</w:t>
      </w:r>
      <w:bookmarkEnd w:id="181"/>
      <w:bookmarkEnd w:id="182"/>
      <w:bookmarkEnd w:id="190"/>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10E26798"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w:t>
      </w:r>
      <w:proofErr w:type="spellStart"/>
      <w:r w:rsidRPr="00402E56">
        <w:rPr>
          <w:sz w:val="24"/>
          <w:szCs w:val="18"/>
        </w:rPr>
        <w:t>Usuario</w:t>
      </w:r>
      <w:proofErr w:type="spellEnd"/>
      <w:r w:rsidRPr="00402E56">
        <w:rPr>
          <w:sz w:val="24"/>
          <w:szCs w:val="18"/>
        </w:rPr>
        <w:t xml:space="preserve">/s). </w:t>
      </w:r>
    </w:p>
    <w:p w14:paraId="17459700" w14:textId="03452EBF" w:rsidR="00402E56" w:rsidRPr="00402E56" w:rsidRDefault="00402E56" w:rsidP="009F4292">
      <w:pPr>
        <w:rPr>
          <w:sz w:val="24"/>
          <w:szCs w:val="18"/>
        </w:rPr>
      </w:pPr>
    </w:p>
    <w:p w14:paraId="39D91050" w14:textId="254C5064"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w:t>
      </w:r>
      <w:proofErr w:type="spellStart"/>
      <w:r w:rsidRPr="00402E56">
        <w:rPr>
          <w:sz w:val="24"/>
          <w:szCs w:val="18"/>
        </w:rPr>
        <w:t>Usuario</w:t>
      </w:r>
      <w:proofErr w:type="spellEnd"/>
      <w:r w:rsidRPr="00402E56">
        <w:rPr>
          <w:sz w:val="24"/>
          <w:szCs w:val="18"/>
        </w:rPr>
        <w:t xml:space="preserve">,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w:t>
      </w:r>
      <w:r w:rsidRPr="00402E56">
        <w:rPr>
          <w:sz w:val="24"/>
          <w:szCs w:val="18"/>
        </w:rPr>
        <w:lastRenderedPageBreak/>
        <w:t xml:space="preserve">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5FA7A087" w:rsidR="009F4292"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CC64BF6" w14:textId="77777777" w:rsidR="007F7D9B" w:rsidRPr="00402E56" w:rsidRDefault="007F7D9B" w:rsidP="009F4292">
      <w:pPr>
        <w:rPr>
          <w:sz w:val="24"/>
          <w:szCs w:val="18"/>
        </w:rPr>
      </w:pP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6" w:history="1">
        <w:r w:rsidR="00402E56" w:rsidRPr="00402E56">
          <w:rPr>
            <w:rStyle w:val="Hipervnculo"/>
            <w:sz w:val="24"/>
            <w:szCs w:val="18"/>
          </w:rPr>
          <w:t>jcosta8@boscdelacoma.cat</w:t>
        </w:r>
      </w:hyperlink>
      <w:r w:rsidR="00402E56" w:rsidRPr="00402E56">
        <w:rPr>
          <w:sz w:val="24"/>
          <w:szCs w:val="18"/>
        </w:rPr>
        <w:t xml:space="preserve"> / </w:t>
      </w:r>
      <w:hyperlink r:id="rId137"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8" w:history="1">
        <w:r w:rsidR="00402E56" w:rsidRPr="00402E56">
          <w:rPr>
            <w:rStyle w:val="Hipervnculo"/>
            <w:sz w:val="24"/>
            <w:szCs w:val="18"/>
          </w:rPr>
          <w:t>jcosta8@boscdelacoma.cat</w:t>
        </w:r>
      </w:hyperlink>
      <w:r w:rsidR="00402E56" w:rsidRPr="00402E56">
        <w:rPr>
          <w:sz w:val="24"/>
          <w:szCs w:val="18"/>
        </w:rPr>
        <w:t xml:space="preserve"> / </w:t>
      </w:r>
      <w:hyperlink r:id="rId139"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140"/>
      <w:footerReference w:type="default" r:id="rId141"/>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4BA5E" w14:textId="77777777" w:rsidR="00807D5D" w:rsidRDefault="00807D5D" w:rsidP="0040148B">
      <w:pPr>
        <w:spacing w:before="0" w:after="0"/>
      </w:pPr>
      <w:r>
        <w:separator/>
      </w:r>
    </w:p>
    <w:p w14:paraId="207E8849" w14:textId="77777777" w:rsidR="00807D5D" w:rsidRDefault="00807D5D"/>
  </w:endnote>
  <w:endnote w:type="continuationSeparator" w:id="0">
    <w:p w14:paraId="5B010434" w14:textId="77777777" w:rsidR="00807D5D" w:rsidRDefault="00807D5D" w:rsidP="0040148B">
      <w:pPr>
        <w:spacing w:before="0" w:after="0"/>
      </w:pPr>
      <w:r>
        <w:continuationSeparator/>
      </w:r>
    </w:p>
    <w:p w14:paraId="510B2877" w14:textId="77777777" w:rsidR="00807D5D" w:rsidRDefault="00807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EndPr>
      <w:rPr>
        <w:rStyle w:val="Nmerodepgina"/>
      </w:rPr>
    </w:sdtEndPr>
    <w:sdtContent>
      <w:p w14:paraId="0E7B64A4" w14:textId="77777777" w:rsidR="009119BF" w:rsidRDefault="009119BF"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9119BF" w:rsidRDefault="009119BF"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9119BF" w:rsidRDefault="009119BF"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9119BF" w:rsidRDefault="009119BF">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9119BF" w:rsidRDefault="009119BF">
        <w:pPr>
          <w:pStyle w:val="Piedepgina"/>
          <w:jc w:val="center"/>
        </w:pPr>
        <w:r>
          <w:fldChar w:fldCharType="begin"/>
        </w:r>
        <w:r>
          <w:instrText xml:space="preserve"> PAGE    \* MERGEFORMAT </w:instrText>
        </w:r>
        <w:r>
          <w:fldChar w:fldCharType="separate"/>
        </w:r>
        <w:r>
          <w:rPr>
            <w:noProof/>
          </w:rPr>
          <w:t>44</w:t>
        </w:r>
        <w:r>
          <w:rPr>
            <w:noProof/>
          </w:rPr>
          <w:fldChar w:fldCharType="end"/>
        </w:r>
      </w:p>
    </w:sdtContent>
  </w:sdt>
  <w:p w14:paraId="4E3AB7AE" w14:textId="77777777" w:rsidR="009119BF" w:rsidRDefault="009119BF"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B6B66" w14:textId="77777777" w:rsidR="00807D5D" w:rsidRDefault="00807D5D" w:rsidP="0040148B">
      <w:pPr>
        <w:spacing w:before="0" w:after="0"/>
      </w:pPr>
      <w:r>
        <w:separator/>
      </w:r>
    </w:p>
    <w:p w14:paraId="6A03E32C" w14:textId="77777777" w:rsidR="00807D5D" w:rsidRDefault="00807D5D"/>
  </w:footnote>
  <w:footnote w:type="continuationSeparator" w:id="0">
    <w:p w14:paraId="4E758381" w14:textId="77777777" w:rsidR="00807D5D" w:rsidRDefault="00807D5D" w:rsidP="0040148B">
      <w:pPr>
        <w:spacing w:before="0" w:after="0"/>
      </w:pPr>
      <w:r>
        <w:continuationSeparator/>
      </w:r>
    </w:p>
    <w:p w14:paraId="0D42B9F1" w14:textId="77777777" w:rsidR="00807D5D" w:rsidRDefault="00807D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9119BF" w:rsidRDefault="009119BF">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http://schemas.microsoft.com/office/word/2018/wordml" xmlns:w16cex="http://schemas.microsoft.com/office/word/2018/wordml/cex">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9119BF" w:rsidRDefault="009119BF"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9119BF" w:rsidRPr="00516D94" w:rsidRDefault="009119BF">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9119BF" w:rsidRPr="00516D94" w:rsidRDefault="009119BF">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14F4D"/>
    <w:rsid w:val="00033603"/>
    <w:rsid w:val="00064F00"/>
    <w:rsid w:val="000702B4"/>
    <w:rsid w:val="000721B5"/>
    <w:rsid w:val="00076EF3"/>
    <w:rsid w:val="00081C21"/>
    <w:rsid w:val="00086B5A"/>
    <w:rsid w:val="00090EE9"/>
    <w:rsid w:val="0009419F"/>
    <w:rsid w:val="000A282E"/>
    <w:rsid w:val="000A737C"/>
    <w:rsid w:val="000B799D"/>
    <w:rsid w:val="000C3695"/>
    <w:rsid w:val="000C7F06"/>
    <w:rsid w:val="000D065C"/>
    <w:rsid w:val="000E51A2"/>
    <w:rsid w:val="000F589C"/>
    <w:rsid w:val="000F6541"/>
    <w:rsid w:val="000F7F33"/>
    <w:rsid w:val="001020F3"/>
    <w:rsid w:val="001106C5"/>
    <w:rsid w:val="001175F7"/>
    <w:rsid w:val="00141C9A"/>
    <w:rsid w:val="00150795"/>
    <w:rsid w:val="00150DC1"/>
    <w:rsid w:val="001766B1"/>
    <w:rsid w:val="0017757D"/>
    <w:rsid w:val="001A04CE"/>
    <w:rsid w:val="001B05B3"/>
    <w:rsid w:val="001C0789"/>
    <w:rsid w:val="001C5071"/>
    <w:rsid w:val="001C592C"/>
    <w:rsid w:val="001C5F55"/>
    <w:rsid w:val="001F013B"/>
    <w:rsid w:val="001F5897"/>
    <w:rsid w:val="001F5D35"/>
    <w:rsid w:val="00206C6E"/>
    <w:rsid w:val="00213CD3"/>
    <w:rsid w:val="00220BF5"/>
    <w:rsid w:val="00225A4C"/>
    <w:rsid w:val="00230A0F"/>
    <w:rsid w:val="002316EB"/>
    <w:rsid w:val="00236A10"/>
    <w:rsid w:val="002374DA"/>
    <w:rsid w:val="002521BD"/>
    <w:rsid w:val="0025701C"/>
    <w:rsid w:val="00261427"/>
    <w:rsid w:val="00261604"/>
    <w:rsid w:val="00261B86"/>
    <w:rsid w:val="00275087"/>
    <w:rsid w:val="0028223D"/>
    <w:rsid w:val="0028470B"/>
    <w:rsid w:val="00285EBA"/>
    <w:rsid w:val="0029233E"/>
    <w:rsid w:val="00294ED3"/>
    <w:rsid w:val="002C3D28"/>
    <w:rsid w:val="002D6E5D"/>
    <w:rsid w:val="002E1BB4"/>
    <w:rsid w:val="003013D9"/>
    <w:rsid w:val="0030736C"/>
    <w:rsid w:val="0030772C"/>
    <w:rsid w:val="0031646C"/>
    <w:rsid w:val="00345BCF"/>
    <w:rsid w:val="003478B7"/>
    <w:rsid w:val="00360B77"/>
    <w:rsid w:val="00364057"/>
    <w:rsid w:val="0036621A"/>
    <w:rsid w:val="003A2D90"/>
    <w:rsid w:val="003A480B"/>
    <w:rsid w:val="003B2CA4"/>
    <w:rsid w:val="003B2E16"/>
    <w:rsid w:val="003C01B9"/>
    <w:rsid w:val="003C4D9E"/>
    <w:rsid w:val="003C5F27"/>
    <w:rsid w:val="003F3041"/>
    <w:rsid w:val="0040148B"/>
    <w:rsid w:val="00402E56"/>
    <w:rsid w:val="00407B2D"/>
    <w:rsid w:val="004132F4"/>
    <w:rsid w:val="00413425"/>
    <w:rsid w:val="00416ABB"/>
    <w:rsid w:val="004242D4"/>
    <w:rsid w:val="00430729"/>
    <w:rsid w:val="004320DC"/>
    <w:rsid w:val="00434FF3"/>
    <w:rsid w:val="004517A4"/>
    <w:rsid w:val="00473094"/>
    <w:rsid w:val="0047688C"/>
    <w:rsid w:val="00480892"/>
    <w:rsid w:val="00480D3C"/>
    <w:rsid w:val="004870B9"/>
    <w:rsid w:val="004A1027"/>
    <w:rsid w:val="004A20B3"/>
    <w:rsid w:val="004C30E4"/>
    <w:rsid w:val="004C52FF"/>
    <w:rsid w:val="004C60C5"/>
    <w:rsid w:val="004D186E"/>
    <w:rsid w:val="004D77E3"/>
    <w:rsid w:val="004E1F7D"/>
    <w:rsid w:val="004E5F8A"/>
    <w:rsid w:val="004E7DB8"/>
    <w:rsid w:val="004F5810"/>
    <w:rsid w:val="004F7786"/>
    <w:rsid w:val="00501B23"/>
    <w:rsid w:val="005116CD"/>
    <w:rsid w:val="0051389B"/>
    <w:rsid w:val="005155E9"/>
    <w:rsid w:val="00516D94"/>
    <w:rsid w:val="00551360"/>
    <w:rsid w:val="00555FC3"/>
    <w:rsid w:val="00556004"/>
    <w:rsid w:val="00556956"/>
    <w:rsid w:val="00586983"/>
    <w:rsid w:val="00594C02"/>
    <w:rsid w:val="005A2493"/>
    <w:rsid w:val="005A4923"/>
    <w:rsid w:val="005A7C6D"/>
    <w:rsid w:val="005B5EF7"/>
    <w:rsid w:val="005D5D86"/>
    <w:rsid w:val="005E49BF"/>
    <w:rsid w:val="005F7CA6"/>
    <w:rsid w:val="006108FC"/>
    <w:rsid w:val="006118E1"/>
    <w:rsid w:val="00617275"/>
    <w:rsid w:val="0062123A"/>
    <w:rsid w:val="00634AA1"/>
    <w:rsid w:val="00646E75"/>
    <w:rsid w:val="00652EA3"/>
    <w:rsid w:val="00665E40"/>
    <w:rsid w:val="006A27FE"/>
    <w:rsid w:val="006B0BFE"/>
    <w:rsid w:val="006C3E3F"/>
    <w:rsid w:val="006D056D"/>
    <w:rsid w:val="006E0332"/>
    <w:rsid w:val="006E3953"/>
    <w:rsid w:val="006F490F"/>
    <w:rsid w:val="0074531E"/>
    <w:rsid w:val="00746237"/>
    <w:rsid w:val="00746BD1"/>
    <w:rsid w:val="00750911"/>
    <w:rsid w:val="0075650B"/>
    <w:rsid w:val="00756A44"/>
    <w:rsid w:val="00773A37"/>
    <w:rsid w:val="00774B9C"/>
    <w:rsid w:val="0078636D"/>
    <w:rsid w:val="0079590F"/>
    <w:rsid w:val="007A5D77"/>
    <w:rsid w:val="007C0115"/>
    <w:rsid w:val="007C2E45"/>
    <w:rsid w:val="007D7AA8"/>
    <w:rsid w:val="007E319C"/>
    <w:rsid w:val="007E7941"/>
    <w:rsid w:val="007F0B6F"/>
    <w:rsid w:val="007F7D9B"/>
    <w:rsid w:val="00805645"/>
    <w:rsid w:val="00807AFC"/>
    <w:rsid w:val="00807D5D"/>
    <w:rsid w:val="008159F0"/>
    <w:rsid w:val="00817E45"/>
    <w:rsid w:val="0082295A"/>
    <w:rsid w:val="00850F90"/>
    <w:rsid w:val="008515E4"/>
    <w:rsid w:val="00872485"/>
    <w:rsid w:val="00881303"/>
    <w:rsid w:val="008816BD"/>
    <w:rsid w:val="0089617A"/>
    <w:rsid w:val="008A64DD"/>
    <w:rsid w:val="008A7F3C"/>
    <w:rsid w:val="008B3EE1"/>
    <w:rsid w:val="008D0FDC"/>
    <w:rsid w:val="008E22BB"/>
    <w:rsid w:val="008E2928"/>
    <w:rsid w:val="008E61E0"/>
    <w:rsid w:val="00903735"/>
    <w:rsid w:val="0090484C"/>
    <w:rsid w:val="009119BF"/>
    <w:rsid w:val="00917AFC"/>
    <w:rsid w:val="00922E93"/>
    <w:rsid w:val="00951ECA"/>
    <w:rsid w:val="00953F5D"/>
    <w:rsid w:val="00955993"/>
    <w:rsid w:val="00967859"/>
    <w:rsid w:val="00967A61"/>
    <w:rsid w:val="0097178B"/>
    <w:rsid w:val="0099245F"/>
    <w:rsid w:val="009972FF"/>
    <w:rsid w:val="009A14CD"/>
    <w:rsid w:val="009B0E4E"/>
    <w:rsid w:val="009E5396"/>
    <w:rsid w:val="009F0F84"/>
    <w:rsid w:val="009F30FD"/>
    <w:rsid w:val="009F4292"/>
    <w:rsid w:val="00A0161D"/>
    <w:rsid w:val="00A076C7"/>
    <w:rsid w:val="00A159D9"/>
    <w:rsid w:val="00A17AAC"/>
    <w:rsid w:val="00A261C9"/>
    <w:rsid w:val="00A31CF6"/>
    <w:rsid w:val="00A36D97"/>
    <w:rsid w:val="00A475EF"/>
    <w:rsid w:val="00A536AE"/>
    <w:rsid w:val="00A8253C"/>
    <w:rsid w:val="00A918C6"/>
    <w:rsid w:val="00A95001"/>
    <w:rsid w:val="00AB158A"/>
    <w:rsid w:val="00AE0B4B"/>
    <w:rsid w:val="00AF0623"/>
    <w:rsid w:val="00AF6D64"/>
    <w:rsid w:val="00B01733"/>
    <w:rsid w:val="00B10688"/>
    <w:rsid w:val="00B375AD"/>
    <w:rsid w:val="00B40430"/>
    <w:rsid w:val="00B529BC"/>
    <w:rsid w:val="00B5479D"/>
    <w:rsid w:val="00B5725C"/>
    <w:rsid w:val="00B6027A"/>
    <w:rsid w:val="00B6736F"/>
    <w:rsid w:val="00B82BB3"/>
    <w:rsid w:val="00BA5ACC"/>
    <w:rsid w:val="00BA605B"/>
    <w:rsid w:val="00BB355E"/>
    <w:rsid w:val="00BB51F5"/>
    <w:rsid w:val="00BC59AA"/>
    <w:rsid w:val="00BD785E"/>
    <w:rsid w:val="00BE5061"/>
    <w:rsid w:val="00BE6BD8"/>
    <w:rsid w:val="00C01D57"/>
    <w:rsid w:val="00C033FC"/>
    <w:rsid w:val="00C07486"/>
    <w:rsid w:val="00C102B2"/>
    <w:rsid w:val="00C17A6B"/>
    <w:rsid w:val="00C209F0"/>
    <w:rsid w:val="00C30667"/>
    <w:rsid w:val="00C36750"/>
    <w:rsid w:val="00C4338A"/>
    <w:rsid w:val="00C45472"/>
    <w:rsid w:val="00C523BA"/>
    <w:rsid w:val="00C542B2"/>
    <w:rsid w:val="00C61F75"/>
    <w:rsid w:val="00C84C5E"/>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9D8"/>
    <w:rsid w:val="00D74C84"/>
    <w:rsid w:val="00D75B76"/>
    <w:rsid w:val="00D764DC"/>
    <w:rsid w:val="00D81DA3"/>
    <w:rsid w:val="00D85D2D"/>
    <w:rsid w:val="00D939C2"/>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06C0"/>
    <w:rsid w:val="00F0695C"/>
    <w:rsid w:val="00F179C3"/>
    <w:rsid w:val="00F24B52"/>
    <w:rsid w:val="00F255FF"/>
    <w:rsid w:val="00F40932"/>
    <w:rsid w:val="00F412D7"/>
    <w:rsid w:val="00F51E16"/>
    <w:rsid w:val="00F54082"/>
    <w:rsid w:val="00F5585F"/>
    <w:rsid w:val="00F63FB5"/>
    <w:rsid w:val="00F67B91"/>
    <w:rsid w:val="00F712F7"/>
    <w:rsid w:val="00F95E79"/>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E2928"/>
    <w:rPr>
      <w:color w:val="605E5C"/>
      <w:shd w:val="clear" w:color="auto" w:fill="E1DFDD"/>
    </w:rPr>
  </w:style>
  <w:style w:type="paragraph" w:styleId="HTMLconformatoprevio">
    <w:name w:val="HTML Preformatted"/>
    <w:basedOn w:val="Normal"/>
    <w:link w:val="HTMLconformatoprevioCar"/>
    <w:uiPriority w:val="99"/>
    <w:semiHidden/>
    <w:unhideWhenUsed/>
    <w:rsid w:val="0077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773A3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188997">
      <w:bodyDiv w:val="1"/>
      <w:marLeft w:val="0"/>
      <w:marRight w:val="0"/>
      <w:marTop w:val="0"/>
      <w:marBottom w:val="0"/>
      <w:divBdr>
        <w:top w:val="none" w:sz="0" w:space="0" w:color="auto"/>
        <w:left w:val="none" w:sz="0" w:space="0" w:color="auto"/>
        <w:bottom w:val="none" w:sz="0" w:space="0" w:color="auto"/>
        <w:right w:val="none" w:sz="0" w:space="0" w:color="auto"/>
      </w:divBdr>
    </w:div>
    <w:div w:id="861087152">
      <w:bodyDiv w:val="1"/>
      <w:marLeft w:val="0"/>
      <w:marRight w:val="0"/>
      <w:marTop w:val="0"/>
      <w:marBottom w:val="0"/>
      <w:divBdr>
        <w:top w:val="none" w:sz="0" w:space="0" w:color="auto"/>
        <w:left w:val="none" w:sz="0" w:space="0" w:color="auto"/>
        <w:bottom w:val="none" w:sz="0" w:space="0" w:color="auto"/>
        <w:right w:val="none" w:sz="0" w:space="0" w:color="auto"/>
      </w:divBdr>
    </w:div>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qlite.org" TargetMode="External"/><Relationship Id="rId21" Type="http://schemas.openxmlformats.org/officeDocument/2006/relationships/hyperlink" Target="https://www.watch2gether.com" TargetMode="External"/><Relationship Id="rId42" Type="http://schemas.openxmlformats.org/officeDocument/2006/relationships/image" Target="media/image25.png"/><Relationship Id="rId63" Type="http://schemas.openxmlformats.org/officeDocument/2006/relationships/image" Target="media/image47.png"/><Relationship Id="rId84" Type="http://schemas.openxmlformats.org/officeDocument/2006/relationships/hyperlink" Target="https://trello.com" TargetMode="External"/><Relationship Id="rId138" Type="http://schemas.openxmlformats.org/officeDocument/2006/relationships/hyperlink" Target="mailto:jcosta8@boscdelacoma.cat" TargetMode="External"/><Relationship Id="rId107" Type="http://schemas.openxmlformats.org/officeDocument/2006/relationships/hyperlink" Target="https://www.microsoft.com" TargetMode="External"/><Relationship Id="rId11" Type="http://schemas.openxmlformats.org/officeDocument/2006/relationships/image" Target="media/image1.png"/><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negociosyestrategia.com" TargetMode="External"/><Relationship Id="rId123" Type="http://schemas.openxmlformats.org/officeDocument/2006/relationships/image" Target="media/image67.jpeg"/><Relationship Id="rId128"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hyperlink" Target="https://developer.android.com" TargetMode="External"/><Relationship Id="rId95" Type="http://schemas.openxmlformats.org/officeDocument/2006/relationships/hyperlink" Target="https://www.javatpoint.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quora.com" TargetMode="External"/><Relationship Id="rId118" Type="http://schemas.openxmlformats.org/officeDocument/2006/relationships/hyperlink" Target="https://confluence.atlassian.com" TargetMode="External"/><Relationship Id="rId134" Type="http://schemas.openxmlformats.org/officeDocument/2006/relationships/image" Target="media/image78.png"/><Relationship Id="rId139" Type="http://schemas.openxmlformats.org/officeDocument/2006/relationships/hyperlink" Target="mailto:plopezm8@boscdelacoma.cat" TargetMode="External"/><Relationship Id="rId80" Type="http://schemas.openxmlformats.org/officeDocument/2006/relationships/image" Target="media/image63.png"/><Relationship Id="rId85" Type="http://schemas.openxmlformats.org/officeDocument/2006/relationships/hyperlink" Target="https://www.google.com" TargetMode="External"/><Relationship Id="rId12" Type="http://schemas.microsoft.com/office/2007/relationships/hdphoto" Target="media/hdphoto1.wdp"/><Relationship Id="rId17" Type="http://schemas.openxmlformats.org/officeDocument/2006/relationships/image" Target="media/image4.png"/><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image" Target="media/image43.png"/><Relationship Id="rId103" Type="http://schemas.openxmlformats.org/officeDocument/2006/relationships/hyperlink" Target="https://docs.microsoft.com" TargetMode="External"/><Relationship Id="rId108" Type="http://schemas.openxmlformats.org/officeDocument/2006/relationships/hyperlink" Target="https://abhiandroid.com"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developers.google.com/youtube/android/player?hl=es" TargetMode="External"/><Relationship Id="rId91" Type="http://schemas.openxmlformats.org/officeDocument/2006/relationships/hyperlink" Target="https://elbauldelprogramador.com" TargetMode="External"/><Relationship Id="rId96" Type="http://schemas.openxmlformats.org/officeDocument/2006/relationships/hyperlink" Target="https://github.com/" TargetMode="External"/><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techlandia.com" TargetMode="External"/><Relationship Id="rId119" Type="http://schemas.openxmlformats.org/officeDocument/2006/relationships/hyperlink" Target="https://classroom.google.com" TargetMode="External"/><Relationship Id="rId44" Type="http://schemas.openxmlformats.org/officeDocument/2006/relationships/image" Target="media/image27.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developers.google.cn/youtube?hl=es" TargetMode="External"/><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hyperlink" Target="http://android-er.blogspot.com"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developers.google.com" TargetMode="External"/><Relationship Id="rId104" Type="http://schemas.openxmlformats.org/officeDocument/2006/relationships/hyperlink" Target="https://es.wikipedia.org/" TargetMode="External"/><Relationship Id="rId120" Type="http://schemas.openxmlformats.org/officeDocument/2006/relationships/hyperlink" Target="https://www.programacion.com.py" TargetMode="External"/><Relationship Id="rId125" Type="http://schemas.openxmlformats.org/officeDocument/2006/relationships/image" Target="media/image69.jpeg"/><Relationship Id="rId141"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www.w3schools.com"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alternativeto.net/software/rave/" TargetMode="External"/><Relationship Id="rId40" Type="http://schemas.openxmlformats.org/officeDocument/2006/relationships/image" Target="media/image23.png"/><Relationship Id="rId45" Type="http://schemas.openxmlformats.org/officeDocument/2006/relationships/image" Target="media/image28.gif"/><Relationship Id="rId66" Type="http://schemas.openxmlformats.org/officeDocument/2006/relationships/image" Target="media/image50.png"/><Relationship Id="rId87" Type="http://schemas.openxmlformats.org/officeDocument/2006/relationships/hyperlink" Target="https://www.youtube.com/" TargetMode="External"/><Relationship Id="rId110" Type="http://schemas.openxmlformats.org/officeDocument/2006/relationships/hyperlink" Target="https://prod.teamgantt.com/" TargetMode="External"/><Relationship Id="rId115" Type="http://schemas.openxmlformats.org/officeDocument/2006/relationships/hyperlink" Target="https://jdbc.postgresql.org/" TargetMode="External"/><Relationship Id="rId131" Type="http://schemas.openxmlformats.org/officeDocument/2006/relationships/image" Target="media/image75.png"/><Relationship Id="rId136" Type="http://schemas.openxmlformats.org/officeDocument/2006/relationships/hyperlink" Target="mailto:jcosta8@boscdelacoma.cat"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18.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drive.google.com" TargetMode="External"/><Relationship Id="rId105" Type="http://schemas.openxmlformats.org/officeDocument/2006/relationships/hyperlink" Target="https://openwebinars.net/"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android--code.blogspot.com" TargetMode="External"/><Relationship Id="rId98" Type="http://schemas.openxmlformats.org/officeDocument/2006/relationships/hyperlink" Target="https://console.developers.google.com" TargetMode="External"/><Relationship Id="rId121" Type="http://schemas.openxmlformats.org/officeDocument/2006/relationships/hyperlink" Target="https://www.w3schools.com"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51.png"/><Relationship Id="rId116" Type="http://schemas.openxmlformats.org/officeDocument/2006/relationships/hyperlink" Target="https://www.linode.com" TargetMode="External"/><Relationship Id="rId137" Type="http://schemas.openxmlformats.org/officeDocument/2006/relationships/hyperlink" Target="mailto:plopezm8@boscdelacoma.cat"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image" Target="media/image66.jpeg"/><Relationship Id="rId88" Type="http://schemas.openxmlformats.org/officeDocument/2006/relationships/hyperlink" Target="https://console.firebase.google.com" TargetMode="External"/><Relationship Id="rId111" Type="http://schemas.openxmlformats.org/officeDocument/2006/relationships/hyperlink" Target="https://stackoverrun.com"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41.png"/><Relationship Id="rId106" Type="http://schemas.openxmlformats.org/officeDocument/2006/relationships/hyperlink" Target="https://www.xataka.com/"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www.manualweb.net" TargetMode="External"/><Relationship Id="rId99" Type="http://schemas.openxmlformats.org/officeDocument/2006/relationships/hyperlink" Target="https://riptutorial.com" TargetMode="External"/><Relationship Id="rId101" Type="http://schemas.openxmlformats.org/officeDocument/2006/relationships/hyperlink" Target="https://mail.google.com" TargetMode="External"/><Relationship Id="rId122" Type="http://schemas.openxmlformats.org/officeDocument/2006/relationships/hyperlink" Target="https://gbksoft.com/blog"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stackoverflow.com" TargetMode="External"/><Relationship Id="rId112" Type="http://schemas.openxmlformats.org/officeDocument/2006/relationships/hyperlink" Target="https://blog.overops.com" TargetMode="External"/><Relationship Id="rId133" Type="http://schemas.openxmlformats.org/officeDocument/2006/relationships/image" Target="media/image77.png"/><Relationship Id="rId16"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80.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D97DEF3-0D46-4A8E-8890-ADD319F5F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57</Pages>
  <Words>9892</Words>
  <Characters>54411</Characters>
  <Application>Microsoft Office Word</Application>
  <DocSecurity>0</DocSecurity>
  <Lines>453</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2020-05-29T10:47:00Z</dcterms:created>
  <dcterms:modified xsi:type="dcterms:W3CDTF">2020-05-29T11:04:00Z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