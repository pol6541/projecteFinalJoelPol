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r w:rsidRPr="00B6027A">
              <w:rPr>
                <w:color w:val="5E5E5E" w:themeColor="text2"/>
                <w:u w:val="none"/>
              </w:rPr>
              <w:t>SOFTWARE</w:t>
            </w:r>
            <w:bookmarkEnd w:id="0"/>
            <w:bookmarkEnd w:id="1"/>
            <w:bookmarkEnd w:id="2"/>
            <w:bookmarkEnd w:id="3"/>
            <w:bookmarkEnd w:id="4"/>
            <w:bookmarkEnd w:id="5"/>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6" w:name="_Toc40435069"/>
            <w:bookmarkStart w:id="7" w:name="_Toc40435341"/>
            <w:bookmarkStart w:id="8" w:name="_Toc41038994"/>
            <w:r>
              <w:t>Projecte final</w:t>
            </w:r>
            <w:bookmarkEnd w:id="6"/>
            <w:bookmarkEnd w:id="7"/>
            <w:bookmarkEnd w:id="8"/>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D939C2" w:rsidRPr="00364057" w:rsidRDefault="00D939C2" w:rsidP="00364057">
                                  <w:pPr>
                                    <w:pStyle w:val="Subttulo"/>
                                    <w:jc w:val="center"/>
                                    <w:rPr>
                                      <w:color w:val="5E5E5E" w:themeColor="text2"/>
                                      <w:sz w:val="24"/>
                                      <w:szCs w:val="48"/>
                                      <w:u w:val="none"/>
                                    </w:rPr>
                                  </w:pPr>
                                  <w:bookmarkStart w:id="9" w:name="_Toc40434250"/>
                                  <w:bookmarkStart w:id="10" w:name="_Toc40434876"/>
                                  <w:bookmarkStart w:id="11" w:name="_Toc40434942"/>
                                  <w:bookmarkStart w:id="12" w:name="_Toc40435070"/>
                                  <w:bookmarkStart w:id="13" w:name="_Toc40435342"/>
                                  <w:bookmarkStart w:id="14" w:name="_Toc41038995"/>
                                  <w:r w:rsidRPr="00364057">
                                    <w:rPr>
                                      <w:color w:val="5E5E5E" w:themeColor="text2"/>
                                      <w:sz w:val="24"/>
                                      <w:szCs w:val="48"/>
                                      <w:u w:val="none"/>
                                    </w:rPr>
                                    <w:t>Projecte final DAM 2019-2020</w:t>
                                  </w:r>
                                  <w:bookmarkEnd w:id="9"/>
                                  <w:bookmarkEnd w:id="10"/>
                                  <w:bookmarkEnd w:id="11"/>
                                  <w:bookmarkEnd w:id="12"/>
                                  <w:bookmarkEnd w:id="13"/>
                                  <w:bookmarkEnd w:id="14"/>
                                </w:p>
                                <w:p w14:paraId="6A056730" w14:textId="25C9FA38" w:rsidR="00D939C2" w:rsidRPr="00364057" w:rsidRDefault="00D939C2" w:rsidP="00364057">
                                  <w:pPr>
                                    <w:pStyle w:val="Subttulo"/>
                                    <w:jc w:val="center"/>
                                    <w:rPr>
                                      <w:color w:val="5E5E5E" w:themeColor="text2"/>
                                      <w:sz w:val="24"/>
                                      <w:szCs w:val="48"/>
                                      <w:u w:val="none"/>
                                    </w:rPr>
                                  </w:pPr>
                                  <w:bookmarkStart w:id="15" w:name="_Toc40434251"/>
                                  <w:bookmarkStart w:id="16" w:name="_Toc40434877"/>
                                  <w:bookmarkStart w:id="17" w:name="_Toc40434943"/>
                                  <w:bookmarkStart w:id="18" w:name="_Toc40435071"/>
                                  <w:bookmarkStart w:id="19" w:name="_Toc40435343"/>
                                  <w:bookmarkStart w:id="20" w:name="_Toc41038996"/>
                                  <w:r w:rsidRPr="00364057">
                                    <w:rPr>
                                      <w:color w:val="5E5E5E" w:themeColor="text2"/>
                                      <w:sz w:val="24"/>
                                      <w:szCs w:val="48"/>
                                      <w:u w:val="none"/>
                                    </w:rPr>
                                    <w:t>Joel Costa</w:t>
                                  </w:r>
                                  <w:bookmarkEnd w:id="15"/>
                                  <w:bookmarkEnd w:id="16"/>
                                  <w:bookmarkEnd w:id="17"/>
                                  <w:bookmarkEnd w:id="18"/>
                                  <w:bookmarkEnd w:id="19"/>
                                  <w:bookmarkEnd w:id="20"/>
                                </w:p>
                                <w:p w14:paraId="50910AA3" w14:textId="03917257" w:rsidR="00D939C2" w:rsidRPr="00364057" w:rsidRDefault="00D939C2" w:rsidP="00364057">
                                  <w:pPr>
                                    <w:pStyle w:val="Subttulo"/>
                                    <w:jc w:val="center"/>
                                    <w:rPr>
                                      <w:color w:val="5E5E5E" w:themeColor="text2"/>
                                      <w:sz w:val="24"/>
                                      <w:szCs w:val="48"/>
                                      <w:u w:val="none"/>
                                    </w:rPr>
                                  </w:pPr>
                                  <w:bookmarkStart w:id="21" w:name="_Toc40434252"/>
                                  <w:bookmarkStart w:id="22" w:name="_Toc40434878"/>
                                  <w:bookmarkStart w:id="23" w:name="_Toc40434944"/>
                                  <w:bookmarkStart w:id="24" w:name="_Toc40435072"/>
                                  <w:bookmarkStart w:id="25" w:name="_Toc40435344"/>
                                  <w:bookmarkStart w:id="26" w:name="_Toc41038997"/>
                                  <w:r w:rsidRPr="00364057">
                                    <w:rPr>
                                      <w:color w:val="5E5E5E" w:themeColor="text2"/>
                                      <w:sz w:val="24"/>
                                      <w:szCs w:val="48"/>
                                      <w:u w:val="none"/>
                                    </w:rPr>
                                    <w:t>Pol Lopez</w:t>
                                  </w:r>
                                  <w:bookmarkEnd w:id="21"/>
                                  <w:bookmarkEnd w:id="22"/>
                                  <w:bookmarkEnd w:id="23"/>
                                  <w:bookmarkEnd w:id="24"/>
                                  <w:bookmarkEnd w:id="25"/>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D939C2" w:rsidRPr="00364057" w:rsidRDefault="00D939C2" w:rsidP="00364057">
                            <w:pPr>
                              <w:pStyle w:val="Subttulo"/>
                              <w:jc w:val="center"/>
                              <w:rPr>
                                <w:color w:val="5E5E5E" w:themeColor="text2"/>
                                <w:sz w:val="24"/>
                                <w:szCs w:val="48"/>
                                <w:u w:val="none"/>
                              </w:rPr>
                            </w:pPr>
                            <w:bookmarkStart w:id="27" w:name="_Toc40434250"/>
                            <w:bookmarkStart w:id="28" w:name="_Toc40434876"/>
                            <w:bookmarkStart w:id="29" w:name="_Toc40434942"/>
                            <w:bookmarkStart w:id="30" w:name="_Toc40435070"/>
                            <w:bookmarkStart w:id="31" w:name="_Toc40435342"/>
                            <w:bookmarkStart w:id="32" w:name="_Toc41038995"/>
                            <w:r w:rsidRPr="00364057">
                              <w:rPr>
                                <w:color w:val="5E5E5E" w:themeColor="text2"/>
                                <w:sz w:val="24"/>
                                <w:szCs w:val="48"/>
                                <w:u w:val="none"/>
                              </w:rPr>
                              <w:t>Projecte final DAM 2019-2020</w:t>
                            </w:r>
                            <w:bookmarkEnd w:id="27"/>
                            <w:bookmarkEnd w:id="28"/>
                            <w:bookmarkEnd w:id="29"/>
                            <w:bookmarkEnd w:id="30"/>
                            <w:bookmarkEnd w:id="31"/>
                            <w:bookmarkEnd w:id="32"/>
                          </w:p>
                          <w:p w14:paraId="6A056730" w14:textId="25C9FA38" w:rsidR="00D939C2" w:rsidRPr="00364057" w:rsidRDefault="00D939C2" w:rsidP="00364057">
                            <w:pPr>
                              <w:pStyle w:val="Subttulo"/>
                              <w:jc w:val="center"/>
                              <w:rPr>
                                <w:color w:val="5E5E5E" w:themeColor="text2"/>
                                <w:sz w:val="24"/>
                                <w:szCs w:val="48"/>
                                <w:u w:val="none"/>
                              </w:rPr>
                            </w:pPr>
                            <w:bookmarkStart w:id="33" w:name="_Toc40434251"/>
                            <w:bookmarkStart w:id="34" w:name="_Toc40434877"/>
                            <w:bookmarkStart w:id="35" w:name="_Toc40434943"/>
                            <w:bookmarkStart w:id="36" w:name="_Toc40435071"/>
                            <w:bookmarkStart w:id="37" w:name="_Toc40435343"/>
                            <w:bookmarkStart w:id="38" w:name="_Toc41038996"/>
                            <w:r w:rsidRPr="00364057">
                              <w:rPr>
                                <w:color w:val="5E5E5E" w:themeColor="text2"/>
                                <w:sz w:val="24"/>
                                <w:szCs w:val="48"/>
                                <w:u w:val="none"/>
                              </w:rPr>
                              <w:t>Joel Costa</w:t>
                            </w:r>
                            <w:bookmarkEnd w:id="33"/>
                            <w:bookmarkEnd w:id="34"/>
                            <w:bookmarkEnd w:id="35"/>
                            <w:bookmarkEnd w:id="36"/>
                            <w:bookmarkEnd w:id="37"/>
                            <w:bookmarkEnd w:id="38"/>
                          </w:p>
                          <w:p w14:paraId="50910AA3" w14:textId="03917257" w:rsidR="00D939C2" w:rsidRPr="00364057" w:rsidRDefault="00D939C2" w:rsidP="00364057">
                            <w:pPr>
                              <w:pStyle w:val="Subttulo"/>
                              <w:jc w:val="center"/>
                              <w:rPr>
                                <w:color w:val="5E5E5E" w:themeColor="text2"/>
                                <w:sz w:val="24"/>
                                <w:szCs w:val="48"/>
                                <w:u w:val="none"/>
                              </w:rPr>
                            </w:pPr>
                            <w:bookmarkStart w:id="39" w:name="_Toc40434252"/>
                            <w:bookmarkStart w:id="40" w:name="_Toc40434878"/>
                            <w:bookmarkStart w:id="41" w:name="_Toc40434944"/>
                            <w:bookmarkStart w:id="42" w:name="_Toc40435072"/>
                            <w:bookmarkStart w:id="43" w:name="_Toc40435344"/>
                            <w:bookmarkStart w:id="44" w:name="_Toc41038997"/>
                            <w:r w:rsidRPr="00364057">
                              <w:rPr>
                                <w:color w:val="5E5E5E" w:themeColor="text2"/>
                                <w:sz w:val="24"/>
                                <w:szCs w:val="48"/>
                                <w:u w:val="none"/>
                              </w:rPr>
                              <w:t>Pol Lopez</w:t>
                            </w:r>
                            <w:bookmarkEnd w:id="39"/>
                            <w:bookmarkEnd w:id="40"/>
                            <w:bookmarkEnd w:id="41"/>
                            <w:bookmarkEnd w:id="42"/>
                            <w:bookmarkEnd w:id="43"/>
                            <w:bookmarkEnd w:id="44"/>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589EBFB5" w14:textId="77777777" w:rsidR="00BE6BD8" w:rsidRDefault="00594C02" w:rsidP="00F255FF">
      <w:pPr>
        <w:pStyle w:val="Ttulo1"/>
        <w:rPr>
          <w:noProof/>
        </w:rPr>
      </w:pPr>
      <w:bookmarkStart w:id="45" w:name="_Toc40434253"/>
      <w:bookmarkStart w:id="46" w:name="_Toc40434879"/>
      <w:bookmarkStart w:id="47" w:name="_Toc40434945"/>
      <w:bookmarkStart w:id="48" w:name="_Toc40435073"/>
      <w:bookmarkStart w:id="49" w:name="_Toc40435345"/>
      <w:bookmarkStart w:id="50" w:name="_Toc41038998"/>
      <w:r>
        <w:lastRenderedPageBreak/>
        <w:t>Índex</w:t>
      </w:r>
      <w:bookmarkEnd w:id="45"/>
      <w:bookmarkEnd w:id="46"/>
      <w:bookmarkEnd w:id="47"/>
      <w:bookmarkEnd w:id="48"/>
      <w:bookmarkEnd w:id="49"/>
      <w:bookmarkEnd w:id="50"/>
      <w:r w:rsidR="0029233E">
        <w:fldChar w:fldCharType="begin"/>
      </w:r>
      <w:r w:rsidR="0029233E">
        <w:instrText xml:space="preserve"> TOC \o "1-3" \h \z \t "Título;2;Subtítulo;3;Subsubtitulo;4" </w:instrText>
      </w:r>
      <w:r w:rsidR="0029233E">
        <w:fldChar w:fldCharType="separate"/>
      </w:r>
    </w:p>
    <w:p w14:paraId="519E1366" w14:textId="08CD8430" w:rsidR="00BE6BD8" w:rsidRDefault="00C84C5E">
      <w:pPr>
        <w:pStyle w:val="TDC1"/>
        <w:tabs>
          <w:tab w:val="right" w:leader="dot" w:pos="8828"/>
        </w:tabs>
        <w:rPr>
          <w:rFonts w:cstheme="minorBidi"/>
          <w:b w:val="0"/>
          <w:bCs w:val="0"/>
          <w:caps w:val="0"/>
          <w:noProof/>
          <w:sz w:val="22"/>
          <w:szCs w:val="22"/>
          <w:lang w:val="es-ES" w:eastAsia="es-ES"/>
        </w:rPr>
      </w:pPr>
      <w:hyperlink w:anchor="_Toc41038999" w:history="1">
        <w:r w:rsidR="00BE6BD8" w:rsidRPr="002F6CA5">
          <w:rPr>
            <w:rStyle w:val="Hipervnculo"/>
            <w:noProof/>
          </w:rPr>
          <w:t>Introducció</w:t>
        </w:r>
        <w:r w:rsidR="00BE6BD8">
          <w:rPr>
            <w:noProof/>
            <w:webHidden/>
          </w:rPr>
          <w:tab/>
        </w:r>
        <w:r w:rsidR="00BE6BD8">
          <w:rPr>
            <w:noProof/>
            <w:webHidden/>
          </w:rPr>
          <w:fldChar w:fldCharType="begin"/>
        </w:r>
        <w:r w:rsidR="00BE6BD8">
          <w:rPr>
            <w:noProof/>
            <w:webHidden/>
          </w:rPr>
          <w:instrText xml:space="preserve"> PAGEREF _Toc41038999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385B07B9" w14:textId="39432819" w:rsidR="00BE6BD8" w:rsidRDefault="00C84C5E">
      <w:pPr>
        <w:pStyle w:val="TDC2"/>
        <w:tabs>
          <w:tab w:val="right" w:leader="dot" w:pos="8828"/>
        </w:tabs>
        <w:rPr>
          <w:rFonts w:cstheme="minorBidi"/>
          <w:smallCaps w:val="0"/>
          <w:noProof/>
          <w:sz w:val="22"/>
          <w:szCs w:val="22"/>
          <w:lang w:val="es-ES" w:eastAsia="es-ES"/>
        </w:rPr>
      </w:pPr>
      <w:hyperlink w:anchor="_Toc41039000" w:history="1">
        <w:r w:rsidR="00BE6BD8" w:rsidRPr="002F6CA5">
          <w:rPr>
            <w:rStyle w:val="Hipervnculo"/>
            <w:noProof/>
          </w:rPr>
          <w:t>Origen de la idea</w:t>
        </w:r>
        <w:r w:rsidR="00BE6BD8">
          <w:rPr>
            <w:noProof/>
            <w:webHidden/>
          </w:rPr>
          <w:tab/>
        </w:r>
        <w:r w:rsidR="00BE6BD8">
          <w:rPr>
            <w:noProof/>
            <w:webHidden/>
          </w:rPr>
          <w:fldChar w:fldCharType="begin"/>
        </w:r>
        <w:r w:rsidR="00BE6BD8">
          <w:rPr>
            <w:noProof/>
            <w:webHidden/>
          </w:rPr>
          <w:instrText xml:space="preserve"> PAGEREF _Toc41039000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17440B9E" w14:textId="53319C72" w:rsidR="00BE6BD8" w:rsidRDefault="00C84C5E">
      <w:pPr>
        <w:pStyle w:val="TDC2"/>
        <w:tabs>
          <w:tab w:val="right" w:leader="dot" w:pos="8828"/>
        </w:tabs>
        <w:rPr>
          <w:rFonts w:cstheme="minorBidi"/>
          <w:smallCaps w:val="0"/>
          <w:noProof/>
          <w:sz w:val="22"/>
          <w:szCs w:val="22"/>
          <w:lang w:val="es-ES" w:eastAsia="es-ES"/>
        </w:rPr>
      </w:pPr>
      <w:hyperlink w:anchor="_Toc41039001" w:history="1">
        <w:r w:rsidR="00BE6BD8" w:rsidRPr="002F6CA5">
          <w:rPr>
            <w:rStyle w:val="Hipervnculo"/>
            <w:noProof/>
          </w:rPr>
          <w:t>Què és Jpvideo</w:t>
        </w:r>
        <w:r w:rsidR="00BE6BD8">
          <w:rPr>
            <w:noProof/>
            <w:webHidden/>
          </w:rPr>
          <w:tab/>
        </w:r>
        <w:r w:rsidR="00BE6BD8">
          <w:rPr>
            <w:noProof/>
            <w:webHidden/>
          </w:rPr>
          <w:fldChar w:fldCharType="begin"/>
        </w:r>
        <w:r w:rsidR="00BE6BD8">
          <w:rPr>
            <w:noProof/>
            <w:webHidden/>
          </w:rPr>
          <w:instrText xml:space="preserve"> PAGEREF _Toc41039001 \h </w:instrText>
        </w:r>
        <w:r w:rsidR="00BE6BD8">
          <w:rPr>
            <w:noProof/>
            <w:webHidden/>
          </w:rPr>
        </w:r>
        <w:r w:rsidR="00BE6BD8">
          <w:rPr>
            <w:noProof/>
            <w:webHidden/>
          </w:rPr>
          <w:fldChar w:fldCharType="separate"/>
        </w:r>
        <w:r w:rsidR="00BE6BD8">
          <w:rPr>
            <w:noProof/>
            <w:webHidden/>
          </w:rPr>
          <w:t>5</w:t>
        </w:r>
        <w:r w:rsidR="00BE6BD8">
          <w:rPr>
            <w:noProof/>
            <w:webHidden/>
          </w:rPr>
          <w:fldChar w:fldCharType="end"/>
        </w:r>
      </w:hyperlink>
    </w:p>
    <w:p w14:paraId="287E63D9" w14:textId="51F43A7E" w:rsidR="00BE6BD8" w:rsidRDefault="00C84C5E">
      <w:pPr>
        <w:pStyle w:val="TDC2"/>
        <w:tabs>
          <w:tab w:val="right" w:leader="dot" w:pos="8828"/>
        </w:tabs>
        <w:rPr>
          <w:rFonts w:cstheme="minorBidi"/>
          <w:smallCaps w:val="0"/>
          <w:noProof/>
          <w:sz w:val="22"/>
          <w:szCs w:val="22"/>
          <w:lang w:val="es-ES" w:eastAsia="es-ES"/>
        </w:rPr>
      </w:pPr>
      <w:hyperlink w:anchor="_Toc41039002" w:history="1">
        <w:r w:rsidR="00BE6BD8" w:rsidRPr="002F6CA5">
          <w:rPr>
            <w:rStyle w:val="Hipervnculo"/>
            <w:noProof/>
          </w:rPr>
          <w:t>Aquí va dirigit</w:t>
        </w:r>
        <w:r w:rsidR="00BE6BD8">
          <w:rPr>
            <w:noProof/>
            <w:webHidden/>
          </w:rPr>
          <w:tab/>
        </w:r>
        <w:r w:rsidR="00BE6BD8">
          <w:rPr>
            <w:noProof/>
            <w:webHidden/>
          </w:rPr>
          <w:fldChar w:fldCharType="begin"/>
        </w:r>
        <w:r w:rsidR="00BE6BD8">
          <w:rPr>
            <w:noProof/>
            <w:webHidden/>
          </w:rPr>
          <w:instrText xml:space="preserve"> PAGEREF _Toc41039002 \h </w:instrText>
        </w:r>
        <w:r w:rsidR="00BE6BD8">
          <w:rPr>
            <w:noProof/>
            <w:webHidden/>
          </w:rPr>
        </w:r>
        <w:r w:rsidR="00BE6BD8">
          <w:rPr>
            <w:noProof/>
            <w:webHidden/>
          </w:rPr>
          <w:fldChar w:fldCharType="separate"/>
        </w:r>
        <w:r w:rsidR="00BE6BD8">
          <w:rPr>
            <w:noProof/>
            <w:webHidden/>
          </w:rPr>
          <w:t>6</w:t>
        </w:r>
        <w:r w:rsidR="00BE6BD8">
          <w:rPr>
            <w:noProof/>
            <w:webHidden/>
          </w:rPr>
          <w:fldChar w:fldCharType="end"/>
        </w:r>
      </w:hyperlink>
    </w:p>
    <w:p w14:paraId="13C93F32" w14:textId="09B8843D" w:rsidR="00BE6BD8" w:rsidRDefault="00C84C5E">
      <w:pPr>
        <w:pStyle w:val="TDC2"/>
        <w:tabs>
          <w:tab w:val="right" w:leader="dot" w:pos="8828"/>
        </w:tabs>
        <w:rPr>
          <w:rFonts w:cstheme="minorBidi"/>
          <w:smallCaps w:val="0"/>
          <w:noProof/>
          <w:sz w:val="22"/>
          <w:szCs w:val="22"/>
          <w:lang w:val="es-ES" w:eastAsia="es-ES"/>
        </w:rPr>
      </w:pPr>
      <w:hyperlink w:anchor="_Toc41039003" w:history="1">
        <w:r w:rsidR="00BE6BD8" w:rsidRPr="002F6CA5">
          <w:rPr>
            <w:rStyle w:val="Hipervnculo"/>
            <w:noProof/>
          </w:rPr>
          <w:t>Com funciona</w:t>
        </w:r>
        <w:r w:rsidR="00BE6BD8">
          <w:rPr>
            <w:noProof/>
            <w:webHidden/>
          </w:rPr>
          <w:tab/>
        </w:r>
        <w:r w:rsidR="00BE6BD8">
          <w:rPr>
            <w:noProof/>
            <w:webHidden/>
          </w:rPr>
          <w:fldChar w:fldCharType="begin"/>
        </w:r>
        <w:r w:rsidR="00BE6BD8">
          <w:rPr>
            <w:noProof/>
            <w:webHidden/>
          </w:rPr>
          <w:instrText xml:space="preserve"> PAGEREF _Toc41039003 \h </w:instrText>
        </w:r>
        <w:r w:rsidR="00BE6BD8">
          <w:rPr>
            <w:noProof/>
            <w:webHidden/>
          </w:rPr>
        </w:r>
        <w:r w:rsidR="00BE6BD8">
          <w:rPr>
            <w:noProof/>
            <w:webHidden/>
          </w:rPr>
          <w:fldChar w:fldCharType="separate"/>
        </w:r>
        <w:r w:rsidR="00BE6BD8">
          <w:rPr>
            <w:noProof/>
            <w:webHidden/>
          </w:rPr>
          <w:t>6</w:t>
        </w:r>
        <w:r w:rsidR="00BE6BD8">
          <w:rPr>
            <w:noProof/>
            <w:webHidden/>
          </w:rPr>
          <w:fldChar w:fldCharType="end"/>
        </w:r>
      </w:hyperlink>
    </w:p>
    <w:p w14:paraId="2A8A1FF5" w14:textId="0AD4EEAF" w:rsidR="00BE6BD8" w:rsidRDefault="00C84C5E">
      <w:pPr>
        <w:pStyle w:val="TDC1"/>
        <w:tabs>
          <w:tab w:val="right" w:leader="dot" w:pos="8828"/>
        </w:tabs>
        <w:rPr>
          <w:rFonts w:cstheme="minorBidi"/>
          <w:b w:val="0"/>
          <w:bCs w:val="0"/>
          <w:caps w:val="0"/>
          <w:noProof/>
          <w:sz w:val="22"/>
          <w:szCs w:val="22"/>
          <w:lang w:val="es-ES" w:eastAsia="es-ES"/>
        </w:rPr>
      </w:pPr>
      <w:hyperlink w:anchor="_Toc41039004" w:history="1">
        <w:r w:rsidR="00BE6BD8" w:rsidRPr="002F6CA5">
          <w:rPr>
            <w:rStyle w:val="Hipervnculo"/>
            <w:noProof/>
          </w:rPr>
          <w:t>Estudi de viabilitat</w:t>
        </w:r>
        <w:r w:rsidR="00BE6BD8">
          <w:rPr>
            <w:noProof/>
            <w:webHidden/>
          </w:rPr>
          <w:tab/>
        </w:r>
        <w:r w:rsidR="00BE6BD8">
          <w:rPr>
            <w:noProof/>
            <w:webHidden/>
          </w:rPr>
          <w:fldChar w:fldCharType="begin"/>
        </w:r>
        <w:r w:rsidR="00BE6BD8">
          <w:rPr>
            <w:noProof/>
            <w:webHidden/>
          </w:rPr>
          <w:instrText xml:space="preserve"> PAGEREF _Toc41039004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0FF8B5BA" w14:textId="24AA3B04" w:rsidR="00BE6BD8" w:rsidRDefault="00C84C5E">
      <w:pPr>
        <w:pStyle w:val="TDC2"/>
        <w:tabs>
          <w:tab w:val="right" w:leader="dot" w:pos="8828"/>
        </w:tabs>
        <w:rPr>
          <w:rFonts w:cstheme="minorBidi"/>
          <w:smallCaps w:val="0"/>
          <w:noProof/>
          <w:sz w:val="22"/>
          <w:szCs w:val="22"/>
          <w:lang w:val="es-ES" w:eastAsia="es-ES"/>
        </w:rPr>
      </w:pPr>
      <w:hyperlink w:anchor="_Toc41039005" w:history="1">
        <w:r w:rsidR="00BE6BD8" w:rsidRPr="002F6CA5">
          <w:rPr>
            <w:rStyle w:val="Hipervnculo"/>
            <w:noProof/>
          </w:rPr>
          <w:t>Viabilitat econòmica</w:t>
        </w:r>
        <w:r w:rsidR="00BE6BD8">
          <w:rPr>
            <w:noProof/>
            <w:webHidden/>
          </w:rPr>
          <w:tab/>
        </w:r>
        <w:r w:rsidR="00BE6BD8">
          <w:rPr>
            <w:noProof/>
            <w:webHidden/>
          </w:rPr>
          <w:fldChar w:fldCharType="begin"/>
        </w:r>
        <w:r w:rsidR="00BE6BD8">
          <w:rPr>
            <w:noProof/>
            <w:webHidden/>
          </w:rPr>
          <w:instrText xml:space="preserve"> PAGEREF _Toc41039005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53604B21" w14:textId="3317F864" w:rsidR="00BE6BD8" w:rsidRDefault="00C84C5E">
      <w:pPr>
        <w:pStyle w:val="TDC3"/>
        <w:tabs>
          <w:tab w:val="right" w:leader="dot" w:pos="8828"/>
        </w:tabs>
        <w:rPr>
          <w:rFonts w:cstheme="minorBidi"/>
          <w:i w:val="0"/>
          <w:iCs w:val="0"/>
          <w:noProof/>
          <w:sz w:val="22"/>
          <w:szCs w:val="22"/>
          <w:lang w:val="es-ES" w:eastAsia="es-ES"/>
        </w:rPr>
      </w:pPr>
      <w:hyperlink w:anchor="_Toc41039006" w:history="1">
        <w:r w:rsidR="00BE6BD8" w:rsidRPr="002F6CA5">
          <w:rPr>
            <w:rStyle w:val="Hipervnculo"/>
            <w:noProof/>
          </w:rPr>
          <w:t>Estudi de mercat</w:t>
        </w:r>
        <w:r w:rsidR="00BE6BD8">
          <w:rPr>
            <w:noProof/>
            <w:webHidden/>
          </w:rPr>
          <w:tab/>
        </w:r>
        <w:r w:rsidR="00BE6BD8">
          <w:rPr>
            <w:noProof/>
            <w:webHidden/>
          </w:rPr>
          <w:fldChar w:fldCharType="begin"/>
        </w:r>
        <w:r w:rsidR="00BE6BD8">
          <w:rPr>
            <w:noProof/>
            <w:webHidden/>
          </w:rPr>
          <w:instrText xml:space="preserve"> PAGEREF _Toc41039006 \h </w:instrText>
        </w:r>
        <w:r w:rsidR="00BE6BD8">
          <w:rPr>
            <w:noProof/>
            <w:webHidden/>
          </w:rPr>
        </w:r>
        <w:r w:rsidR="00BE6BD8">
          <w:rPr>
            <w:noProof/>
            <w:webHidden/>
          </w:rPr>
          <w:fldChar w:fldCharType="separate"/>
        </w:r>
        <w:r w:rsidR="00BE6BD8">
          <w:rPr>
            <w:noProof/>
            <w:webHidden/>
          </w:rPr>
          <w:t>7</w:t>
        </w:r>
        <w:r w:rsidR="00BE6BD8">
          <w:rPr>
            <w:noProof/>
            <w:webHidden/>
          </w:rPr>
          <w:fldChar w:fldCharType="end"/>
        </w:r>
      </w:hyperlink>
    </w:p>
    <w:p w14:paraId="302F116C" w14:textId="2A75863C" w:rsidR="00BE6BD8" w:rsidRDefault="00C84C5E">
      <w:pPr>
        <w:pStyle w:val="TDC3"/>
        <w:tabs>
          <w:tab w:val="right" w:leader="dot" w:pos="8828"/>
        </w:tabs>
        <w:rPr>
          <w:rFonts w:cstheme="minorBidi"/>
          <w:i w:val="0"/>
          <w:iCs w:val="0"/>
          <w:noProof/>
          <w:sz w:val="22"/>
          <w:szCs w:val="22"/>
          <w:lang w:val="es-ES" w:eastAsia="es-ES"/>
        </w:rPr>
      </w:pPr>
      <w:hyperlink w:anchor="_Toc41039007" w:history="1">
        <w:r w:rsidR="00BE6BD8" w:rsidRPr="002F6CA5">
          <w:rPr>
            <w:rStyle w:val="Hipervnculo"/>
            <w:noProof/>
          </w:rPr>
          <w:t>Anàlisis Financer</w:t>
        </w:r>
        <w:r w:rsidR="00BE6BD8">
          <w:rPr>
            <w:noProof/>
            <w:webHidden/>
          </w:rPr>
          <w:tab/>
        </w:r>
        <w:r w:rsidR="00BE6BD8">
          <w:rPr>
            <w:noProof/>
            <w:webHidden/>
          </w:rPr>
          <w:fldChar w:fldCharType="begin"/>
        </w:r>
        <w:r w:rsidR="00BE6BD8">
          <w:rPr>
            <w:noProof/>
            <w:webHidden/>
          </w:rPr>
          <w:instrText xml:space="preserve"> PAGEREF _Toc41039007 \h </w:instrText>
        </w:r>
        <w:r w:rsidR="00BE6BD8">
          <w:rPr>
            <w:noProof/>
            <w:webHidden/>
          </w:rPr>
        </w:r>
        <w:r w:rsidR="00BE6BD8">
          <w:rPr>
            <w:noProof/>
            <w:webHidden/>
          </w:rPr>
          <w:fldChar w:fldCharType="separate"/>
        </w:r>
        <w:r w:rsidR="00BE6BD8">
          <w:rPr>
            <w:noProof/>
            <w:webHidden/>
          </w:rPr>
          <w:t>9</w:t>
        </w:r>
        <w:r w:rsidR="00BE6BD8">
          <w:rPr>
            <w:noProof/>
            <w:webHidden/>
          </w:rPr>
          <w:fldChar w:fldCharType="end"/>
        </w:r>
      </w:hyperlink>
    </w:p>
    <w:p w14:paraId="18BC2D4F" w14:textId="401DC830" w:rsidR="00BE6BD8" w:rsidRDefault="00C84C5E">
      <w:pPr>
        <w:pStyle w:val="TDC4"/>
        <w:tabs>
          <w:tab w:val="right" w:leader="dot" w:pos="8828"/>
        </w:tabs>
        <w:rPr>
          <w:rFonts w:cstheme="minorBidi"/>
          <w:noProof/>
          <w:sz w:val="22"/>
          <w:szCs w:val="22"/>
          <w:lang w:val="es-ES" w:eastAsia="es-ES"/>
        </w:rPr>
      </w:pPr>
      <w:hyperlink w:anchor="_Toc41039008" w:history="1">
        <w:r w:rsidR="00BE6BD8" w:rsidRPr="002F6CA5">
          <w:rPr>
            <w:rStyle w:val="Hipervnculo"/>
            <w:noProof/>
          </w:rPr>
          <w:t>Formes de finançar el projecte</w:t>
        </w:r>
        <w:r w:rsidR="00BE6BD8">
          <w:rPr>
            <w:noProof/>
            <w:webHidden/>
          </w:rPr>
          <w:tab/>
        </w:r>
        <w:r w:rsidR="00BE6BD8">
          <w:rPr>
            <w:noProof/>
            <w:webHidden/>
          </w:rPr>
          <w:fldChar w:fldCharType="begin"/>
        </w:r>
        <w:r w:rsidR="00BE6BD8">
          <w:rPr>
            <w:noProof/>
            <w:webHidden/>
          </w:rPr>
          <w:instrText xml:space="preserve"> PAGEREF _Toc41039008 \h </w:instrText>
        </w:r>
        <w:r w:rsidR="00BE6BD8">
          <w:rPr>
            <w:noProof/>
            <w:webHidden/>
          </w:rPr>
        </w:r>
        <w:r w:rsidR="00BE6BD8">
          <w:rPr>
            <w:noProof/>
            <w:webHidden/>
          </w:rPr>
          <w:fldChar w:fldCharType="separate"/>
        </w:r>
        <w:r w:rsidR="00BE6BD8">
          <w:rPr>
            <w:noProof/>
            <w:webHidden/>
          </w:rPr>
          <w:t>9</w:t>
        </w:r>
        <w:r w:rsidR="00BE6BD8">
          <w:rPr>
            <w:noProof/>
            <w:webHidden/>
          </w:rPr>
          <w:fldChar w:fldCharType="end"/>
        </w:r>
      </w:hyperlink>
    </w:p>
    <w:p w14:paraId="0622F7B6" w14:textId="7D8637ED" w:rsidR="00BE6BD8" w:rsidRDefault="00C84C5E">
      <w:pPr>
        <w:pStyle w:val="TDC4"/>
        <w:tabs>
          <w:tab w:val="right" w:leader="dot" w:pos="8828"/>
        </w:tabs>
        <w:rPr>
          <w:rFonts w:cstheme="minorBidi"/>
          <w:noProof/>
          <w:sz w:val="22"/>
          <w:szCs w:val="22"/>
          <w:lang w:val="es-ES" w:eastAsia="es-ES"/>
        </w:rPr>
      </w:pPr>
      <w:hyperlink w:anchor="_Toc41039009" w:history="1">
        <w:r w:rsidR="00BE6BD8" w:rsidRPr="002F6CA5">
          <w:rPr>
            <w:rStyle w:val="Hipervnculo"/>
            <w:noProof/>
          </w:rPr>
          <w:t>Quanta inversió necessitem?</w:t>
        </w:r>
        <w:r w:rsidR="00BE6BD8">
          <w:rPr>
            <w:noProof/>
            <w:webHidden/>
          </w:rPr>
          <w:tab/>
        </w:r>
        <w:r w:rsidR="00BE6BD8">
          <w:rPr>
            <w:noProof/>
            <w:webHidden/>
          </w:rPr>
          <w:fldChar w:fldCharType="begin"/>
        </w:r>
        <w:r w:rsidR="00BE6BD8">
          <w:rPr>
            <w:noProof/>
            <w:webHidden/>
          </w:rPr>
          <w:instrText xml:space="preserve"> PAGEREF _Toc41039009 \h </w:instrText>
        </w:r>
        <w:r w:rsidR="00BE6BD8">
          <w:rPr>
            <w:noProof/>
            <w:webHidden/>
          </w:rPr>
        </w:r>
        <w:r w:rsidR="00BE6BD8">
          <w:rPr>
            <w:noProof/>
            <w:webHidden/>
          </w:rPr>
          <w:fldChar w:fldCharType="separate"/>
        </w:r>
        <w:r w:rsidR="00BE6BD8">
          <w:rPr>
            <w:noProof/>
            <w:webHidden/>
          </w:rPr>
          <w:t>10</w:t>
        </w:r>
        <w:r w:rsidR="00BE6BD8">
          <w:rPr>
            <w:noProof/>
            <w:webHidden/>
          </w:rPr>
          <w:fldChar w:fldCharType="end"/>
        </w:r>
      </w:hyperlink>
    </w:p>
    <w:p w14:paraId="0685A397" w14:textId="4C992250" w:rsidR="00BE6BD8" w:rsidRDefault="00C84C5E">
      <w:pPr>
        <w:pStyle w:val="TDC4"/>
        <w:tabs>
          <w:tab w:val="right" w:leader="dot" w:pos="8828"/>
        </w:tabs>
        <w:rPr>
          <w:rFonts w:cstheme="minorBidi"/>
          <w:noProof/>
          <w:sz w:val="22"/>
          <w:szCs w:val="22"/>
          <w:lang w:val="es-ES" w:eastAsia="es-ES"/>
        </w:rPr>
      </w:pPr>
      <w:hyperlink w:anchor="_Toc41039010" w:history="1">
        <w:r w:rsidR="00BE6BD8" w:rsidRPr="002F6CA5">
          <w:rPr>
            <w:rStyle w:val="Hipervnculo"/>
            <w:noProof/>
          </w:rPr>
          <w:t>Productes Escollits</w:t>
        </w:r>
        <w:r w:rsidR="00BE6BD8">
          <w:rPr>
            <w:noProof/>
            <w:webHidden/>
          </w:rPr>
          <w:tab/>
        </w:r>
        <w:r w:rsidR="00BE6BD8">
          <w:rPr>
            <w:noProof/>
            <w:webHidden/>
          </w:rPr>
          <w:fldChar w:fldCharType="begin"/>
        </w:r>
        <w:r w:rsidR="00BE6BD8">
          <w:rPr>
            <w:noProof/>
            <w:webHidden/>
          </w:rPr>
          <w:instrText xml:space="preserve"> PAGEREF _Toc41039010 \h </w:instrText>
        </w:r>
        <w:r w:rsidR="00BE6BD8">
          <w:rPr>
            <w:noProof/>
            <w:webHidden/>
          </w:rPr>
        </w:r>
        <w:r w:rsidR="00BE6BD8">
          <w:rPr>
            <w:noProof/>
            <w:webHidden/>
          </w:rPr>
          <w:fldChar w:fldCharType="separate"/>
        </w:r>
        <w:r w:rsidR="00BE6BD8">
          <w:rPr>
            <w:noProof/>
            <w:webHidden/>
          </w:rPr>
          <w:t>11</w:t>
        </w:r>
        <w:r w:rsidR="00BE6BD8">
          <w:rPr>
            <w:noProof/>
            <w:webHidden/>
          </w:rPr>
          <w:fldChar w:fldCharType="end"/>
        </w:r>
      </w:hyperlink>
    </w:p>
    <w:p w14:paraId="4FE17A3F" w14:textId="7AD60F21" w:rsidR="00BE6BD8" w:rsidRDefault="00C84C5E">
      <w:pPr>
        <w:pStyle w:val="TDC4"/>
        <w:tabs>
          <w:tab w:val="right" w:leader="dot" w:pos="8828"/>
        </w:tabs>
        <w:rPr>
          <w:rFonts w:cstheme="minorBidi"/>
          <w:noProof/>
          <w:sz w:val="22"/>
          <w:szCs w:val="22"/>
          <w:lang w:val="es-ES" w:eastAsia="es-ES"/>
        </w:rPr>
      </w:pPr>
      <w:hyperlink w:anchor="_Toc41039011" w:history="1">
        <w:r w:rsidR="00BE6BD8" w:rsidRPr="002F6CA5">
          <w:rPr>
            <w:rStyle w:val="Hipervnculo"/>
            <w:noProof/>
          </w:rPr>
          <w:t>Punt d’equilibri</w:t>
        </w:r>
        <w:r w:rsidR="00BE6BD8">
          <w:rPr>
            <w:noProof/>
            <w:webHidden/>
          </w:rPr>
          <w:tab/>
        </w:r>
        <w:r w:rsidR="00BE6BD8">
          <w:rPr>
            <w:noProof/>
            <w:webHidden/>
          </w:rPr>
          <w:fldChar w:fldCharType="begin"/>
        </w:r>
        <w:r w:rsidR="00BE6BD8">
          <w:rPr>
            <w:noProof/>
            <w:webHidden/>
          </w:rPr>
          <w:instrText xml:space="preserve"> PAGEREF _Toc41039011 \h </w:instrText>
        </w:r>
        <w:r w:rsidR="00BE6BD8">
          <w:rPr>
            <w:noProof/>
            <w:webHidden/>
          </w:rPr>
        </w:r>
        <w:r w:rsidR="00BE6BD8">
          <w:rPr>
            <w:noProof/>
            <w:webHidden/>
          </w:rPr>
          <w:fldChar w:fldCharType="separate"/>
        </w:r>
        <w:r w:rsidR="00BE6BD8">
          <w:rPr>
            <w:noProof/>
            <w:webHidden/>
          </w:rPr>
          <w:t>12</w:t>
        </w:r>
        <w:r w:rsidR="00BE6BD8">
          <w:rPr>
            <w:noProof/>
            <w:webHidden/>
          </w:rPr>
          <w:fldChar w:fldCharType="end"/>
        </w:r>
      </w:hyperlink>
    </w:p>
    <w:p w14:paraId="181BAB0A" w14:textId="7A8ECB27" w:rsidR="00BE6BD8" w:rsidRDefault="00C84C5E">
      <w:pPr>
        <w:pStyle w:val="TDC3"/>
        <w:tabs>
          <w:tab w:val="right" w:leader="dot" w:pos="8828"/>
        </w:tabs>
        <w:rPr>
          <w:rFonts w:cstheme="minorBidi"/>
          <w:i w:val="0"/>
          <w:iCs w:val="0"/>
          <w:noProof/>
          <w:sz w:val="22"/>
          <w:szCs w:val="22"/>
          <w:lang w:val="es-ES" w:eastAsia="es-ES"/>
        </w:rPr>
      </w:pPr>
      <w:hyperlink w:anchor="_Toc41039012" w:history="1">
        <w:r w:rsidR="00BE6BD8" w:rsidRPr="002F6CA5">
          <w:rPr>
            <w:rStyle w:val="Hipervnculo"/>
            <w:noProof/>
          </w:rPr>
          <w:t>Conclusió viabilitat econòmica</w:t>
        </w:r>
        <w:r w:rsidR="00BE6BD8">
          <w:rPr>
            <w:noProof/>
            <w:webHidden/>
          </w:rPr>
          <w:tab/>
        </w:r>
        <w:r w:rsidR="00BE6BD8">
          <w:rPr>
            <w:noProof/>
            <w:webHidden/>
          </w:rPr>
          <w:fldChar w:fldCharType="begin"/>
        </w:r>
        <w:r w:rsidR="00BE6BD8">
          <w:rPr>
            <w:noProof/>
            <w:webHidden/>
          </w:rPr>
          <w:instrText xml:space="preserve"> PAGEREF _Toc41039012 \h </w:instrText>
        </w:r>
        <w:r w:rsidR="00BE6BD8">
          <w:rPr>
            <w:noProof/>
            <w:webHidden/>
          </w:rPr>
        </w:r>
        <w:r w:rsidR="00BE6BD8">
          <w:rPr>
            <w:noProof/>
            <w:webHidden/>
          </w:rPr>
          <w:fldChar w:fldCharType="separate"/>
        </w:r>
        <w:r w:rsidR="00BE6BD8">
          <w:rPr>
            <w:noProof/>
            <w:webHidden/>
          </w:rPr>
          <w:t>14</w:t>
        </w:r>
        <w:r w:rsidR="00BE6BD8">
          <w:rPr>
            <w:noProof/>
            <w:webHidden/>
          </w:rPr>
          <w:fldChar w:fldCharType="end"/>
        </w:r>
      </w:hyperlink>
    </w:p>
    <w:p w14:paraId="787D648A" w14:textId="7CF44561" w:rsidR="00BE6BD8" w:rsidRDefault="00C84C5E">
      <w:pPr>
        <w:pStyle w:val="TDC2"/>
        <w:tabs>
          <w:tab w:val="right" w:leader="dot" w:pos="8828"/>
        </w:tabs>
        <w:rPr>
          <w:rFonts w:cstheme="minorBidi"/>
          <w:smallCaps w:val="0"/>
          <w:noProof/>
          <w:sz w:val="22"/>
          <w:szCs w:val="22"/>
          <w:lang w:val="es-ES" w:eastAsia="es-ES"/>
        </w:rPr>
      </w:pPr>
      <w:hyperlink w:anchor="_Toc41039013" w:history="1">
        <w:r w:rsidR="00BE6BD8" w:rsidRPr="002F6CA5">
          <w:rPr>
            <w:rStyle w:val="Hipervnculo"/>
            <w:noProof/>
          </w:rPr>
          <w:t>Viabilitat Política i Legal</w:t>
        </w:r>
        <w:r w:rsidR="00BE6BD8">
          <w:rPr>
            <w:noProof/>
            <w:webHidden/>
          </w:rPr>
          <w:tab/>
        </w:r>
        <w:r w:rsidR="00BE6BD8">
          <w:rPr>
            <w:noProof/>
            <w:webHidden/>
          </w:rPr>
          <w:fldChar w:fldCharType="begin"/>
        </w:r>
        <w:r w:rsidR="00BE6BD8">
          <w:rPr>
            <w:noProof/>
            <w:webHidden/>
          </w:rPr>
          <w:instrText xml:space="preserve"> PAGEREF _Toc41039013 \h </w:instrText>
        </w:r>
        <w:r w:rsidR="00BE6BD8">
          <w:rPr>
            <w:noProof/>
            <w:webHidden/>
          </w:rPr>
        </w:r>
        <w:r w:rsidR="00BE6BD8">
          <w:rPr>
            <w:noProof/>
            <w:webHidden/>
          </w:rPr>
          <w:fldChar w:fldCharType="separate"/>
        </w:r>
        <w:r w:rsidR="00BE6BD8">
          <w:rPr>
            <w:noProof/>
            <w:webHidden/>
          </w:rPr>
          <w:t>15</w:t>
        </w:r>
        <w:r w:rsidR="00BE6BD8">
          <w:rPr>
            <w:noProof/>
            <w:webHidden/>
          </w:rPr>
          <w:fldChar w:fldCharType="end"/>
        </w:r>
      </w:hyperlink>
    </w:p>
    <w:p w14:paraId="7D86EE07" w14:textId="2E068D6F" w:rsidR="00BE6BD8" w:rsidRDefault="00C84C5E">
      <w:pPr>
        <w:pStyle w:val="TDC2"/>
        <w:tabs>
          <w:tab w:val="right" w:leader="dot" w:pos="8828"/>
        </w:tabs>
        <w:rPr>
          <w:rFonts w:cstheme="minorBidi"/>
          <w:smallCaps w:val="0"/>
          <w:noProof/>
          <w:sz w:val="22"/>
          <w:szCs w:val="22"/>
          <w:lang w:val="es-ES" w:eastAsia="es-ES"/>
        </w:rPr>
      </w:pPr>
      <w:hyperlink w:anchor="_Toc41039014" w:history="1">
        <w:r w:rsidR="00BE6BD8" w:rsidRPr="002F6CA5">
          <w:rPr>
            <w:rStyle w:val="Hipervnculo"/>
            <w:noProof/>
          </w:rPr>
          <w:t>Viabilitat Tècnica</w:t>
        </w:r>
        <w:r w:rsidR="00BE6BD8">
          <w:rPr>
            <w:noProof/>
            <w:webHidden/>
          </w:rPr>
          <w:tab/>
        </w:r>
        <w:r w:rsidR="00BE6BD8">
          <w:rPr>
            <w:noProof/>
            <w:webHidden/>
          </w:rPr>
          <w:fldChar w:fldCharType="begin"/>
        </w:r>
        <w:r w:rsidR="00BE6BD8">
          <w:rPr>
            <w:noProof/>
            <w:webHidden/>
          </w:rPr>
          <w:instrText xml:space="preserve"> PAGEREF _Toc41039014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3C6671F6" w14:textId="26B3FC02" w:rsidR="00BE6BD8" w:rsidRDefault="00C84C5E">
      <w:pPr>
        <w:pStyle w:val="TDC3"/>
        <w:tabs>
          <w:tab w:val="right" w:leader="dot" w:pos="8828"/>
        </w:tabs>
        <w:rPr>
          <w:rFonts w:cstheme="minorBidi"/>
          <w:i w:val="0"/>
          <w:iCs w:val="0"/>
          <w:noProof/>
          <w:sz w:val="22"/>
          <w:szCs w:val="22"/>
          <w:lang w:val="es-ES" w:eastAsia="es-ES"/>
        </w:rPr>
      </w:pPr>
      <w:hyperlink w:anchor="_Toc41039015" w:history="1">
        <w:r w:rsidR="00BE6BD8" w:rsidRPr="002F6CA5">
          <w:rPr>
            <w:rStyle w:val="Hipervnculo"/>
            <w:noProof/>
          </w:rPr>
          <w:t>Disseny</w:t>
        </w:r>
        <w:r w:rsidR="00BE6BD8">
          <w:rPr>
            <w:noProof/>
            <w:webHidden/>
          </w:rPr>
          <w:tab/>
        </w:r>
        <w:r w:rsidR="00BE6BD8">
          <w:rPr>
            <w:noProof/>
            <w:webHidden/>
          </w:rPr>
          <w:fldChar w:fldCharType="begin"/>
        </w:r>
        <w:r w:rsidR="00BE6BD8">
          <w:rPr>
            <w:noProof/>
            <w:webHidden/>
          </w:rPr>
          <w:instrText xml:space="preserve"> PAGEREF _Toc41039015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412EC81A" w14:textId="6AD0866C" w:rsidR="00BE6BD8" w:rsidRDefault="00C84C5E">
      <w:pPr>
        <w:pStyle w:val="TDC3"/>
        <w:tabs>
          <w:tab w:val="right" w:leader="dot" w:pos="8828"/>
        </w:tabs>
        <w:rPr>
          <w:rFonts w:cstheme="minorBidi"/>
          <w:i w:val="0"/>
          <w:iCs w:val="0"/>
          <w:noProof/>
          <w:sz w:val="22"/>
          <w:szCs w:val="22"/>
          <w:lang w:val="es-ES" w:eastAsia="es-ES"/>
        </w:rPr>
      </w:pPr>
      <w:hyperlink w:anchor="_Toc41039016" w:history="1">
        <w:r w:rsidR="00BE6BD8" w:rsidRPr="002F6CA5">
          <w:rPr>
            <w:rStyle w:val="Hipervnculo"/>
            <w:noProof/>
          </w:rPr>
          <w:t>Llenguatge de programació</w:t>
        </w:r>
        <w:r w:rsidR="00BE6BD8">
          <w:rPr>
            <w:noProof/>
            <w:webHidden/>
          </w:rPr>
          <w:tab/>
        </w:r>
        <w:r w:rsidR="00BE6BD8">
          <w:rPr>
            <w:noProof/>
            <w:webHidden/>
          </w:rPr>
          <w:fldChar w:fldCharType="begin"/>
        </w:r>
        <w:r w:rsidR="00BE6BD8">
          <w:rPr>
            <w:noProof/>
            <w:webHidden/>
          </w:rPr>
          <w:instrText xml:space="preserve"> PAGEREF _Toc41039016 \h </w:instrText>
        </w:r>
        <w:r w:rsidR="00BE6BD8">
          <w:rPr>
            <w:noProof/>
            <w:webHidden/>
          </w:rPr>
        </w:r>
        <w:r w:rsidR="00BE6BD8">
          <w:rPr>
            <w:noProof/>
            <w:webHidden/>
          </w:rPr>
          <w:fldChar w:fldCharType="separate"/>
        </w:r>
        <w:r w:rsidR="00BE6BD8">
          <w:rPr>
            <w:noProof/>
            <w:webHidden/>
          </w:rPr>
          <w:t>16</w:t>
        </w:r>
        <w:r w:rsidR="00BE6BD8">
          <w:rPr>
            <w:noProof/>
            <w:webHidden/>
          </w:rPr>
          <w:fldChar w:fldCharType="end"/>
        </w:r>
      </w:hyperlink>
    </w:p>
    <w:p w14:paraId="3ABF7034" w14:textId="3A6C0541" w:rsidR="00BE6BD8" w:rsidRDefault="00C84C5E">
      <w:pPr>
        <w:pStyle w:val="TDC3"/>
        <w:tabs>
          <w:tab w:val="right" w:leader="dot" w:pos="8828"/>
        </w:tabs>
        <w:rPr>
          <w:rFonts w:cstheme="minorBidi"/>
          <w:i w:val="0"/>
          <w:iCs w:val="0"/>
          <w:noProof/>
          <w:sz w:val="22"/>
          <w:szCs w:val="22"/>
          <w:lang w:val="es-ES" w:eastAsia="es-ES"/>
        </w:rPr>
      </w:pPr>
      <w:hyperlink w:anchor="_Toc41039017" w:history="1">
        <w:r w:rsidR="00BE6BD8" w:rsidRPr="002F6CA5">
          <w:rPr>
            <w:rStyle w:val="Hipervnculo"/>
            <w:noProof/>
          </w:rPr>
          <w:t>Anàlisi dels recursos de hardware</w:t>
        </w:r>
        <w:r w:rsidR="00BE6BD8">
          <w:rPr>
            <w:noProof/>
            <w:webHidden/>
          </w:rPr>
          <w:tab/>
        </w:r>
        <w:r w:rsidR="00BE6BD8">
          <w:rPr>
            <w:noProof/>
            <w:webHidden/>
          </w:rPr>
          <w:fldChar w:fldCharType="begin"/>
        </w:r>
        <w:r w:rsidR="00BE6BD8">
          <w:rPr>
            <w:noProof/>
            <w:webHidden/>
          </w:rPr>
          <w:instrText xml:space="preserve"> PAGEREF _Toc41039017 \h </w:instrText>
        </w:r>
        <w:r w:rsidR="00BE6BD8">
          <w:rPr>
            <w:noProof/>
            <w:webHidden/>
          </w:rPr>
        </w:r>
        <w:r w:rsidR="00BE6BD8">
          <w:rPr>
            <w:noProof/>
            <w:webHidden/>
          </w:rPr>
          <w:fldChar w:fldCharType="separate"/>
        </w:r>
        <w:r w:rsidR="00BE6BD8">
          <w:rPr>
            <w:noProof/>
            <w:webHidden/>
          </w:rPr>
          <w:t>17</w:t>
        </w:r>
        <w:r w:rsidR="00BE6BD8">
          <w:rPr>
            <w:noProof/>
            <w:webHidden/>
          </w:rPr>
          <w:fldChar w:fldCharType="end"/>
        </w:r>
      </w:hyperlink>
    </w:p>
    <w:p w14:paraId="5D403DCD" w14:textId="42B0D67A" w:rsidR="00BE6BD8" w:rsidRDefault="00C84C5E">
      <w:pPr>
        <w:pStyle w:val="TDC3"/>
        <w:tabs>
          <w:tab w:val="right" w:leader="dot" w:pos="8828"/>
        </w:tabs>
        <w:rPr>
          <w:rFonts w:cstheme="minorBidi"/>
          <w:i w:val="0"/>
          <w:iCs w:val="0"/>
          <w:noProof/>
          <w:sz w:val="22"/>
          <w:szCs w:val="22"/>
          <w:lang w:val="es-ES" w:eastAsia="es-ES"/>
        </w:rPr>
      </w:pPr>
      <w:hyperlink w:anchor="_Toc41039018" w:history="1">
        <w:r w:rsidR="00BE6BD8" w:rsidRPr="002F6CA5">
          <w:rPr>
            <w:rStyle w:val="Hipervnculo"/>
            <w:noProof/>
          </w:rPr>
          <w:t>Bases de dades</w:t>
        </w:r>
        <w:r w:rsidR="00BE6BD8">
          <w:rPr>
            <w:noProof/>
            <w:webHidden/>
          </w:rPr>
          <w:tab/>
        </w:r>
        <w:r w:rsidR="00BE6BD8">
          <w:rPr>
            <w:noProof/>
            <w:webHidden/>
          </w:rPr>
          <w:fldChar w:fldCharType="begin"/>
        </w:r>
        <w:r w:rsidR="00BE6BD8">
          <w:rPr>
            <w:noProof/>
            <w:webHidden/>
          </w:rPr>
          <w:instrText xml:space="preserve"> PAGEREF _Toc41039018 \h </w:instrText>
        </w:r>
        <w:r w:rsidR="00BE6BD8">
          <w:rPr>
            <w:noProof/>
            <w:webHidden/>
          </w:rPr>
        </w:r>
        <w:r w:rsidR="00BE6BD8">
          <w:rPr>
            <w:noProof/>
            <w:webHidden/>
          </w:rPr>
          <w:fldChar w:fldCharType="separate"/>
        </w:r>
        <w:r w:rsidR="00BE6BD8">
          <w:rPr>
            <w:noProof/>
            <w:webHidden/>
          </w:rPr>
          <w:t>17</w:t>
        </w:r>
        <w:r w:rsidR="00BE6BD8">
          <w:rPr>
            <w:noProof/>
            <w:webHidden/>
          </w:rPr>
          <w:fldChar w:fldCharType="end"/>
        </w:r>
      </w:hyperlink>
    </w:p>
    <w:p w14:paraId="048FC32F" w14:textId="30119ECF" w:rsidR="00BE6BD8" w:rsidRDefault="00C84C5E">
      <w:pPr>
        <w:pStyle w:val="TDC2"/>
        <w:tabs>
          <w:tab w:val="right" w:leader="dot" w:pos="8828"/>
        </w:tabs>
        <w:rPr>
          <w:rFonts w:cstheme="minorBidi"/>
          <w:smallCaps w:val="0"/>
          <w:noProof/>
          <w:sz w:val="22"/>
          <w:szCs w:val="22"/>
          <w:lang w:val="es-ES" w:eastAsia="es-ES"/>
        </w:rPr>
      </w:pPr>
      <w:hyperlink w:anchor="_Toc41039019" w:history="1">
        <w:r w:rsidR="00BE6BD8" w:rsidRPr="002F6CA5">
          <w:rPr>
            <w:rStyle w:val="Hipervnculo"/>
            <w:noProof/>
          </w:rPr>
          <w:t>Conclusió viabilitat</w:t>
        </w:r>
        <w:r w:rsidR="00BE6BD8">
          <w:rPr>
            <w:noProof/>
            <w:webHidden/>
          </w:rPr>
          <w:tab/>
        </w:r>
        <w:r w:rsidR="00BE6BD8">
          <w:rPr>
            <w:noProof/>
            <w:webHidden/>
          </w:rPr>
          <w:fldChar w:fldCharType="begin"/>
        </w:r>
        <w:r w:rsidR="00BE6BD8">
          <w:rPr>
            <w:noProof/>
            <w:webHidden/>
          </w:rPr>
          <w:instrText xml:space="preserve"> PAGEREF _Toc41039019 \h </w:instrText>
        </w:r>
        <w:r w:rsidR="00BE6BD8">
          <w:rPr>
            <w:noProof/>
            <w:webHidden/>
          </w:rPr>
        </w:r>
        <w:r w:rsidR="00BE6BD8">
          <w:rPr>
            <w:noProof/>
            <w:webHidden/>
          </w:rPr>
          <w:fldChar w:fldCharType="separate"/>
        </w:r>
        <w:r w:rsidR="00BE6BD8">
          <w:rPr>
            <w:noProof/>
            <w:webHidden/>
          </w:rPr>
          <w:t>18</w:t>
        </w:r>
        <w:r w:rsidR="00BE6BD8">
          <w:rPr>
            <w:noProof/>
            <w:webHidden/>
          </w:rPr>
          <w:fldChar w:fldCharType="end"/>
        </w:r>
      </w:hyperlink>
    </w:p>
    <w:p w14:paraId="1A3F9028" w14:textId="35FB708F" w:rsidR="00BE6BD8" w:rsidRDefault="00C84C5E">
      <w:pPr>
        <w:pStyle w:val="TDC1"/>
        <w:tabs>
          <w:tab w:val="right" w:leader="dot" w:pos="8828"/>
        </w:tabs>
        <w:rPr>
          <w:rFonts w:cstheme="minorBidi"/>
          <w:b w:val="0"/>
          <w:bCs w:val="0"/>
          <w:caps w:val="0"/>
          <w:noProof/>
          <w:sz w:val="22"/>
          <w:szCs w:val="22"/>
          <w:lang w:val="es-ES" w:eastAsia="es-ES"/>
        </w:rPr>
      </w:pPr>
      <w:hyperlink w:anchor="_Toc41039020" w:history="1">
        <w:r w:rsidR="00BE6BD8" w:rsidRPr="002F6CA5">
          <w:rPr>
            <w:rStyle w:val="Hipervnculo"/>
            <w:noProof/>
          </w:rPr>
          <w:t>Tecnologies usades i Propostes</w:t>
        </w:r>
        <w:r w:rsidR="00BE6BD8">
          <w:rPr>
            <w:noProof/>
            <w:webHidden/>
          </w:rPr>
          <w:tab/>
        </w:r>
        <w:r w:rsidR="00BE6BD8">
          <w:rPr>
            <w:noProof/>
            <w:webHidden/>
          </w:rPr>
          <w:fldChar w:fldCharType="begin"/>
        </w:r>
        <w:r w:rsidR="00BE6BD8">
          <w:rPr>
            <w:noProof/>
            <w:webHidden/>
          </w:rPr>
          <w:instrText xml:space="preserve"> PAGEREF _Toc41039020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138A1D36" w14:textId="7890DF60" w:rsidR="00BE6BD8" w:rsidRDefault="00C84C5E">
      <w:pPr>
        <w:pStyle w:val="TDC2"/>
        <w:tabs>
          <w:tab w:val="right" w:leader="dot" w:pos="8828"/>
        </w:tabs>
        <w:rPr>
          <w:rFonts w:cstheme="minorBidi"/>
          <w:smallCaps w:val="0"/>
          <w:noProof/>
          <w:sz w:val="22"/>
          <w:szCs w:val="22"/>
          <w:lang w:val="es-ES" w:eastAsia="es-ES"/>
        </w:rPr>
      </w:pPr>
      <w:hyperlink w:anchor="_Toc41039021" w:history="1">
        <w:r w:rsidR="00BE6BD8" w:rsidRPr="002F6CA5">
          <w:rPr>
            <w:rStyle w:val="Hipervnculo"/>
            <w:noProof/>
          </w:rPr>
          <w:t>Sistema operatiu</w:t>
        </w:r>
        <w:r w:rsidR="00BE6BD8">
          <w:rPr>
            <w:noProof/>
            <w:webHidden/>
          </w:rPr>
          <w:tab/>
        </w:r>
        <w:r w:rsidR="00BE6BD8">
          <w:rPr>
            <w:noProof/>
            <w:webHidden/>
          </w:rPr>
          <w:fldChar w:fldCharType="begin"/>
        </w:r>
        <w:r w:rsidR="00BE6BD8">
          <w:rPr>
            <w:noProof/>
            <w:webHidden/>
          </w:rPr>
          <w:instrText xml:space="preserve"> PAGEREF _Toc41039021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348F4974" w14:textId="62F20FC2" w:rsidR="00BE6BD8" w:rsidRDefault="00C84C5E">
      <w:pPr>
        <w:pStyle w:val="TDC3"/>
        <w:tabs>
          <w:tab w:val="right" w:leader="dot" w:pos="8828"/>
        </w:tabs>
        <w:rPr>
          <w:rFonts w:cstheme="minorBidi"/>
          <w:i w:val="0"/>
          <w:iCs w:val="0"/>
          <w:noProof/>
          <w:sz w:val="22"/>
          <w:szCs w:val="22"/>
          <w:lang w:val="es-ES" w:eastAsia="es-ES"/>
        </w:rPr>
      </w:pPr>
      <w:hyperlink w:anchor="_Toc41039022" w:history="1">
        <w:r w:rsidR="00BE6BD8" w:rsidRPr="002F6CA5">
          <w:rPr>
            <w:rStyle w:val="Hipervnculo"/>
            <w:noProof/>
          </w:rPr>
          <w:t>Android</w:t>
        </w:r>
        <w:r w:rsidR="00BE6BD8">
          <w:rPr>
            <w:noProof/>
            <w:webHidden/>
          </w:rPr>
          <w:tab/>
        </w:r>
        <w:r w:rsidR="00BE6BD8">
          <w:rPr>
            <w:noProof/>
            <w:webHidden/>
          </w:rPr>
          <w:fldChar w:fldCharType="begin"/>
        </w:r>
        <w:r w:rsidR="00BE6BD8">
          <w:rPr>
            <w:noProof/>
            <w:webHidden/>
          </w:rPr>
          <w:instrText xml:space="preserve"> PAGEREF _Toc41039022 \h </w:instrText>
        </w:r>
        <w:r w:rsidR="00BE6BD8">
          <w:rPr>
            <w:noProof/>
            <w:webHidden/>
          </w:rPr>
        </w:r>
        <w:r w:rsidR="00BE6BD8">
          <w:rPr>
            <w:noProof/>
            <w:webHidden/>
          </w:rPr>
          <w:fldChar w:fldCharType="separate"/>
        </w:r>
        <w:r w:rsidR="00BE6BD8">
          <w:rPr>
            <w:noProof/>
            <w:webHidden/>
          </w:rPr>
          <w:t>19</w:t>
        </w:r>
        <w:r w:rsidR="00BE6BD8">
          <w:rPr>
            <w:noProof/>
            <w:webHidden/>
          </w:rPr>
          <w:fldChar w:fldCharType="end"/>
        </w:r>
      </w:hyperlink>
    </w:p>
    <w:p w14:paraId="7801C0C0" w14:textId="16FD4E93" w:rsidR="00BE6BD8" w:rsidRDefault="00C84C5E">
      <w:pPr>
        <w:pStyle w:val="TDC4"/>
        <w:tabs>
          <w:tab w:val="right" w:leader="dot" w:pos="8828"/>
        </w:tabs>
        <w:rPr>
          <w:rFonts w:cstheme="minorBidi"/>
          <w:noProof/>
          <w:sz w:val="22"/>
          <w:szCs w:val="22"/>
          <w:lang w:val="es-ES" w:eastAsia="es-ES"/>
        </w:rPr>
      </w:pPr>
      <w:hyperlink w:anchor="_Toc41039023" w:history="1">
        <w:r w:rsidR="00BE6BD8" w:rsidRPr="002F6CA5">
          <w:rPr>
            <w:rStyle w:val="Hipervnculo"/>
            <w:noProof/>
          </w:rPr>
          <w:t>Desenvolupament en Android</w:t>
        </w:r>
        <w:r w:rsidR="00BE6BD8">
          <w:rPr>
            <w:noProof/>
            <w:webHidden/>
          </w:rPr>
          <w:tab/>
        </w:r>
        <w:r w:rsidR="00BE6BD8">
          <w:rPr>
            <w:noProof/>
            <w:webHidden/>
          </w:rPr>
          <w:fldChar w:fldCharType="begin"/>
        </w:r>
        <w:r w:rsidR="00BE6BD8">
          <w:rPr>
            <w:noProof/>
            <w:webHidden/>
          </w:rPr>
          <w:instrText xml:space="preserve"> PAGEREF _Toc41039023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764C8F3E" w14:textId="21FF4466" w:rsidR="00BE6BD8" w:rsidRDefault="00C84C5E">
      <w:pPr>
        <w:pStyle w:val="TDC3"/>
        <w:tabs>
          <w:tab w:val="right" w:leader="dot" w:pos="8828"/>
        </w:tabs>
        <w:rPr>
          <w:rFonts w:cstheme="minorBidi"/>
          <w:i w:val="0"/>
          <w:iCs w:val="0"/>
          <w:noProof/>
          <w:sz w:val="22"/>
          <w:szCs w:val="22"/>
          <w:lang w:val="es-ES" w:eastAsia="es-ES"/>
        </w:rPr>
      </w:pPr>
      <w:hyperlink w:anchor="_Toc41039024" w:history="1">
        <w:r w:rsidR="00BE6BD8" w:rsidRPr="002F6CA5">
          <w:rPr>
            <w:rStyle w:val="Hipervnculo"/>
            <w:noProof/>
          </w:rPr>
          <w:t>Apple (iOS)</w:t>
        </w:r>
        <w:r w:rsidR="00BE6BD8">
          <w:rPr>
            <w:noProof/>
            <w:webHidden/>
          </w:rPr>
          <w:tab/>
        </w:r>
        <w:r w:rsidR="00BE6BD8">
          <w:rPr>
            <w:noProof/>
            <w:webHidden/>
          </w:rPr>
          <w:fldChar w:fldCharType="begin"/>
        </w:r>
        <w:r w:rsidR="00BE6BD8">
          <w:rPr>
            <w:noProof/>
            <w:webHidden/>
          </w:rPr>
          <w:instrText xml:space="preserve"> PAGEREF _Toc41039024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72202359" w14:textId="72D27DE4" w:rsidR="00BE6BD8" w:rsidRDefault="00C84C5E">
      <w:pPr>
        <w:pStyle w:val="TDC4"/>
        <w:tabs>
          <w:tab w:val="right" w:leader="dot" w:pos="8828"/>
        </w:tabs>
        <w:rPr>
          <w:rFonts w:cstheme="minorBidi"/>
          <w:noProof/>
          <w:sz w:val="22"/>
          <w:szCs w:val="22"/>
          <w:lang w:val="es-ES" w:eastAsia="es-ES"/>
        </w:rPr>
      </w:pPr>
      <w:hyperlink w:anchor="_Toc41039025" w:history="1">
        <w:r w:rsidR="00BE6BD8" w:rsidRPr="002F6CA5">
          <w:rPr>
            <w:rStyle w:val="Hipervnculo"/>
            <w:noProof/>
          </w:rPr>
          <w:t>iOs SDK</w:t>
        </w:r>
        <w:r w:rsidR="00BE6BD8">
          <w:rPr>
            <w:noProof/>
            <w:webHidden/>
          </w:rPr>
          <w:tab/>
        </w:r>
        <w:r w:rsidR="00BE6BD8">
          <w:rPr>
            <w:noProof/>
            <w:webHidden/>
          </w:rPr>
          <w:fldChar w:fldCharType="begin"/>
        </w:r>
        <w:r w:rsidR="00BE6BD8">
          <w:rPr>
            <w:noProof/>
            <w:webHidden/>
          </w:rPr>
          <w:instrText xml:space="preserve"> PAGEREF _Toc41039025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55F907D7" w14:textId="2D99DA23" w:rsidR="00BE6BD8" w:rsidRDefault="00C84C5E">
      <w:pPr>
        <w:pStyle w:val="TDC4"/>
        <w:tabs>
          <w:tab w:val="right" w:leader="dot" w:pos="8828"/>
        </w:tabs>
        <w:rPr>
          <w:rFonts w:cstheme="minorBidi"/>
          <w:noProof/>
          <w:sz w:val="22"/>
          <w:szCs w:val="22"/>
          <w:lang w:val="es-ES" w:eastAsia="es-ES"/>
        </w:rPr>
      </w:pPr>
      <w:hyperlink w:anchor="_Toc41039026" w:history="1">
        <w:r w:rsidR="00BE6BD8" w:rsidRPr="002F6CA5">
          <w:rPr>
            <w:rStyle w:val="Hipervnculo"/>
            <w:noProof/>
          </w:rPr>
          <w:t>Llicència</w:t>
        </w:r>
        <w:r w:rsidR="00BE6BD8">
          <w:rPr>
            <w:noProof/>
            <w:webHidden/>
          </w:rPr>
          <w:tab/>
        </w:r>
        <w:r w:rsidR="00BE6BD8">
          <w:rPr>
            <w:noProof/>
            <w:webHidden/>
          </w:rPr>
          <w:fldChar w:fldCharType="begin"/>
        </w:r>
        <w:r w:rsidR="00BE6BD8">
          <w:rPr>
            <w:noProof/>
            <w:webHidden/>
          </w:rPr>
          <w:instrText xml:space="preserve"> PAGEREF _Toc41039026 \h </w:instrText>
        </w:r>
        <w:r w:rsidR="00BE6BD8">
          <w:rPr>
            <w:noProof/>
            <w:webHidden/>
          </w:rPr>
        </w:r>
        <w:r w:rsidR="00BE6BD8">
          <w:rPr>
            <w:noProof/>
            <w:webHidden/>
          </w:rPr>
          <w:fldChar w:fldCharType="separate"/>
        </w:r>
        <w:r w:rsidR="00BE6BD8">
          <w:rPr>
            <w:noProof/>
            <w:webHidden/>
          </w:rPr>
          <w:t>20</w:t>
        </w:r>
        <w:r w:rsidR="00BE6BD8">
          <w:rPr>
            <w:noProof/>
            <w:webHidden/>
          </w:rPr>
          <w:fldChar w:fldCharType="end"/>
        </w:r>
      </w:hyperlink>
    </w:p>
    <w:p w14:paraId="4DAE9C58" w14:textId="458927B9" w:rsidR="00BE6BD8" w:rsidRDefault="00C84C5E">
      <w:pPr>
        <w:pStyle w:val="TDC2"/>
        <w:tabs>
          <w:tab w:val="right" w:leader="dot" w:pos="8828"/>
        </w:tabs>
        <w:rPr>
          <w:rFonts w:cstheme="minorBidi"/>
          <w:smallCaps w:val="0"/>
          <w:noProof/>
          <w:sz w:val="22"/>
          <w:szCs w:val="22"/>
          <w:lang w:val="es-ES" w:eastAsia="es-ES"/>
        </w:rPr>
      </w:pPr>
      <w:hyperlink w:anchor="_Toc41039027" w:history="1">
        <w:r w:rsidR="00BE6BD8" w:rsidRPr="002F6CA5">
          <w:rPr>
            <w:rStyle w:val="Hipervnculo"/>
            <w:noProof/>
          </w:rPr>
          <w:t>Llenguatges de programació</w:t>
        </w:r>
        <w:r w:rsidR="00BE6BD8">
          <w:rPr>
            <w:noProof/>
            <w:webHidden/>
          </w:rPr>
          <w:tab/>
        </w:r>
        <w:r w:rsidR="00BE6BD8">
          <w:rPr>
            <w:noProof/>
            <w:webHidden/>
          </w:rPr>
          <w:fldChar w:fldCharType="begin"/>
        </w:r>
        <w:r w:rsidR="00BE6BD8">
          <w:rPr>
            <w:noProof/>
            <w:webHidden/>
          </w:rPr>
          <w:instrText xml:space="preserve"> PAGEREF _Toc41039027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3EB0C29F" w14:textId="384CCD5B" w:rsidR="00BE6BD8" w:rsidRDefault="00C84C5E">
      <w:pPr>
        <w:pStyle w:val="TDC3"/>
        <w:tabs>
          <w:tab w:val="right" w:leader="dot" w:pos="8828"/>
        </w:tabs>
        <w:rPr>
          <w:rFonts w:cstheme="minorBidi"/>
          <w:i w:val="0"/>
          <w:iCs w:val="0"/>
          <w:noProof/>
          <w:sz w:val="22"/>
          <w:szCs w:val="22"/>
          <w:lang w:val="es-ES" w:eastAsia="es-ES"/>
        </w:rPr>
      </w:pPr>
      <w:hyperlink w:anchor="_Toc41039028" w:history="1">
        <w:r w:rsidR="00BE6BD8" w:rsidRPr="002F6CA5">
          <w:rPr>
            <w:rStyle w:val="Hipervnculo"/>
            <w:noProof/>
          </w:rPr>
          <w:t>Java</w:t>
        </w:r>
        <w:r w:rsidR="00BE6BD8">
          <w:rPr>
            <w:noProof/>
            <w:webHidden/>
          </w:rPr>
          <w:tab/>
        </w:r>
        <w:r w:rsidR="00BE6BD8">
          <w:rPr>
            <w:noProof/>
            <w:webHidden/>
          </w:rPr>
          <w:fldChar w:fldCharType="begin"/>
        </w:r>
        <w:r w:rsidR="00BE6BD8">
          <w:rPr>
            <w:noProof/>
            <w:webHidden/>
          </w:rPr>
          <w:instrText xml:space="preserve"> PAGEREF _Toc41039028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1E2721C2" w14:textId="3A30C8FF" w:rsidR="00BE6BD8" w:rsidRDefault="00C84C5E">
      <w:pPr>
        <w:pStyle w:val="TDC3"/>
        <w:tabs>
          <w:tab w:val="right" w:leader="dot" w:pos="8828"/>
        </w:tabs>
        <w:rPr>
          <w:rFonts w:cstheme="minorBidi"/>
          <w:i w:val="0"/>
          <w:iCs w:val="0"/>
          <w:noProof/>
          <w:sz w:val="22"/>
          <w:szCs w:val="22"/>
          <w:lang w:val="es-ES" w:eastAsia="es-ES"/>
        </w:rPr>
      </w:pPr>
      <w:hyperlink w:anchor="_Toc41039029" w:history="1">
        <w:r w:rsidR="00BE6BD8" w:rsidRPr="002F6CA5">
          <w:rPr>
            <w:rStyle w:val="Hipervnculo"/>
            <w:noProof/>
          </w:rPr>
          <w:t>C#</w:t>
        </w:r>
        <w:r w:rsidR="00BE6BD8">
          <w:rPr>
            <w:noProof/>
            <w:webHidden/>
          </w:rPr>
          <w:tab/>
        </w:r>
        <w:r w:rsidR="00BE6BD8">
          <w:rPr>
            <w:noProof/>
            <w:webHidden/>
          </w:rPr>
          <w:fldChar w:fldCharType="begin"/>
        </w:r>
        <w:r w:rsidR="00BE6BD8">
          <w:rPr>
            <w:noProof/>
            <w:webHidden/>
          </w:rPr>
          <w:instrText xml:space="preserve"> PAGEREF _Toc41039029 \h </w:instrText>
        </w:r>
        <w:r w:rsidR="00BE6BD8">
          <w:rPr>
            <w:noProof/>
            <w:webHidden/>
          </w:rPr>
        </w:r>
        <w:r w:rsidR="00BE6BD8">
          <w:rPr>
            <w:noProof/>
            <w:webHidden/>
          </w:rPr>
          <w:fldChar w:fldCharType="separate"/>
        </w:r>
        <w:r w:rsidR="00BE6BD8">
          <w:rPr>
            <w:noProof/>
            <w:webHidden/>
          </w:rPr>
          <w:t>21</w:t>
        </w:r>
        <w:r w:rsidR="00BE6BD8">
          <w:rPr>
            <w:noProof/>
            <w:webHidden/>
          </w:rPr>
          <w:fldChar w:fldCharType="end"/>
        </w:r>
      </w:hyperlink>
    </w:p>
    <w:p w14:paraId="5E46DAB4" w14:textId="03D40543" w:rsidR="00BE6BD8" w:rsidRDefault="00C84C5E">
      <w:pPr>
        <w:pStyle w:val="TDC3"/>
        <w:tabs>
          <w:tab w:val="right" w:leader="dot" w:pos="8828"/>
        </w:tabs>
        <w:rPr>
          <w:rFonts w:cstheme="minorBidi"/>
          <w:i w:val="0"/>
          <w:iCs w:val="0"/>
          <w:noProof/>
          <w:sz w:val="22"/>
          <w:szCs w:val="22"/>
          <w:lang w:val="es-ES" w:eastAsia="es-ES"/>
        </w:rPr>
      </w:pPr>
      <w:hyperlink w:anchor="_Toc41039030" w:history="1">
        <w:r w:rsidR="00BE6BD8" w:rsidRPr="002F6CA5">
          <w:rPr>
            <w:rStyle w:val="Hipervnculo"/>
            <w:noProof/>
          </w:rPr>
          <w:t>Conclusió</w:t>
        </w:r>
        <w:r w:rsidR="00BE6BD8">
          <w:rPr>
            <w:noProof/>
            <w:webHidden/>
          </w:rPr>
          <w:tab/>
        </w:r>
        <w:r w:rsidR="00BE6BD8">
          <w:rPr>
            <w:noProof/>
            <w:webHidden/>
          </w:rPr>
          <w:fldChar w:fldCharType="begin"/>
        </w:r>
        <w:r w:rsidR="00BE6BD8">
          <w:rPr>
            <w:noProof/>
            <w:webHidden/>
          </w:rPr>
          <w:instrText xml:space="preserve"> PAGEREF _Toc41039030 \h </w:instrText>
        </w:r>
        <w:r w:rsidR="00BE6BD8">
          <w:rPr>
            <w:noProof/>
            <w:webHidden/>
          </w:rPr>
        </w:r>
        <w:r w:rsidR="00BE6BD8">
          <w:rPr>
            <w:noProof/>
            <w:webHidden/>
          </w:rPr>
          <w:fldChar w:fldCharType="separate"/>
        </w:r>
        <w:r w:rsidR="00BE6BD8">
          <w:rPr>
            <w:noProof/>
            <w:webHidden/>
          </w:rPr>
          <w:t>22</w:t>
        </w:r>
        <w:r w:rsidR="00BE6BD8">
          <w:rPr>
            <w:noProof/>
            <w:webHidden/>
          </w:rPr>
          <w:fldChar w:fldCharType="end"/>
        </w:r>
      </w:hyperlink>
    </w:p>
    <w:p w14:paraId="5F411351" w14:textId="0314CEDD" w:rsidR="00BE6BD8" w:rsidRDefault="00C84C5E">
      <w:pPr>
        <w:pStyle w:val="TDC2"/>
        <w:tabs>
          <w:tab w:val="right" w:leader="dot" w:pos="8828"/>
        </w:tabs>
        <w:rPr>
          <w:rFonts w:cstheme="minorBidi"/>
          <w:smallCaps w:val="0"/>
          <w:noProof/>
          <w:sz w:val="22"/>
          <w:szCs w:val="22"/>
          <w:lang w:val="es-ES" w:eastAsia="es-ES"/>
        </w:rPr>
      </w:pPr>
      <w:hyperlink w:anchor="_Toc41039031" w:history="1">
        <w:r w:rsidR="00BE6BD8" w:rsidRPr="002F6CA5">
          <w:rPr>
            <w:rStyle w:val="Hipervnculo"/>
            <w:noProof/>
          </w:rPr>
          <w:t>Android Studio</w:t>
        </w:r>
        <w:r w:rsidR="00BE6BD8">
          <w:rPr>
            <w:noProof/>
            <w:webHidden/>
          </w:rPr>
          <w:tab/>
        </w:r>
        <w:r w:rsidR="00BE6BD8">
          <w:rPr>
            <w:noProof/>
            <w:webHidden/>
          </w:rPr>
          <w:fldChar w:fldCharType="begin"/>
        </w:r>
        <w:r w:rsidR="00BE6BD8">
          <w:rPr>
            <w:noProof/>
            <w:webHidden/>
          </w:rPr>
          <w:instrText xml:space="preserve"> PAGEREF _Toc41039031 \h </w:instrText>
        </w:r>
        <w:r w:rsidR="00BE6BD8">
          <w:rPr>
            <w:noProof/>
            <w:webHidden/>
          </w:rPr>
        </w:r>
        <w:r w:rsidR="00BE6BD8">
          <w:rPr>
            <w:noProof/>
            <w:webHidden/>
          </w:rPr>
          <w:fldChar w:fldCharType="separate"/>
        </w:r>
        <w:r w:rsidR="00BE6BD8">
          <w:rPr>
            <w:noProof/>
            <w:webHidden/>
          </w:rPr>
          <w:t>22</w:t>
        </w:r>
        <w:r w:rsidR="00BE6BD8">
          <w:rPr>
            <w:noProof/>
            <w:webHidden/>
          </w:rPr>
          <w:fldChar w:fldCharType="end"/>
        </w:r>
      </w:hyperlink>
    </w:p>
    <w:p w14:paraId="5E8EE1CA" w14:textId="3883A1E4" w:rsidR="00BE6BD8" w:rsidRDefault="00C84C5E">
      <w:pPr>
        <w:pStyle w:val="TDC2"/>
        <w:tabs>
          <w:tab w:val="right" w:leader="dot" w:pos="8828"/>
        </w:tabs>
        <w:rPr>
          <w:rFonts w:cstheme="minorBidi"/>
          <w:smallCaps w:val="0"/>
          <w:noProof/>
          <w:sz w:val="22"/>
          <w:szCs w:val="22"/>
          <w:lang w:val="es-ES" w:eastAsia="es-ES"/>
        </w:rPr>
      </w:pPr>
      <w:hyperlink w:anchor="_Toc41039032" w:history="1">
        <w:r w:rsidR="00BE6BD8" w:rsidRPr="002F6CA5">
          <w:rPr>
            <w:rStyle w:val="Hipervnculo"/>
            <w:noProof/>
          </w:rPr>
          <w:t>Vesrsió d’Android</w:t>
        </w:r>
        <w:r w:rsidR="00BE6BD8">
          <w:rPr>
            <w:noProof/>
            <w:webHidden/>
          </w:rPr>
          <w:tab/>
        </w:r>
        <w:r w:rsidR="00BE6BD8">
          <w:rPr>
            <w:noProof/>
            <w:webHidden/>
          </w:rPr>
          <w:fldChar w:fldCharType="begin"/>
        </w:r>
        <w:r w:rsidR="00BE6BD8">
          <w:rPr>
            <w:noProof/>
            <w:webHidden/>
          </w:rPr>
          <w:instrText xml:space="preserve"> PAGEREF _Toc41039032 \h </w:instrText>
        </w:r>
        <w:r w:rsidR="00BE6BD8">
          <w:rPr>
            <w:noProof/>
            <w:webHidden/>
          </w:rPr>
        </w:r>
        <w:r w:rsidR="00BE6BD8">
          <w:rPr>
            <w:noProof/>
            <w:webHidden/>
          </w:rPr>
          <w:fldChar w:fldCharType="separate"/>
        </w:r>
        <w:r w:rsidR="00BE6BD8">
          <w:rPr>
            <w:noProof/>
            <w:webHidden/>
          </w:rPr>
          <w:t>23</w:t>
        </w:r>
        <w:r w:rsidR="00BE6BD8">
          <w:rPr>
            <w:noProof/>
            <w:webHidden/>
          </w:rPr>
          <w:fldChar w:fldCharType="end"/>
        </w:r>
      </w:hyperlink>
    </w:p>
    <w:p w14:paraId="2A78FAA5" w14:textId="6E8C7AEA" w:rsidR="00BE6BD8" w:rsidRDefault="00C84C5E">
      <w:pPr>
        <w:pStyle w:val="TDC2"/>
        <w:tabs>
          <w:tab w:val="right" w:leader="dot" w:pos="8828"/>
        </w:tabs>
        <w:rPr>
          <w:rFonts w:cstheme="minorBidi"/>
          <w:smallCaps w:val="0"/>
          <w:noProof/>
          <w:sz w:val="22"/>
          <w:szCs w:val="22"/>
          <w:lang w:val="es-ES" w:eastAsia="es-ES"/>
        </w:rPr>
      </w:pPr>
      <w:hyperlink w:anchor="_Toc41039033"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_Toc41039033 \h </w:instrText>
        </w:r>
        <w:r w:rsidR="00BE6BD8">
          <w:rPr>
            <w:noProof/>
            <w:webHidden/>
          </w:rPr>
        </w:r>
        <w:r w:rsidR="00BE6BD8">
          <w:rPr>
            <w:noProof/>
            <w:webHidden/>
          </w:rPr>
          <w:fldChar w:fldCharType="separate"/>
        </w:r>
        <w:r w:rsidR="00BE6BD8">
          <w:rPr>
            <w:noProof/>
            <w:webHidden/>
          </w:rPr>
          <w:t>25</w:t>
        </w:r>
        <w:r w:rsidR="00BE6BD8">
          <w:rPr>
            <w:noProof/>
            <w:webHidden/>
          </w:rPr>
          <w:fldChar w:fldCharType="end"/>
        </w:r>
      </w:hyperlink>
    </w:p>
    <w:p w14:paraId="7E3453DE" w14:textId="1EED03F1" w:rsidR="00BE6BD8" w:rsidRDefault="00C84C5E">
      <w:pPr>
        <w:pStyle w:val="TDC3"/>
        <w:tabs>
          <w:tab w:val="right" w:leader="dot" w:pos="8828"/>
        </w:tabs>
        <w:rPr>
          <w:rFonts w:cstheme="minorBidi"/>
          <w:i w:val="0"/>
          <w:iCs w:val="0"/>
          <w:noProof/>
          <w:sz w:val="22"/>
          <w:szCs w:val="22"/>
          <w:lang w:val="es-ES" w:eastAsia="es-ES"/>
        </w:rPr>
      </w:pPr>
      <w:hyperlink w:anchor="_Toc41039034" w:history="1">
        <w:r w:rsidR="00BE6BD8" w:rsidRPr="002F6CA5">
          <w:rPr>
            <w:rStyle w:val="Hipervnculo"/>
            <w:noProof/>
          </w:rPr>
          <w:t>PostgreSql</w:t>
        </w:r>
        <w:r w:rsidR="00BE6BD8">
          <w:rPr>
            <w:noProof/>
            <w:webHidden/>
          </w:rPr>
          <w:tab/>
        </w:r>
        <w:r w:rsidR="00BE6BD8">
          <w:rPr>
            <w:noProof/>
            <w:webHidden/>
          </w:rPr>
          <w:fldChar w:fldCharType="begin"/>
        </w:r>
        <w:r w:rsidR="00BE6BD8">
          <w:rPr>
            <w:noProof/>
            <w:webHidden/>
          </w:rPr>
          <w:instrText xml:space="preserve"> PAGEREF _Toc41039034 \h </w:instrText>
        </w:r>
        <w:r w:rsidR="00BE6BD8">
          <w:rPr>
            <w:noProof/>
            <w:webHidden/>
          </w:rPr>
        </w:r>
        <w:r w:rsidR="00BE6BD8">
          <w:rPr>
            <w:noProof/>
            <w:webHidden/>
          </w:rPr>
          <w:fldChar w:fldCharType="separate"/>
        </w:r>
        <w:r w:rsidR="00BE6BD8">
          <w:rPr>
            <w:noProof/>
            <w:webHidden/>
          </w:rPr>
          <w:t>25</w:t>
        </w:r>
        <w:r w:rsidR="00BE6BD8">
          <w:rPr>
            <w:noProof/>
            <w:webHidden/>
          </w:rPr>
          <w:fldChar w:fldCharType="end"/>
        </w:r>
      </w:hyperlink>
    </w:p>
    <w:p w14:paraId="38827A3D" w14:textId="449295E2" w:rsidR="00BE6BD8" w:rsidRDefault="00C84C5E">
      <w:pPr>
        <w:pStyle w:val="TDC3"/>
        <w:tabs>
          <w:tab w:val="right" w:leader="dot" w:pos="8828"/>
        </w:tabs>
        <w:rPr>
          <w:rFonts w:cstheme="minorBidi"/>
          <w:i w:val="0"/>
          <w:iCs w:val="0"/>
          <w:noProof/>
          <w:sz w:val="22"/>
          <w:szCs w:val="22"/>
          <w:lang w:val="es-ES" w:eastAsia="es-ES"/>
        </w:rPr>
      </w:pPr>
      <w:hyperlink w:anchor="_Toc41039035" w:history="1">
        <w:r w:rsidR="00BE6BD8" w:rsidRPr="002F6CA5">
          <w:rPr>
            <w:rStyle w:val="Hipervnculo"/>
            <w:noProof/>
          </w:rPr>
          <w:t>SQLite</w:t>
        </w:r>
        <w:r w:rsidR="00BE6BD8">
          <w:rPr>
            <w:noProof/>
            <w:webHidden/>
          </w:rPr>
          <w:tab/>
        </w:r>
        <w:r w:rsidR="00BE6BD8">
          <w:rPr>
            <w:noProof/>
            <w:webHidden/>
          </w:rPr>
          <w:fldChar w:fldCharType="begin"/>
        </w:r>
        <w:r w:rsidR="00BE6BD8">
          <w:rPr>
            <w:noProof/>
            <w:webHidden/>
          </w:rPr>
          <w:instrText xml:space="preserve"> PAGEREF _Toc41039035 \h </w:instrText>
        </w:r>
        <w:r w:rsidR="00BE6BD8">
          <w:rPr>
            <w:noProof/>
            <w:webHidden/>
          </w:rPr>
        </w:r>
        <w:r w:rsidR="00BE6BD8">
          <w:rPr>
            <w:noProof/>
            <w:webHidden/>
          </w:rPr>
          <w:fldChar w:fldCharType="separate"/>
        </w:r>
        <w:r w:rsidR="00BE6BD8">
          <w:rPr>
            <w:noProof/>
            <w:webHidden/>
          </w:rPr>
          <w:t>26</w:t>
        </w:r>
        <w:r w:rsidR="00BE6BD8">
          <w:rPr>
            <w:noProof/>
            <w:webHidden/>
          </w:rPr>
          <w:fldChar w:fldCharType="end"/>
        </w:r>
      </w:hyperlink>
    </w:p>
    <w:p w14:paraId="0098431E" w14:textId="053B11EF" w:rsidR="00BE6BD8" w:rsidRDefault="00C84C5E">
      <w:pPr>
        <w:pStyle w:val="TDC3"/>
        <w:tabs>
          <w:tab w:val="right" w:leader="dot" w:pos="8828"/>
        </w:tabs>
        <w:rPr>
          <w:rFonts w:cstheme="minorBidi"/>
          <w:i w:val="0"/>
          <w:iCs w:val="0"/>
          <w:noProof/>
          <w:sz w:val="22"/>
          <w:szCs w:val="22"/>
          <w:lang w:val="es-ES" w:eastAsia="es-ES"/>
        </w:rPr>
      </w:pPr>
      <w:hyperlink w:anchor="_Toc41039036" w:history="1">
        <w:r w:rsidR="00BE6BD8" w:rsidRPr="002F6CA5">
          <w:rPr>
            <w:rStyle w:val="Hipervnculo"/>
            <w:noProof/>
          </w:rPr>
          <w:t>Firebase</w:t>
        </w:r>
        <w:r w:rsidR="00BE6BD8">
          <w:rPr>
            <w:noProof/>
            <w:webHidden/>
          </w:rPr>
          <w:tab/>
        </w:r>
        <w:r w:rsidR="00BE6BD8">
          <w:rPr>
            <w:noProof/>
            <w:webHidden/>
          </w:rPr>
          <w:fldChar w:fldCharType="begin"/>
        </w:r>
        <w:r w:rsidR="00BE6BD8">
          <w:rPr>
            <w:noProof/>
            <w:webHidden/>
          </w:rPr>
          <w:instrText xml:space="preserve"> PAGEREF _Toc41039036 \h </w:instrText>
        </w:r>
        <w:r w:rsidR="00BE6BD8">
          <w:rPr>
            <w:noProof/>
            <w:webHidden/>
          </w:rPr>
        </w:r>
        <w:r w:rsidR="00BE6BD8">
          <w:rPr>
            <w:noProof/>
            <w:webHidden/>
          </w:rPr>
          <w:fldChar w:fldCharType="separate"/>
        </w:r>
        <w:r w:rsidR="00BE6BD8">
          <w:rPr>
            <w:noProof/>
            <w:webHidden/>
          </w:rPr>
          <w:t>27</w:t>
        </w:r>
        <w:r w:rsidR="00BE6BD8">
          <w:rPr>
            <w:noProof/>
            <w:webHidden/>
          </w:rPr>
          <w:fldChar w:fldCharType="end"/>
        </w:r>
      </w:hyperlink>
    </w:p>
    <w:p w14:paraId="6C5377EA" w14:textId="32CBE928" w:rsidR="00BE6BD8" w:rsidRDefault="00C84C5E">
      <w:pPr>
        <w:pStyle w:val="TDC1"/>
        <w:tabs>
          <w:tab w:val="right" w:leader="dot" w:pos="8828"/>
        </w:tabs>
        <w:rPr>
          <w:rFonts w:cstheme="minorBidi"/>
          <w:b w:val="0"/>
          <w:bCs w:val="0"/>
          <w:caps w:val="0"/>
          <w:noProof/>
          <w:sz w:val="22"/>
          <w:szCs w:val="22"/>
          <w:lang w:val="es-ES" w:eastAsia="es-ES"/>
        </w:rPr>
      </w:pPr>
      <w:hyperlink w:anchor="_Toc41039037" w:history="1">
        <w:r w:rsidR="00BE6BD8" w:rsidRPr="002F6CA5">
          <w:rPr>
            <w:rStyle w:val="Hipervnculo"/>
            <w:noProof/>
          </w:rPr>
          <w:t>Planificació</w:t>
        </w:r>
        <w:r w:rsidR="00BE6BD8">
          <w:rPr>
            <w:noProof/>
            <w:webHidden/>
          </w:rPr>
          <w:tab/>
        </w:r>
        <w:r w:rsidR="00BE6BD8">
          <w:rPr>
            <w:noProof/>
            <w:webHidden/>
          </w:rPr>
          <w:fldChar w:fldCharType="begin"/>
        </w:r>
        <w:r w:rsidR="00BE6BD8">
          <w:rPr>
            <w:noProof/>
            <w:webHidden/>
          </w:rPr>
          <w:instrText xml:space="preserve"> PAGEREF _Toc41039037 \h </w:instrText>
        </w:r>
        <w:r w:rsidR="00BE6BD8">
          <w:rPr>
            <w:noProof/>
            <w:webHidden/>
          </w:rPr>
        </w:r>
        <w:r w:rsidR="00BE6BD8">
          <w:rPr>
            <w:noProof/>
            <w:webHidden/>
          </w:rPr>
          <w:fldChar w:fldCharType="separate"/>
        </w:r>
        <w:r w:rsidR="00BE6BD8">
          <w:rPr>
            <w:noProof/>
            <w:webHidden/>
          </w:rPr>
          <w:t>29</w:t>
        </w:r>
        <w:r w:rsidR="00BE6BD8">
          <w:rPr>
            <w:noProof/>
            <w:webHidden/>
          </w:rPr>
          <w:fldChar w:fldCharType="end"/>
        </w:r>
      </w:hyperlink>
    </w:p>
    <w:p w14:paraId="592C37AE" w14:textId="4ABF1AE0" w:rsidR="00BE6BD8" w:rsidRDefault="00C84C5E">
      <w:pPr>
        <w:pStyle w:val="TDC2"/>
        <w:tabs>
          <w:tab w:val="right" w:leader="dot" w:pos="8828"/>
        </w:tabs>
        <w:rPr>
          <w:rFonts w:cstheme="minorBidi"/>
          <w:smallCaps w:val="0"/>
          <w:noProof/>
          <w:sz w:val="22"/>
          <w:szCs w:val="22"/>
          <w:lang w:val="es-ES" w:eastAsia="es-ES"/>
        </w:rPr>
      </w:pPr>
      <w:hyperlink w:anchor="_Toc41039038" w:history="1">
        <w:r w:rsidR="00BE6BD8" w:rsidRPr="002F6CA5">
          <w:rPr>
            <w:rStyle w:val="Hipervnculo"/>
            <w:noProof/>
          </w:rPr>
          <w:t>Diagrama de gantt</w:t>
        </w:r>
        <w:r w:rsidR="00BE6BD8">
          <w:rPr>
            <w:noProof/>
            <w:webHidden/>
          </w:rPr>
          <w:tab/>
        </w:r>
        <w:r w:rsidR="00BE6BD8">
          <w:rPr>
            <w:noProof/>
            <w:webHidden/>
          </w:rPr>
          <w:fldChar w:fldCharType="begin"/>
        </w:r>
        <w:r w:rsidR="00BE6BD8">
          <w:rPr>
            <w:noProof/>
            <w:webHidden/>
          </w:rPr>
          <w:instrText xml:space="preserve"> PAGEREF _Toc41039038 \h </w:instrText>
        </w:r>
        <w:r w:rsidR="00BE6BD8">
          <w:rPr>
            <w:noProof/>
            <w:webHidden/>
          </w:rPr>
        </w:r>
        <w:r w:rsidR="00BE6BD8">
          <w:rPr>
            <w:noProof/>
            <w:webHidden/>
          </w:rPr>
          <w:fldChar w:fldCharType="separate"/>
        </w:r>
        <w:r w:rsidR="00BE6BD8">
          <w:rPr>
            <w:noProof/>
            <w:webHidden/>
          </w:rPr>
          <w:t>30</w:t>
        </w:r>
        <w:r w:rsidR="00BE6BD8">
          <w:rPr>
            <w:noProof/>
            <w:webHidden/>
          </w:rPr>
          <w:fldChar w:fldCharType="end"/>
        </w:r>
      </w:hyperlink>
    </w:p>
    <w:p w14:paraId="1060F457" w14:textId="477B1D4C" w:rsidR="00BE6BD8" w:rsidRDefault="00C84C5E">
      <w:pPr>
        <w:pStyle w:val="TDC2"/>
        <w:tabs>
          <w:tab w:val="right" w:leader="dot" w:pos="8828"/>
        </w:tabs>
        <w:rPr>
          <w:rFonts w:cstheme="minorBidi"/>
          <w:smallCaps w:val="0"/>
          <w:noProof/>
          <w:sz w:val="22"/>
          <w:szCs w:val="22"/>
          <w:lang w:val="es-ES" w:eastAsia="es-ES"/>
        </w:rPr>
      </w:pPr>
      <w:hyperlink w:anchor="_Toc41039039" w:history="1">
        <w:r w:rsidR="00BE6BD8" w:rsidRPr="002F6CA5">
          <w:rPr>
            <w:rStyle w:val="Hipervnculo"/>
            <w:noProof/>
          </w:rPr>
          <w:t>Disseny</w:t>
        </w:r>
        <w:r w:rsidR="00BE6BD8">
          <w:rPr>
            <w:noProof/>
            <w:webHidden/>
          </w:rPr>
          <w:tab/>
        </w:r>
        <w:r w:rsidR="00BE6BD8">
          <w:rPr>
            <w:noProof/>
            <w:webHidden/>
          </w:rPr>
          <w:fldChar w:fldCharType="begin"/>
        </w:r>
        <w:r w:rsidR="00BE6BD8">
          <w:rPr>
            <w:noProof/>
            <w:webHidden/>
          </w:rPr>
          <w:instrText xml:space="preserve"> PAGEREF _Toc41039039 \h </w:instrText>
        </w:r>
        <w:r w:rsidR="00BE6BD8">
          <w:rPr>
            <w:noProof/>
            <w:webHidden/>
          </w:rPr>
        </w:r>
        <w:r w:rsidR="00BE6BD8">
          <w:rPr>
            <w:noProof/>
            <w:webHidden/>
          </w:rPr>
          <w:fldChar w:fldCharType="separate"/>
        </w:r>
        <w:r w:rsidR="00BE6BD8">
          <w:rPr>
            <w:noProof/>
            <w:webHidden/>
          </w:rPr>
          <w:t>32</w:t>
        </w:r>
        <w:r w:rsidR="00BE6BD8">
          <w:rPr>
            <w:noProof/>
            <w:webHidden/>
          </w:rPr>
          <w:fldChar w:fldCharType="end"/>
        </w:r>
      </w:hyperlink>
    </w:p>
    <w:p w14:paraId="728A772F" w14:textId="2375CD6B" w:rsidR="00BE6BD8" w:rsidRDefault="00C84C5E">
      <w:pPr>
        <w:pStyle w:val="TDC2"/>
        <w:tabs>
          <w:tab w:val="right" w:leader="dot" w:pos="8828"/>
        </w:tabs>
        <w:rPr>
          <w:rFonts w:cstheme="minorBidi"/>
          <w:smallCaps w:val="0"/>
          <w:noProof/>
          <w:sz w:val="22"/>
          <w:szCs w:val="22"/>
          <w:lang w:val="es-ES" w:eastAsia="es-ES"/>
        </w:rPr>
      </w:pPr>
      <w:hyperlink w:anchor="_Toc41039040"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_Toc41039040 \h </w:instrText>
        </w:r>
        <w:r w:rsidR="00BE6BD8">
          <w:rPr>
            <w:noProof/>
            <w:webHidden/>
          </w:rPr>
        </w:r>
        <w:r w:rsidR="00BE6BD8">
          <w:rPr>
            <w:noProof/>
            <w:webHidden/>
          </w:rPr>
          <w:fldChar w:fldCharType="separate"/>
        </w:r>
        <w:r w:rsidR="00BE6BD8">
          <w:rPr>
            <w:noProof/>
            <w:webHidden/>
          </w:rPr>
          <w:t>35</w:t>
        </w:r>
        <w:r w:rsidR="00BE6BD8">
          <w:rPr>
            <w:noProof/>
            <w:webHidden/>
          </w:rPr>
          <w:fldChar w:fldCharType="end"/>
        </w:r>
      </w:hyperlink>
    </w:p>
    <w:p w14:paraId="450B2E26" w14:textId="64DF7CBC" w:rsidR="00BE6BD8" w:rsidRDefault="00C84C5E">
      <w:pPr>
        <w:pStyle w:val="TDC3"/>
        <w:tabs>
          <w:tab w:val="right" w:leader="dot" w:pos="8828"/>
        </w:tabs>
        <w:rPr>
          <w:rFonts w:cstheme="minorBidi"/>
          <w:i w:val="0"/>
          <w:iCs w:val="0"/>
          <w:noProof/>
          <w:sz w:val="22"/>
          <w:szCs w:val="22"/>
          <w:lang w:val="es-ES" w:eastAsia="es-ES"/>
        </w:rPr>
      </w:pPr>
      <w:hyperlink w:anchor="_Toc41039041" w:history="1">
        <w:r w:rsidR="00BE6BD8" w:rsidRPr="002F6CA5">
          <w:rPr>
            <w:rStyle w:val="Hipervnculo"/>
            <w:noProof/>
          </w:rPr>
          <w:t>Lligar firebase amb l’aplicació</w:t>
        </w:r>
        <w:r w:rsidR="00BE6BD8">
          <w:rPr>
            <w:noProof/>
            <w:webHidden/>
          </w:rPr>
          <w:tab/>
        </w:r>
        <w:r w:rsidR="00BE6BD8">
          <w:rPr>
            <w:noProof/>
            <w:webHidden/>
          </w:rPr>
          <w:fldChar w:fldCharType="begin"/>
        </w:r>
        <w:r w:rsidR="00BE6BD8">
          <w:rPr>
            <w:noProof/>
            <w:webHidden/>
          </w:rPr>
          <w:instrText xml:space="preserve"> PAGEREF _Toc41039041 \h </w:instrText>
        </w:r>
        <w:r w:rsidR="00BE6BD8">
          <w:rPr>
            <w:noProof/>
            <w:webHidden/>
          </w:rPr>
        </w:r>
        <w:r w:rsidR="00BE6BD8">
          <w:rPr>
            <w:noProof/>
            <w:webHidden/>
          </w:rPr>
          <w:fldChar w:fldCharType="separate"/>
        </w:r>
        <w:r w:rsidR="00BE6BD8">
          <w:rPr>
            <w:noProof/>
            <w:webHidden/>
          </w:rPr>
          <w:t>35</w:t>
        </w:r>
        <w:r w:rsidR="00BE6BD8">
          <w:rPr>
            <w:noProof/>
            <w:webHidden/>
          </w:rPr>
          <w:fldChar w:fldCharType="end"/>
        </w:r>
      </w:hyperlink>
    </w:p>
    <w:p w14:paraId="58F64D2E" w14:textId="27C9025C" w:rsidR="00BE6BD8" w:rsidRDefault="00C84C5E">
      <w:pPr>
        <w:pStyle w:val="TDC3"/>
        <w:tabs>
          <w:tab w:val="right" w:leader="dot" w:pos="8828"/>
        </w:tabs>
        <w:rPr>
          <w:rFonts w:cstheme="minorBidi"/>
          <w:i w:val="0"/>
          <w:iCs w:val="0"/>
          <w:noProof/>
          <w:sz w:val="22"/>
          <w:szCs w:val="22"/>
          <w:lang w:val="es-ES" w:eastAsia="es-ES"/>
        </w:rPr>
      </w:pPr>
      <w:hyperlink w:anchor="_Toc41039042" w:history="1">
        <w:r w:rsidR="00BE6BD8" w:rsidRPr="002F6CA5">
          <w:rPr>
            <w:rStyle w:val="Hipervnculo"/>
            <w:noProof/>
          </w:rPr>
          <w:t>Autentificació</w:t>
        </w:r>
        <w:r w:rsidR="00BE6BD8">
          <w:rPr>
            <w:noProof/>
            <w:webHidden/>
          </w:rPr>
          <w:tab/>
        </w:r>
        <w:r w:rsidR="00BE6BD8">
          <w:rPr>
            <w:noProof/>
            <w:webHidden/>
          </w:rPr>
          <w:fldChar w:fldCharType="begin"/>
        </w:r>
        <w:r w:rsidR="00BE6BD8">
          <w:rPr>
            <w:noProof/>
            <w:webHidden/>
          </w:rPr>
          <w:instrText xml:space="preserve"> PAGEREF _Toc41039042 \h </w:instrText>
        </w:r>
        <w:r w:rsidR="00BE6BD8">
          <w:rPr>
            <w:noProof/>
            <w:webHidden/>
          </w:rPr>
        </w:r>
        <w:r w:rsidR="00BE6BD8">
          <w:rPr>
            <w:noProof/>
            <w:webHidden/>
          </w:rPr>
          <w:fldChar w:fldCharType="separate"/>
        </w:r>
        <w:r w:rsidR="00BE6BD8">
          <w:rPr>
            <w:noProof/>
            <w:webHidden/>
          </w:rPr>
          <w:t>36</w:t>
        </w:r>
        <w:r w:rsidR="00BE6BD8">
          <w:rPr>
            <w:noProof/>
            <w:webHidden/>
          </w:rPr>
          <w:fldChar w:fldCharType="end"/>
        </w:r>
      </w:hyperlink>
    </w:p>
    <w:p w14:paraId="7BFBD4B2" w14:textId="190E7261" w:rsidR="00BE6BD8" w:rsidRDefault="00C84C5E">
      <w:pPr>
        <w:pStyle w:val="TDC3"/>
        <w:tabs>
          <w:tab w:val="right" w:leader="dot" w:pos="8828"/>
        </w:tabs>
        <w:rPr>
          <w:rFonts w:cstheme="minorBidi"/>
          <w:i w:val="0"/>
          <w:iCs w:val="0"/>
          <w:noProof/>
          <w:sz w:val="22"/>
          <w:szCs w:val="22"/>
          <w:lang w:val="es-ES" w:eastAsia="es-ES"/>
        </w:rPr>
      </w:pPr>
      <w:hyperlink w:anchor="_Toc41039043" w:history="1">
        <w:r w:rsidR="00BE6BD8" w:rsidRPr="002F6CA5">
          <w:rPr>
            <w:rStyle w:val="Hipervnculo"/>
            <w:noProof/>
          </w:rPr>
          <w:t>Base de dades</w:t>
        </w:r>
        <w:r w:rsidR="00BE6BD8">
          <w:rPr>
            <w:noProof/>
            <w:webHidden/>
          </w:rPr>
          <w:tab/>
        </w:r>
        <w:r w:rsidR="00BE6BD8">
          <w:rPr>
            <w:noProof/>
            <w:webHidden/>
          </w:rPr>
          <w:fldChar w:fldCharType="begin"/>
        </w:r>
        <w:r w:rsidR="00BE6BD8">
          <w:rPr>
            <w:noProof/>
            <w:webHidden/>
          </w:rPr>
          <w:instrText xml:space="preserve"> PAGEREF _Toc41039043 \h </w:instrText>
        </w:r>
        <w:r w:rsidR="00BE6BD8">
          <w:rPr>
            <w:noProof/>
            <w:webHidden/>
          </w:rPr>
        </w:r>
        <w:r w:rsidR="00BE6BD8">
          <w:rPr>
            <w:noProof/>
            <w:webHidden/>
          </w:rPr>
          <w:fldChar w:fldCharType="separate"/>
        </w:r>
        <w:r w:rsidR="00BE6BD8">
          <w:rPr>
            <w:noProof/>
            <w:webHidden/>
          </w:rPr>
          <w:t>37</w:t>
        </w:r>
        <w:r w:rsidR="00BE6BD8">
          <w:rPr>
            <w:noProof/>
            <w:webHidden/>
          </w:rPr>
          <w:fldChar w:fldCharType="end"/>
        </w:r>
      </w:hyperlink>
    </w:p>
    <w:p w14:paraId="071B9B97" w14:textId="2559B9AC" w:rsidR="00BE6BD8" w:rsidRDefault="00C84C5E">
      <w:pPr>
        <w:pStyle w:val="TDC2"/>
        <w:tabs>
          <w:tab w:val="right" w:leader="dot" w:pos="8828"/>
        </w:tabs>
        <w:rPr>
          <w:rFonts w:cstheme="minorBidi"/>
          <w:smallCaps w:val="0"/>
          <w:noProof/>
          <w:sz w:val="22"/>
          <w:szCs w:val="22"/>
          <w:lang w:val="es-ES" w:eastAsia="es-ES"/>
        </w:rPr>
      </w:pPr>
      <w:hyperlink w:anchor="_Toc41039044" w:history="1">
        <w:r w:rsidR="00BE6BD8" w:rsidRPr="002F6CA5">
          <w:rPr>
            <w:rStyle w:val="Hipervnculo"/>
            <w:noProof/>
          </w:rPr>
          <w:t>Diagrames UML</w:t>
        </w:r>
        <w:r w:rsidR="00BE6BD8">
          <w:rPr>
            <w:noProof/>
            <w:webHidden/>
          </w:rPr>
          <w:tab/>
        </w:r>
        <w:r w:rsidR="00BE6BD8">
          <w:rPr>
            <w:noProof/>
            <w:webHidden/>
          </w:rPr>
          <w:fldChar w:fldCharType="begin"/>
        </w:r>
        <w:r w:rsidR="00BE6BD8">
          <w:rPr>
            <w:noProof/>
            <w:webHidden/>
          </w:rPr>
          <w:instrText xml:space="preserve"> PAGEREF _Toc41039044 \h </w:instrText>
        </w:r>
        <w:r w:rsidR="00BE6BD8">
          <w:rPr>
            <w:noProof/>
            <w:webHidden/>
          </w:rPr>
        </w:r>
        <w:r w:rsidR="00BE6BD8">
          <w:rPr>
            <w:noProof/>
            <w:webHidden/>
          </w:rPr>
          <w:fldChar w:fldCharType="separate"/>
        </w:r>
        <w:r w:rsidR="00BE6BD8">
          <w:rPr>
            <w:noProof/>
            <w:webHidden/>
          </w:rPr>
          <w:t>38</w:t>
        </w:r>
        <w:r w:rsidR="00BE6BD8">
          <w:rPr>
            <w:noProof/>
            <w:webHidden/>
          </w:rPr>
          <w:fldChar w:fldCharType="end"/>
        </w:r>
      </w:hyperlink>
    </w:p>
    <w:p w14:paraId="492CAB20" w14:textId="2699C6B2" w:rsidR="00BE6BD8" w:rsidRDefault="00C84C5E">
      <w:pPr>
        <w:pStyle w:val="TDC1"/>
        <w:tabs>
          <w:tab w:val="right" w:leader="dot" w:pos="8828"/>
        </w:tabs>
        <w:rPr>
          <w:rFonts w:cstheme="minorBidi"/>
          <w:b w:val="0"/>
          <w:bCs w:val="0"/>
          <w:caps w:val="0"/>
          <w:noProof/>
          <w:sz w:val="22"/>
          <w:szCs w:val="22"/>
          <w:lang w:val="es-ES" w:eastAsia="es-ES"/>
        </w:rPr>
      </w:pPr>
      <w:hyperlink w:anchor="_Toc41039045" w:history="1">
        <w:r w:rsidR="00BE6BD8" w:rsidRPr="002F6CA5">
          <w:rPr>
            <w:rStyle w:val="Hipervnculo"/>
            <w:noProof/>
          </w:rPr>
          <w:t>Annex</w:t>
        </w:r>
        <w:r w:rsidR="00BE6BD8">
          <w:rPr>
            <w:noProof/>
            <w:webHidden/>
          </w:rPr>
          <w:tab/>
        </w:r>
        <w:r w:rsidR="00BE6BD8">
          <w:rPr>
            <w:noProof/>
            <w:webHidden/>
          </w:rPr>
          <w:fldChar w:fldCharType="begin"/>
        </w:r>
        <w:r w:rsidR="00BE6BD8">
          <w:rPr>
            <w:noProof/>
            <w:webHidden/>
          </w:rPr>
          <w:instrText xml:space="preserve"> PAGEREF _Toc41039045 \h </w:instrText>
        </w:r>
        <w:r w:rsidR="00BE6BD8">
          <w:rPr>
            <w:noProof/>
            <w:webHidden/>
          </w:rPr>
        </w:r>
        <w:r w:rsidR="00BE6BD8">
          <w:rPr>
            <w:noProof/>
            <w:webHidden/>
          </w:rPr>
          <w:fldChar w:fldCharType="separate"/>
        </w:r>
        <w:r w:rsidR="00BE6BD8">
          <w:rPr>
            <w:noProof/>
            <w:webHidden/>
          </w:rPr>
          <w:t>40</w:t>
        </w:r>
        <w:r w:rsidR="00BE6BD8">
          <w:rPr>
            <w:noProof/>
            <w:webHidden/>
          </w:rPr>
          <w:fldChar w:fldCharType="end"/>
        </w:r>
      </w:hyperlink>
    </w:p>
    <w:p w14:paraId="51ADB81A" w14:textId="02B7FD85" w:rsidR="00BE6BD8" w:rsidRDefault="00C84C5E">
      <w:pPr>
        <w:pStyle w:val="TDC2"/>
        <w:tabs>
          <w:tab w:val="right" w:leader="dot" w:pos="8828"/>
        </w:tabs>
        <w:rPr>
          <w:rFonts w:cstheme="minorBidi"/>
          <w:smallCaps w:val="0"/>
          <w:noProof/>
          <w:sz w:val="22"/>
          <w:szCs w:val="22"/>
          <w:lang w:val="es-ES" w:eastAsia="es-ES"/>
        </w:rPr>
      </w:pPr>
      <w:hyperlink w:anchor="_Toc41039046" w:history="1">
        <w:r w:rsidR="00BE6BD8" w:rsidRPr="002F6CA5">
          <w:rPr>
            <w:rStyle w:val="Hipervnculo"/>
            <w:noProof/>
          </w:rPr>
          <w:t>Polítiques de privacitat</w:t>
        </w:r>
        <w:r w:rsidR="00BE6BD8">
          <w:rPr>
            <w:noProof/>
            <w:webHidden/>
          </w:rPr>
          <w:tab/>
        </w:r>
        <w:r w:rsidR="00BE6BD8">
          <w:rPr>
            <w:noProof/>
            <w:webHidden/>
          </w:rPr>
          <w:fldChar w:fldCharType="begin"/>
        </w:r>
        <w:r w:rsidR="00BE6BD8">
          <w:rPr>
            <w:noProof/>
            <w:webHidden/>
          </w:rPr>
          <w:instrText xml:space="preserve"> PAGEREF _Toc41039046 \h </w:instrText>
        </w:r>
        <w:r w:rsidR="00BE6BD8">
          <w:rPr>
            <w:noProof/>
            <w:webHidden/>
          </w:rPr>
        </w:r>
        <w:r w:rsidR="00BE6BD8">
          <w:rPr>
            <w:noProof/>
            <w:webHidden/>
          </w:rPr>
          <w:fldChar w:fldCharType="separate"/>
        </w:r>
        <w:r w:rsidR="00BE6BD8">
          <w:rPr>
            <w:noProof/>
            <w:webHidden/>
          </w:rPr>
          <w:t>40</w:t>
        </w:r>
        <w:r w:rsidR="00BE6BD8">
          <w:rPr>
            <w:noProof/>
            <w:webHidden/>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D939C2" w:rsidRPr="000C7F06" w:rsidRDefault="00D939C2">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D939C2" w:rsidRPr="000C7F06" w:rsidRDefault="00D939C2">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D939C2" w:rsidRPr="000C7F06" w:rsidRDefault="00D939C2"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D939C2" w:rsidRPr="000C7F06" w:rsidRDefault="00D939C2">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 is the ability to avoid doing work, yet getting the work done”</w:t>
                      </w:r>
                    </w:p>
                    <w:p w14:paraId="763F32B7" w14:textId="1942CFA3" w:rsidR="00D939C2" w:rsidRPr="000C7F06" w:rsidRDefault="00D939C2">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D939C2" w:rsidRPr="000C7F06" w:rsidRDefault="00D939C2"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1340B3D" w14:textId="6D0141E8" w:rsidR="009B0E4E" w:rsidRDefault="009B0E4E">
      <w:pPr>
        <w:spacing w:before="200" w:after="200" w:line="276" w:lineRule="auto"/>
        <w:jc w:val="left"/>
      </w:pPr>
      <w:r>
        <w:lastRenderedPageBreak/>
        <w:br w:type="page"/>
      </w:r>
    </w:p>
    <w:p w14:paraId="537435B4" w14:textId="77777777" w:rsidR="004A1027" w:rsidRDefault="004A1027" w:rsidP="004A1027">
      <w:pPr>
        <w:pStyle w:val="Ttulo1"/>
      </w:pPr>
      <w:bookmarkStart w:id="51" w:name="_Toc40434880"/>
      <w:bookmarkStart w:id="52" w:name="_Toc40434946"/>
      <w:bookmarkStart w:id="53" w:name="_Toc41038999"/>
      <w:r>
        <w:lastRenderedPageBreak/>
        <w:t>Introducció</w:t>
      </w:r>
      <w:bookmarkEnd w:id="51"/>
      <w:bookmarkEnd w:id="52"/>
      <w:bookmarkEnd w:id="53"/>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r w:rsidR="00081C21">
        <w:t>Jpvideo</w:t>
      </w:r>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54" w:name="_Toc40434881"/>
      <w:bookmarkStart w:id="55" w:name="_Toc40434947"/>
      <w:bookmarkStart w:id="56" w:name="_Toc41039000"/>
      <w:r w:rsidRPr="004A1027">
        <w:rPr>
          <w:rStyle w:val="TtuloCar"/>
        </w:rPr>
        <w:t>Origen de la idea</w:t>
      </w:r>
      <w:bookmarkEnd w:id="54"/>
      <w:bookmarkEnd w:id="55"/>
      <w:bookmarkEnd w:id="56"/>
    </w:p>
    <w:p w14:paraId="62412C6D" w14:textId="77777777" w:rsidR="004A1027" w:rsidRDefault="004A1027" w:rsidP="004A1027">
      <w:r>
        <w:t>En les dates en que està realitzat aquest projecte, hi ha una pandèmia global, moltes empreses han tancat i tenen pèrdues, però això no significa que no sorgeixin oportunitats de mercat, hi ha moltes empreses com Netflix, Twitch,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57" w:name="_Toc40434882"/>
      <w:bookmarkStart w:id="58" w:name="_Toc40434948"/>
      <w:bookmarkStart w:id="59" w:name="_Toc41039001"/>
      <w:r>
        <w:t xml:space="preserve">Què és </w:t>
      </w:r>
      <w:r w:rsidR="00081C21">
        <w:t>Jpvideo</w:t>
      </w:r>
      <w:bookmarkEnd w:id="57"/>
      <w:bookmarkEnd w:id="58"/>
      <w:bookmarkEnd w:id="59"/>
    </w:p>
    <w:p w14:paraId="3AF15F8A" w14:textId="77777777" w:rsidR="004A1027" w:rsidRDefault="004A1027" w:rsidP="004A1027">
      <w:r>
        <w:t>La nostra idea de projecte consisteix en solucionar un problema que ha sorgit gràcies a la tecnologia. Avui en dia els servies d’streaming o el contingut amb format vídeo són els més consumits per la gent. Així doncs vam pensar en una idea que ens permetés poder mirar aquests serveis amb els teus amics.</w:t>
      </w:r>
    </w:p>
    <w:p w14:paraId="58EB13E3" w14:textId="7B48AB24" w:rsidR="004A1027" w:rsidRDefault="00081C21" w:rsidP="004A1027">
      <w:r>
        <w:t>Jpvideo</w:t>
      </w:r>
      <w:r w:rsidR="004A1027">
        <w:t xml:space="preserve"> serveix exactament per això, per poder crear un grup on reproduir-hi un vídeo d’algun servei com Youtube.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0" w:name="_Toc40434883"/>
      <w:bookmarkStart w:id="61" w:name="_Toc40434949"/>
      <w:bookmarkStart w:id="62" w:name="_Toc41039002"/>
      <w:r>
        <w:rPr>
          <w:rStyle w:val="TtuloCar"/>
        </w:rPr>
        <w:lastRenderedPageBreak/>
        <w:t>Aquí va dirigit</w:t>
      </w:r>
      <w:bookmarkEnd w:id="60"/>
      <w:bookmarkEnd w:id="61"/>
      <w:bookmarkEnd w:id="62"/>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Netflix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63" w:name="_Toc40434884"/>
      <w:bookmarkStart w:id="64" w:name="_Toc40434950"/>
      <w:bookmarkStart w:id="65" w:name="_Toc41039003"/>
      <w:r>
        <w:rPr>
          <w:rStyle w:val="TtuloCar"/>
        </w:rPr>
        <w:t>Com funciona</w:t>
      </w:r>
      <w:bookmarkEnd w:id="63"/>
      <w:bookmarkEnd w:id="64"/>
      <w:bookmarkEnd w:id="65"/>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En aquest apartat explicarem com funcionarà la App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El primer de tot el que veurem al obrir la APP es una pantalla de log in on òbviament ens tindrem que loginar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Un cop fem log</w:t>
      </w:r>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66" w:name="_Toc40434885"/>
      <w:bookmarkStart w:id="67" w:name="_Toc40434951"/>
      <w:bookmarkStart w:id="68" w:name="_Toc41039004"/>
      <w:r>
        <w:lastRenderedPageBreak/>
        <w:t>Estudi de viabilitat</w:t>
      </w:r>
      <w:bookmarkEnd w:id="66"/>
      <w:bookmarkEnd w:id="67"/>
      <w:bookmarkEnd w:id="68"/>
    </w:p>
    <w:p w14:paraId="7FC5C59C" w14:textId="116D457F" w:rsidR="000F7F33" w:rsidRDefault="000F7F33" w:rsidP="000F7F33">
      <w:pPr>
        <w:pStyle w:val="Ttulo"/>
      </w:pPr>
      <w:bookmarkStart w:id="69" w:name="_Toc40434886"/>
      <w:bookmarkStart w:id="70" w:name="_Toc40434952"/>
      <w:bookmarkStart w:id="71" w:name="_Toc41039005"/>
      <w:r>
        <w:t xml:space="preserve">Viabilitat </w:t>
      </w:r>
      <w:r w:rsidR="0028470B">
        <w:t>econòmica</w:t>
      </w:r>
      <w:bookmarkEnd w:id="69"/>
      <w:bookmarkEnd w:id="70"/>
      <w:bookmarkEnd w:id="71"/>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72" w:name="_Toc40434887"/>
      <w:bookmarkStart w:id="73" w:name="_Toc40434953"/>
      <w:bookmarkStart w:id="74" w:name="_Toc41039006"/>
      <w:r>
        <w:t>Estudi de mercat</w:t>
      </w:r>
      <w:bookmarkEnd w:id="72"/>
      <w:bookmarkEnd w:id="73"/>
      <w:bookmarkEnd w:id="74"/>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android que es pot trobar al Google Play on es pot veure Netflix, Youtube,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Netflix, youtube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D939C2" w:rsidRPr="00A0161D" w:rsidRDefault="00D939C2" w:rsidP="00A0161D">
                            <w:pPr>
                              <w:rPr>
                                <w:i/>
                                <w:iCs/>
                                <w:sz w:val="22"/>
                                <w:szCs w:val="16"/>
                              </w:rPr>
                            </w:pPr>
                            <w:r w:rsidRPr="00A0161D">
                              <w:rPr>
                                <w:i/>
                                <w:iCs/>
                                <w:sz w:val="22"/>
                                <w:szCs w:val="16"/>
                              </w:rPr>
                              <w:t>Portal watch2gether</w:t>
                            </w:r>
                          </w:p>
                          <w:p w14:paraId="585C0A9A" w14:textId="5A761AFF" w:rsidR="00D939C2" w:rsidRDefault="00D939C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D939C2" w:rsidRPr="00A0161D" w:rsidRDefault="00D939C2" w:rsidP="00A0161D">
                      <w:pPr>
                        <w:rPr>
                          <w:i/>
                          <w:iCs/>
                          <w:sz w:val="22"/>
                          <w:szCs w:val="16"/>
                        </w:rPr>
                      </w:pPr>
                      <w:r w:rsidRPr="00A0161D">
                        <w:rPr>
                          <w:i/>
                          <w:iCs/>
                          <w:sz w:val="22"/>
                          <w:szCs w:val="16"/>
                        </w:rPr>
                        <w:t>Portal watch2gether</w:t>
                      </w:r>
                    </w:p>
                    <w:p w14:paraId="585C0A9A" w14:textId="5A761AFF" w:rsidR="00D939C2" w:rsidRDefault="00D939C2"/>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cytube, NetflixParty, &amp;chill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75" w:name="_Toc40434888"/>
      <w:bookmarkStart w:id="76" w:name="_Toc40434954"/>
      <w:bookmarkStart w:id="77" w:name="_Toc41039007"/>
      <w:r>
        <w:lastRenderedPageBreak/>
        <w:t>Anàlisis Financer</w:t>
      </w:r>
      <w:bookmarkEnd w:id="75"/>
      <w:bookmarkEnd w:id="76"/>
      <w:bookmarkEnd w:id="77"/>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78" w:name="_Toc41039008"/>
      <w:r w:rsidRPr="006C3E3F">
        <w:t>Formes de finançar el projecte</w:t>
      </w:r>
      <w:bookmarkEnd w:id="78"/>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Angels’;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 xml:space="preserve">Incubadores de ‘startups’. Hi ha una gran quantitat d’institucions que s’encarreguen </w:t>
      </w:r>
      <w:r w:rsidR="0028470B">
        <w:t>d’accelerar</w:t>
      </w:r>
      <w:r>
        <w:t xml:space="preserve"> el </w:t>
      </w:r>
      <w:r w:rsidR="0028470B">
        <w:t>creixement</w:t>
      </w:r>
      <w:r>
        <w:t xml:space="preserve"> de starups.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crownfunding.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79" w:name="_Toc41039009"/>
      <w:r>
        <w:lastRenderedPageBreak/>
        <w:t>Quanta</w:t>
      </w:r>
      <w:r w:rsidR="00F51E16" w:rsidRPr="00F51E16">
        <w:t xml:space="preserve"> inversió necessitem?</w:t>
      </w:r>
      <w:bookmarkEnd w:id="79"/>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00858B48" w14:textId="16F38F5A" w:rsidR="004A20B3" w:rsidRDefault="00A36D97" w:rsidP="00F51E16">
      <w:r>
        <w:lastRenderedPageBreak/>
        <w:t xml:space="preserve"> </w:t>
      </w:r>
    </w:p>
    <w:p w14:paraId="357BA348" w14:textId="39E2DFCB" w:rsidR="002316EB" w:rsidRDefault="0029233E" w:rsidP="0029233E">
      <w:pPr>
        <w:pStyle w:val="Subsubtitulo"/>
      </w:pPr>
      <w:bookmarkStart w:id="80" w:name="_Toc41039010"/>
      <w:r>
        <w:t>Productes Escollits</w:t>
      </w:r>
      <w:bookmarkEnd w:id="80"/>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1" w:name="_Toc41039011"/>
      <w:r w:rsidRPr="00C9379C">
        <w:lastRenderedPageBreak/>
        <w:t>Punt d’equilibri</w:t>
      </w:r>
      <w:bookmarkEnd w:id="81"/>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La més rentable és fer una tarifa mensual però hem estudiat la situació i creiem que és millor fer la aplicació gratuïta i posar anuncis (sense abusar) ja que si anem al Google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‘premium’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Google Adsense, </w:t>
      </w:r>
      <w:r w:rsidR="00FC3F6B">
        <w:t>la variant de google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youtube.</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82" w:name="_Toc40434889"/>
      <w:bookmarkStart w:id="83" w:name="_Toc40434955"/>
      <w:bookmarkStart w:id="84" w:name="_Toc41039012"/>
      <w:r w:rsidRPr="00BA605B">
        <w:lastRenderedPageBreak/>
        <w:t>Conclusió viabilitat econòmica</w:t>
      </w:r>
      <w:bookmarkEnd w:id="82"/>
      <w:bookmarkEnd w:id="83"/>
      <w:bookmarkEnd w:id="84"/>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2AC5B451" w14:textId="77777777" w:rsidR="000C3695" w:rsidRDefault="000C3695">
      <w:pPr>
        <w:spacing w:before="200" w:after="200" w:line="276" w:lineRule="auto"/>
        <w:jc w:val="left"/>
      </w:pPr>
    </w:p>
    <w:p w14:paraId="6FAF6F89" w14:textId="25213B9F" w:rsidR="004F5810" w:rsidRPr="004F5810" w:rsidRDefault="000C3695" w:rsidP="001766B1">
      <w:pPr>
        <w:pStyle w:val="Ttulo"/>
      </w:pPr>
      <w:bookmarkStart w:id="85" w:name="_Toc40434890"/>
      <w:bookmarkStart w:id="86" w:name="_Toc40434956"/>
      <w:bookmarkStart w:id="87" w:name="_Toc41039013"/>
      <w:r>
        <w:t>Viabilitat Política</w:t>
      </w:r>
      <w:r w:rsidR="0017757D">
        <w:t xml:space="preserve"> i Legal</w:t>
      </w:r>
      <w:bookmarkEnd w:id="85"/>
      <w:bookmarkEnd w:id="86"/>
      <w:bookmarkEnd w:id="87"/>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youtube.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Youtube.</w:t>
        </w:r>
      </w:hyperlink>
    </w:p>
    <w:p w14:paraId="7956392E" w14:textId="7877A003" w:rsidR="00850F90" w:rsidRDefault="008E61E0" w:rsidP="009F4292">
      <w:r>
        <w:t>A més a més t</w:t>
      </w:r>
      <w:r w:rsidR="006B0BFE">
        <w:t>ambé</w:t>
      </w:r>
      <w:r w:rsidR="00850F90">
        <w:t xml:space="preserve"> farem ús del SDK de Android Studio </w:t>
      </w:r>
      <w:r>
        <w:t>el qual</w:t>
      </w:r>
      <w:r w:rsidR="00850F90">
        <w:t xml:space="preserve"> pertany a </w:t>
      </w:r>
      <w:r w:rsidR="001766B1">
        <w:t xml:space="preserve">la </w:t>
      </w:r>
      <w:r w:rsidR="00150795">
        <w:t>companyia</w:t>
      </w:r>
      <w:r w:rsidR="001766B1">
        <w:t xml:space="preserve"> de G</w:t>
      </w:r>
      <w:r w:rsidR="00850F90">
        <w:t xml:space="preserve">oogle.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Termes d’ús i condicions de Android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88" w:name="_Toc40434891"/>
      <w:bookmarkStart w:id="89" w:name="_Toc40434957"/>
      <w:bookmarkStart w:id="90" w:name="_Toc41039014"/>
      <w:r>
        <w:lastRenderedPageBreak/>
        <w:t>Viabilitat Tècnica</w:t>
      </w:r>
      <w:bookmarkEnd w:id="88"/>
      <w:bookmarkEnd w:id="89"/>
      <w:bookmarkEnd w:id="90"/>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1" w:name="_Toc40434892"/>
      <w:bookmarkStart w:id="92" w:name="_Toc40434958"/>
      <w:bookmarkStart w:id="93" w:name="_Toc41039015"/>
      <w:r w:rsidRPr="00480892">
        <w:t>Disseny</w:t>
      </w:r>
      <w:bookmarkEnd w:id="91"/>
      <w:bookmarkEnd w:id="92"/>
      <w:bookmarkEnd w:id="93"/>
    </w:p>
    <w:p w14:paraId="6082B05D" w14:textId="4B45A4FA" w:rsidR="00480892" w:rsidRDefault="00480892" w:rsidP="00480892">
      <w:r>
        <w:t>En quan a disseny podem dir que tenim un IDE molt intuïtiu com es Android Studio.</w:t>
      </w:r>
      <w:r w:rsidR="00F0695C">
        <w:t xml:space="preserve"> La seva interfície és especifica per desenvolupar en Android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r>
        <w:t>Android Studio també implementa la eina Gradle que s’encarrega de gestionar i automatitzar la construcció del projecte, com el testing,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94" w:name="_Toc40434893"/>
      <w:bookmarkStart w:id="95" w:name="_Toc40434959"/>
      <w:bookmarkStart w:id="96" w:name="_Toc41039016"/>
      <w:r>
        <w:t>Llenguatge de programació</w:t>
      </w:r>
      <w:bookmarkEnd w:id="94"/>
      <w:bookmarkEnd w:id="95"/>
      <w:bookmarkEnd w:id="96"/>
    </w:p>
    <w:p w14:paraId="329B11F2" w14:textId="1FD7AD97" w:rsidR="00480892" w:rsidRPr="00480892" w:rsidRDefault="00480892" w:rsidP="00480892">
      <w:r>
        <w:t>El llenguatge de programació que fa servir Android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97" w:name="_Toc40434894"/>
      <w:bookmarkStart w:id="98" w:name="_Toc40434960"/>
      <w:bookmarkStart w:id="99" w:name="_Toc41039017"/>
      <w:r w:rsidRPr="007E319C">
        <w:lastRenderedPageBreak/>
        <w:t>Anàlisi dels recursos de hardware</w:t>
      </w:r>
      <w:bookmarkEnd w:id="97"/>
      <w:bookmarkEnd w:id="98"/>
      <w:bookmarkEnd w:id="99"/>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També necessitarem un dispositiu Android o un emulador d’aquest. Hem triat una versió que s’adaptés al nostres dispositius mòbils d’us diari ja que no disposem de més i que fos una versió bastant recent per poder disposar de més funcionalitats a l’hora de programar</w:t>
      </w:r>
      <w:r w:rsidR="00F412D7">
        <w:t>, per això em triat Android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0" w:name="_Toc40434895"/>
      <w:bookmarkStart w:id="101" w:name="_Toc40434961"/>
      <w:bookmarkStart w:id="102" w:name="_Toc41039018"/>
      <w:r w:rsidRPr="001766B1">
        <w:t>Bases de dades</w:t>
      </w:r>
      <w:bookmarkEnd w:id="100"/>
      <w:bookmarkEnd w:id="101"/>
      <w:bookmarkEnd w:id="102"/>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Sqlite i Postgres. Vam escollir bases de dades SQL ja que hem rebut formació en base a aquestes. Al final ens vam decidir per postgres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03" w:name="_Toc40434896"/>
      <w:bookmarkStart w:id="104" w:name="_Toc40434962"/>
      <w:bookmarkStart w:id="105" w:name="_Toc41039019"/>
      <w:r>
        <w:lastRenderedPageBreak/>
        <w:t>Conclusió viabilitat</w:t>
      </w:r>
      <w:bookmarkEnd w:id="103"/>
      <w:bookmarkEnd w:id="104"/>
      <w:bookmarkEnd w:id="105"/>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06" w:name="_Toc40434897"/>
      <w:bookmarkStart w:id="107" w:name="_Toc40434963"/>
      <w:bookmarkStart w:id="108" w:name="_Toc41039020"/>
      <w:r>
        <w:lastRenderedPageBreak/>
        <w:t>Tecnologies usades i Propostes</w:t>
      </w:r>
      <w:bookmarkEnd w:id="106"/>
      <w:bookmarkEnd w:id="107"/>
      <w:bookmarkEnd w:id="108"/>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java, c#, python entre d’altres</w:t>
      </w:r>
      <w:r w:rsidR="00141C9A">
        <w:t>.</w:t>
      </w:r>
    </w:p>
    <w:p w14:paraId="79C44D3F" w14:textId="2912444E" w:rsidR="00261427" w:rsidRDefault="00261427" w:rsidP="00634AA1">
      <w:r>
        <w:t xml:space="preserve">En cas de fer-la per ordinador, no sabem utilitzar la interfície gràfica de java ni de python, per tant la millor opció seria utilitzar un </w:t>
      </w:r>
      <w:r w:rsidR="00FE3F67">
        <w:t>WPF</w:t>
      </w:r>
      <w:r>
        <w:t xml:space="preserve"> amb </w:t>
      </w:r>
      <w:r w:rsidR="00FE3F67">
        <w:t>.NET</w:t>
      </w:r>
      <w:r>
        <w:t>. Tot hi això python ofereix una llibreria molt útil i senzilla que es diu Turtle. Ja que no em utilitzar aquesta llibreria a classe i hauríem de formar-nos molt, la millor opció encara és .NET.</w:t>
      </w:r>
      <w:r w:rsidR="00774B9C" w:rsidRPr="00774B9C">
        <w:t xml:space="preserve"> </w:t>
      </w:r>
    </w:p>
    <w:p w14:paraId="45059D10" w14:textId="666B57C6" w:rsidR="00774B9C" w:rsidRDefault="00261427" w:rsidP="00634AA1">
      <w:r>
        <w:t>D’altre banda si la fèiem per dispositius mòbils, teníem una clara opció de fer-ho amb Android Studio que havíem estudiat a classe. Una altre molt bona opció era utilitzar Xamarin</w:t>
      </w:r>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09" w:name="_Toc40434898"/>
      <w:bookmarkStart w:id="110" w:name="_Toc40434964"/>
      <w:bookmarkStart w:id="111" w:name="_Toc41039021"/>
      <w:r>
        <w:t>Sistema operatiu</w:t>
      </w:r>
      <w:bookmarkEnd w:id="109"/>
      <w:bookmarkEnd w:id="110"/>
      <w:bookmarkEnd w:id="111"/>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12" w:name="_Toc40434899"/>
      <w:bookmarkStart w:id="113" w:name="_Toc40434965"/>
      <w:bookmarkStart w:id="114" w:name="_Toc41039022"/>
      <w:r w:rsidRPr="0029233E">
        <w:rPr>
          <w:rStyle w:val="SubttuloCar"/>
        </w:rPr>
        <w:t>Android</w:t>
      </w:r>
      <w:bookmarkEnd w:id="112"/>
      <w:bookmarkEnd w:id="113"/>
      <w:bookmarkEnd w:id="114"/>
      <w:r>
        <w:t xml:space="preserve"> </w:t>
      </w:r>
    </w:p>
    <w:p w14:paraId="54266561" w14:textId="45C87E06" w:rsidR="0029233E" w:rsidRDefault="00652EA3" w:rsidP="0029233E">
      <w:r>
        <w:t xml:space="preserve">Aquest sistema operatiu està desenvolupat per Google, basat en el Kernel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Té un disseny el qual es pot personalitzar a gust de l’usuari. També compte amb Google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15" w:name="_Toc41039023"/>
      <w:r>
        <w:lastRenderedPageBreak/>
        <w:t>Desenvolupament</w:t>
      </w:r>
      <w:r w:rsidR="00CD5DB1">
        <w:t xml:space="preserve"> en Android</w:t>
      </w:r>
      <w:bookmarkEnd w:id="115"/>
    </w:p>
    <w:p w14:paraId="5424A792" w14:textId="2DE20710" w:rsidR="000721B5" w:rsidRDefault="000721B5" w:rsidP="000721B5">
      <w:r>
        <w:t>Es pot desenvolupar aplicacions per aquest sistema operatiu amb diverses eines, encara que normalment es recorre a java. Tot hi això no es la única opció, diferents frameworks i llenguatges en els que també es poden fer aplicacions són; NativeScript, Ionic, Xamarin, Kotlin entre d’altres.</w:t>
      </w:r>
    </w:p>
    <w:p w14:paraId="5335AE2E" w14:textId="5803E812" w:rsidR="000721B5" w:rsidRDefault="00CD5DB1" w:rsidP="000721B5">
      <w:r>
        <w:t>Per poder penjar la nostre aplicació al Google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16" w:name="_Toc40434900"/>
      <w:bookmarkStart w:id="117" w:name="_Toc40434966"/>
      <w:bookmarkStart w:id="118" w:name="_Toc41039024"/>
      <w:r>
        <w:t>Apple</w:t>
      </w:r>
      <w:bookmarkEnd w:id="116"/>
      <w:bookmarkEnd w:id="117"/>
      <w:r w:rsidR="008A7F3C">
        <w:t xml:space="preserve"> (iOS)</w:t>
      </w:r>
      <w:bookmarkEnd w:id="118"/>
    </w:p>
    <w:p w14:paraId="49402263" w14:textId="3E625059" w:rsidR="0029233E" w:rsidRDefault="008A7F3C" w:rsidP="0029233E">
      <w:r>
        <w:t>iOS és un sistema operatiu mòbil desenvolupat per la companyia Apple inc. Aquest sistema només funciona en dispositius de la mateixa firma; com els iPhones, els iPads i no es permet instal·lar-lo a tercers.</w:t>
      </w:r>
      <w:r w:rsidR="00652EA3" w:rsidRPr="00652EA3">
        <w:t xml:space="preserve"> </w:t>
      </w:r>
    </w:p>
    <w:p w14:paraId="283ED98E" w14:textId="7FBFB210" w:rsidR="008A7F3C" w:rsidRDefault="008A7F3C" w:rsidP="0029233E">
      <w:r>
        <w:t xml:space="preserve">Algunes de les seves principals característiques són la seva pantalla principal o “SpringBoard” el qual intenta ser molt senzill e intuïtiu perquè l’experiència d’usuari sigui molt ràpida i amb molt de “flow”. La seguretat en iOS també es una gran característica ja que al ser un producte elegant i de cost elevat hi havia un gran índex de robatoris i el govern d’estats units va sol·licitar </w:t>
      </w:r>
      <w:r w:rsidR="00E1725B">
        <w:t>una tecnologia per aquests casos i així es com va sorgir iCloud i Find my iPhone.</w:t>
      </w:r>
    </w:p>
    <w:p w14:paraId="425744C0" w14:textId="13A48829" w:rsidR="00E1725B" w:rsidRDefault="00E1725B" w:rsidP="00E1725B">
      <w:pPr>
        <w:pStyle w:val="Subsubtitulo"/>
      </w:pPr>
      <w:bookmarkStart w:id="119" w:name="_Toc41039025"/>
      <w:r>
        <w:t>iOs SDK</w:t>
      </w:r>
      <w:bookmarkEnd w:id="119"/>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És un kit de desenvolupament de software per a iOS. Aquest SDK es gratuït per els usuaris de Mac, però no està disponible per ordinadors amb Windows. Els llenguatges de programació oficialment acceptats són Swift i Objective-C encara que altres empreses han desenvolupat altres eines amb el seu propi llenguatge per poder crear aplicacions.</w:t>
      </w:r>
    </w:p>
    <w:p w14:paraId="4A33378C" w14:textId="3E363954" w:rsidR="00E1725B" w:rsidRDefault="00E1725B" w:rsidP="00E1725B">
      <w:pPr>
        <w:pStyle w:val="Subsubtitulo"/>
      </w:pPr>
      <w:bookmarkStart w:id="120" w:name="_Toc41039026"/>
      <w:r>
        <w:t>Llicència</w:t>
      </w:r>
      <w:bookmarkEnd w:id="120"/>
    </w:p>
    <w:p w14:paraId="42A140E9" w14:textId="5C651137" w:rsidR="000721B5" w:rsidRDefault="00E1725B" w:rsidP="00E1725B">
      <w:r>
        <w:t>Tot hi que l’SDK és de descarrega gratuïta, per publicar aplicacions per iOS es necessari registrar-te al programa de desenvolupament d’iPhone, el que requereix un pagament i l’aprovació de la companyia. És un pagament anual de 82€ a l’any la quota més barata i et permet penjar aplicacions a l’apple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1" w:name="_Toc40434901"/>
      <w:bookmarkStart w:id="122" w:name="_Toc40434967"/>
      <w:bookmarkStart w:id="123" w:name="_Toc41039027"/>
      <w:r>
        <w:lastRenderedPageBreak/>
        <w:t>Llenguatges</w:t>
      </w:r>
      <w:r w:rsidR="0029233E">
        <w:t xml:space="preserve"> de programació</w:t>
      </w:r>
      <w:bookmarkEnd w:id="121"/>
      <w:bookmarkEnd w:id="122"/>
      <w:bookmarkEnd w:id="123"/>
    </w:p>
    <w:p w14:paraId="4B94AAE7" w14:textId="04A62C40" w:rsidR="0029233E" w:rsidRDefault="0029233E" w:rsidP="0029233E">
      <w:pPr>
        <w:pStyle w:val="Subttulo"/>
      </w:pPr>
      <w:bookmarkStart w:id="124" w:name="_Toc40434902"/>
      <w:bookmarkStart w:id="125" w:name="_Toc40434968"/>
      <w:bookmarkStart w:id="126" w:name="_Toc41039028"/>
      <w:r>
        <w:t>Java</w:t>
      </w:r>
      <w:bookmarkEnd w:id="124"/>
      <w:bookmarkEnd w:id="125"/>
      <w:bookmarkEnd w:id="126"/>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Java té alts requisits de memòria i funcionament el que fa que augmenti el cost del harware.</w:t>
      </w:r>
    </w:p>
    <w:p w14:paraId="14CB133F" w14:textId="6D6B1B17" w:rsidR="0029233E" w:rsidRPr="0029233E" w:rsidRDefault="00C30667" w:rsidP="00C30667">
      <w:pPr>
        <w:pStyle w:val="Prrafodelista"/>
        <w:numPr>
          <w:ilvl w:val="0"/>
          <w:numId w:val="7"/>
        </w:numPr>
      </w:pPr>
      <w:r>
        <w:t>No té controls de recol·lecció de brossa com podrien ser delete() o free().</w:t>
      </w:r>
    </w:p>
    <w:p w14:paraId="0859AE20" w14:textId="562757F7" w:rsidR="0029233E" w:rsidRDefault="0029233E" w:rsidP="0029233E">
      <w:pPr>
        <w:pStyle w:val="Subttulo"/>
      </w:pPr>
      <w:bookmarkStart w:id="127" w:name="_Toc40434903"/>
      <w:bookmarkStart w:id="128" w:name="_Toc40434969"/>
      <w:bookmarkStart w:id="129" w:name="_Toc41039029"/>
      <w:r>
        <w:t>C#</w:t>
      </w:r>
      <w:bookmarkEnd w:id="127"/>
      <w:bookmarkEnd w:id="128"/>
      <w:bookmarkEnd w:id="129"/>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0" w:name="_Toc41039030"/>
      <w:r>
        <w:lastRenderedPageBreak/>
        <w:t>Conclusió</w:t>
      </w:r>
      <w:bookmarkEnd w:id="130"/>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vam consultar quines tecnologies s’haurien d’utilitzar per programar una aplicació d’android. En el cas de Java faríem servir android Studio que ja hem fet servir en un mòdul del grau. D’altre banda per fer servir C# utilitzaríem Xamarim el qual casi no hem utilitzat. Ja que tenim més fresc i per mà Android Studio l’utilitzarem així no perdrem tant de temps aprenent una nova tecnologia.</w:t>
      </w:r>
    </w:p>
    <w:p w14:paraId="6788DD68" w14:textId="77777777" w:rsidR="00F5585F" w:rsidRDefault="0029233E" w:rsidP="0029233E">
      <w:pPr>
        <w:pStyle w:val="Ttulo"/>
      </w:pPr>
      <w:bookmarkStart w:id="131" w:name="_Toc40434904"/>
      <w:bookmarkStart w:id="132" w:name="_Toc40434970"/>
      <w:bookmarkStart w:id="133" w:name="_Toc41039031"/>
      <w:r>
        <w:t>Android Studio</w:t>
      </w:r>
      <w:bookmarkEnd w:id="131"/>
      <w:bookmarkEnd w:id="132"/>
      <w:bookmarkEnd w:id="133"/>
    </w:p>
    <w:p w14:paraId="37C232E4" w14:textId="77777777" w:rsidR="001020F3" w:rsidRDefault="001020F3" w:rsidP="001020F3">
      <w:r>
        <w:t>Android Sudio és l’entron d desenvolupament oficial per la plataforma d’Android. És un software gratuït i està disponible per Windows, macOs i Linux. Ha estat dissenyat específicament per el desenvolupament d’aplicaions Android; es pot programar en diferents llenguatges com Kotlin,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Construcció basada en Gradle.</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Plantilles bàsiques ja fetes comuns d’Android (login, maps, listview...).</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Emulador de diferents dispositius android per saber com es veu la nostre aplicació amb diferents mòbils més grans i més petits.</w:t>
      </w:r>
      <w:r w:rsidR="004A1027">
        <w:br w:type="page"/>
      </w:r>
    </w:p>
    <w:p w14:paraId="6D74F4C3" w14:textId="30E5B6B8" w:rsidR="00CF73E6" w:rsidRDefault="00CF73E6" w:rsidP="00CF73E6">
      <w:pPr>
        <w:pStyle w:val="Ttulo"/>
      </w:pPr>
      <w:bookmarkStart w:id="134" w:name="_Toc40434905"/>
      <w:bookmarkStart w:id="135" w:name="_Toc40434971"/>
      <w:bookmarkStart w:id="136" w:name="_Toc41039032"/>
      <w:r>
        <w:lastRenderedPageBreak/>
        <w:t>Vesrsió d’Android</w:t>
      </w:r>
      <w:bookmarkEnd w:id="134"/>
      <w:bookmarkEnd w:id="135"/>
      <w:bookmarkEnd w:id="136"/>
    </w:p>
    <w:p w14:paraId="2441FAB6" w14:textId="31CBAB3C" w:rsidR="008816BD" w:rsidRDefault="008816BD" w:rsidP="008816BD">
      <w:r>
        <w:t xml:space="preserve">Al haver triat Android Studio, necessitàvem saber quina versió d’Android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Ja que ens donen una ajuda la utilitzarem. Aquí es pot veure el tan per cent de dispositius que tenen la versió d’android o superior. La versió Ice Cream Sanwitch abarca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Marshmellow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Per tant la versió que utilitzarem serà la 6.0 o Marshmellow.</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37" w:name="_Toc40434906"/>
      <w:bookmarkStart w:id="138" w:name="_Toc40434972"/>
      <w:bookmarkStart w:id="139" w:name="_Toc41039033"/>
      <w:r>
        <w:lastRenderedPageBreak/>
        <w:t>Base de dades</w:t>
      </w:r>
      <w:bookmarkEnd w:id="137"/>
      <w:bookmarkEnd w:id="138"/>
      <w:bookmarkEnd w:id="139"/>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firebase, però ho vam descartar ràpid degut a les complicacions de linkar-ho amb l’android Studio. Vam plantejar la idea de fer servir Mysql, Sqlite </w:t>
      </w:r>
      <w:r w:rsidR="00C95F51">
        <w:t>o</w:t>
      </w:r>
      <w:r>
        <w:t xml:space="preserve"> Postgres. </w:t>
      </w:r>
      <w:r w:rsidR="00C95F51">
        <w:t>Al final v</w:t>
      </w:r>
      <w:r>
        <w:t xml:space="preserve">am acabar triant Postgres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am descartar Mysql degut a problemes de compatibilitat amb Android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0" w:name="_Toc40434907"/>
      <w:bookmarkStart w:id="141" w:name="_Toc40434973"/>
      <w:bookmarkStart w:id="142" w:name="_Toc41039034"/>
      <w:r>
        <w:t>PostgreSql</w:t>
      </w:r>
      <w:bookmarkEnd w:id="140"/>
      <w:bookmarkEnd w:id="141"/>
      <w:bookmarkEnd w:id="142"/>
    </w:p>
    <w:p w14:paraId="2438800F" w14:textId="716747E8" w:rsidR="00E20831" w:rsidRDefault="00E20831" w:rsidP="00E20831">
      <w:r>
        <w:t>Postgres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sql, postres inclou claus foranes o foregin keys, triggers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PL/PgSQL el qual és molt semblant al PL/SQL d’oracle, també C, C++, plPHP, PL/Python,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postgres, hi ha varies eines d’administració, el més conegut i utilitzat és pgAdmin,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Algunes altres eines per administrar postres són PgAccess (entorn d’escriptori) o PhpPgAdmin (entorn web).</w:t>
      </w:r>
    </w:p>
    <w:p w14:paraId="76E1B064" w14:textId="7D69E699" w:rsidR="00FE428C" w:rsidRDefault="007E7941" w:rsidP="00634AA1">
      <w:r>
        <w:t>Resumint aquestes serien les a</w:t>
      </w:r>
      <w:r w:rsidR="00BD785E">
        <w:t>vantatges</w:t>
      </w:r>
      <w:r w:rsidR="00FE428C">
        <w:t xml:space="preserve"> de fer servir Postgres:</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Fàcil gestió amb el Pgadmin o altres programes.</w:t>
      </w:r>
    </w:p>
    <w:p w14:paraId="0B6E15CF" w14:textId="5733DB2E" w:rsidR="007E7941" w:rsidRDefault="007E7941" w:rsidP="007E7941">
      <w:pPr>
        <w:pStyle w:val="Subttulo"/>
      </w:pPr>
      <w:bookmarkStart w:id="143" w:name="_Toc40434908"/>
      <w:bookmarkStart w:id="144" w:name="_Toc40434974"/>
      <w:bookmarkStart w:id="145" w:name="_Toc41039035"/>
      <w:r>
        <w:t>SQLite</w:t>
      </w:r>
      <w:bookmarkEnd w:id="143"/>
      <w:bookmarkEnd w:id="144"/>
      <w:bookmarkEnd w:id="145"/>
    </w:p>
    <w:p w14:paraId="7B6C64B3" w14:textId="26E0224E" w:rsidR="007E7941" w:rsidRDefault="007E7941" w:rsidP="007E7941">
      <w:r>
        <w:t>És un base de dades relacional la qual està continguda en una petita llibreria escrita en C. SQLite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SQLite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string en una columna de enters, </w:t>
      </w:r>
      <w:r w:rsidR="00955993">
        <w:t>tot hi això el programa abans intentarà transformar aquest string a enter. L’inconvenient es que després no podrem traslladar-ho a altres base de dades.</w:t>
      </w:r>
    </w:p>
    <w:p w14:paraId="3E7BF382" w14:textId="48FD6C31" w:rsidR="00955993" w:rsidRPr="007E7941" w:rsidRDefault="00955993" w:rsidP="007E7941">
      <w:r>
        <w:t>Alguns softwares que utilitzen SQLite són Mozilla Firefox per guardar les cookies, l’historial, els favorits i poc més. Alguna altre seria Skype i en les seves versions anteriors a la 6.0 Photoshop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vantatges de fer servir Sqlite:</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37DE439B" w14:textId="64D46D3E" w:rsidR="00955993" w:rsidRDefault="00955993" w:rsidP="00955993"/>
    <w:p w14:paraId="446FDEDB" w14:textId="5D93F5F0" w:rsidR="00955993" w:rsidRDefault="00955993" w:rsidP="00955993">
      <w:pPr>
        <w:pStyle w:val="Subttulo"/>
      </w:pPr>
      <w:bookmarkStart w:id="146" w:name="_Toc40434909"/>
      <w:bookmarkStart w:id="147" w:name="_Toc40434975"/>
      <w:bookmarkStart w:id="148" w:name="_Toc41039036"/>
      <w:r>
        <w:t>Firebase</w:t>
      </w:r>
      <w:bookmarkEnd w:id="146"/>
      <w:bookmarkEnd w:id="147"/>
      <w:bookmarkEnd w:id="148"/>
    </w:p>
    <w:p w14:paraId="104EE3CA" w14:textId="5D3A9F8D" w:rsidR="00955993" w:rsidRPr="00955993" w:rsidRDefault="005A7C6D" w:rsidP="00955993">
      <w:r>
        <w:t xml:space="preserve">És una plataforma per aplicacions web i per a mòbil desenvolupada per Google. Està ubicada al núvol, es pot sincronitzar fàcilment amb les dades del nostre projecte, fa servir la infraestructura de google,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r>
        <w:t>Firebase inclou alguns serveis com Analytics que ens proporciona informació detallada sobre l’ús de l’aplicació per part dels usuaris. També té Firebase auth, un servei per autentificar els usuaris amb les seves contes de Google, twitter, Facebook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Google té diversos plans depenen de les nostres necessitats; el Plan Spark és el plan gratuït i ens ofereix 10.000 autentificacions, 50.000 operacions diàries, </w:t>
      </w:r>
      <w:r w:rsidR="00480D3C">
        <w:t>10GB de memòria i 100 conexions d’usuaris simultànies. Després tenen el plan Blaze, que és un plan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Postgres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Postgres amb l’android Studio i després d’estar unes hores amb errors i sense poder lligar-ho vam decidir canviar a Firebase,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firebase amb el teu programa.</w:t>
      </w:r>
      <w:r>
        <w:t xml:space="preserve"> </w:t>
      </w:r>
    </w:p>
    <w:p w14:paraId="3E9300CF" w14:textId="4D8DD60D" w:rsidR="00275087" w:rsidRDefault="00275087">
      <w:pPr>
        <w:spacing w:before="200" w:after="200" w:line="276" w:lineRule="auto"/>
        <w:jc w:val="left"/>
      </w:pPr>
      <w:r>
        <w:br w:type="page"/>
      </w:r>
    </w:p>
    <w:p w14:paraId="4F0E98E5" w14:textId="77777777" w:rsidR="00BD785E" w:rsidRDefault="00BD785E" w:rsidP="00BD785E">
      <w:bookmarkStart w:id="149" w:name="_Hlk40455707"/>
    </w:p>
    <w:p w14:paraId="162CBFF4" w14:textId="557EE074" w:rsidR="00516D94" w:rsidRDefault="00516D94" w:rsidP="00516D94">
      <w:pPr>
        <w:pStyle w:val="Ttulo1"/>
      </w:pPr>
      <w:bookmarkStart w:id="150" w:name="_Toc40434910"/>
      <w:bookmarkStart w:id="151" w:name="_Toc40434976"/>
      <w:bookmarkStart w:id="152" w:name="_Toc41039037"/>
      <w:r>
        <w:t>Planificació</w:t>
      </w:r>
      <w:bookmarkEnd w:id="150"/>
      <w:bookmarkEnd w:id="151"/>
      <w:bookmarkEnd w:id="152"/>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kanban amb el servei Trello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Kanban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Discord,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em definit les tasques més generals o backlog</w:t>
      </w:r>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java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53" w:name="_Toc41039038"/>
      <w:r w:rsidR="004517A4">
        <w:lastRenderedPageBreak/>
        <w:t xml:space="preserve">Diagrama de </w:t>
      </w:r>
      <w:r w:rsidR="00FD7FB8">
        <w:t>gantt</w:t>
      </w:r>
      <w:bookmarkEnd w:id="153"/>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TeamGrantt,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El diagrama de gantt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Com es veu ens hem avançat una mica en la documentació però per contra ens hem retardat amb el software, ja hauríem d’haver començat el quart sprint i encara estem acabant el tercer encara que estem contents amb la nostre estimació.</w:t>
      </w:r>
      <w:r w:rsidRPr="00D13CC8">
        <w:rPr>
          <w:i/>
          <w:iCs/>
        </w:rPr>
        <w:t>”</w:t>
      </w:r>
      <w:bookmarkEnd w:id="149"/>
      <w:r w:rsidR="00360B77" w:rsidRPr="00D13CC8">
        <w:rPr>
          <w:i/>
          <w:iCs/>
        </w:rPr>
        <w:br w:type="page"/>
      </w:r>
    </w:p>
    <w:p w14:paraId="03553B68" w14:textId="6203FA01" w:rsidR="00E20831" w:rsidRDefault="00E20831" w:rsidP="00E20831">
      <w:pPr>
        <w:pStyle w:val="Ttulo"/>
      </w:pPr>
      <w:bookmarkStart w:id="154" w:name="_Toc40434911"/>
      <w:bookmarkStart w:id="155" w:name="_Toc40434977"/>
      <w:bookmarkStart w:id="156" w:name="_Toc41039039"/>
      <w:r>
        <w:lastRenderedPageBreak/>
        <w:t>Disseny</w:t>
      </w:r>
      <w:bookmarkEnd w:id="154"/>
      <w:bookmarkEnd w:id="155"/>
      <w:bookmarkEnd w:id="156"/>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Un cop ja tenim el backlog i les tasques del primer sprint,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listview que és un element de’Android Studio el qual funciona com una llista, es pot afegir i treure elements i podem interactuar amb ells fent clic. En aquest</w:t>
      </w:r>
      <w:r>
        <w:t xml:space="preserve"> layout també hi hem afegit un floating action button,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preview de Android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563F6C38">
            <wp:simplePos x="0" y="0"/>
            <wp:positionH relativeFrom="margin">
              <wp:align>center</wp:align>
            </wp:positionH>
            <wp:positionV relativeFrom="paragraph">
              <wp:posOffset>1346276</wp:posOffset>
            </wp:positionV>
            <wp:extent cx="2914650" cy="2033270"/>
            <wp:effectExtent l="0" t="0" r="0" b="508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trello, com cada vegada que acabem una tasca, podem veure </w:t>
      </w:r>
      <w:r w:rsidR="00D764DC">
        <w:t>que ja hem acabat el primer sprint, ara tocaria fer més tasques i començar el segon sprint</w:t>
      </w:r>
      <w:r>
        <w:t>.</w:t>
      </w:r>
      <w:r w:rsidR="00D764DC">
        <w:t xml:space="preserve"> Després del disseny, començarem creant la base de dades amb les seves taules</w:t>
      </w:r>
      <w:r w:rsidR="0074531E">
        <w:t xml:space="preserve"> per poder fer la creació de conta i poder loginar-nos.</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57" w:name="_Toc40434912"/>
      <w:bookmarkStart w:id="158" w:name="_Toc40434978"/>
      <w:bookmarkStart w:id="159" w:name="_Toc41039040"/>
      <w:r>
        <w:lastRenderedPageBreak/>
        <w:t>Base de dades</w:t>
      </w:r>
      <w:bookmarkEnd w:id="157"/>
      <w:bookmarkEnd w:id="158"/>
      <w:bookmarkEnd w:id="159"/>
    </w:p>
    <w:p w14:paraId="323604A7" w14:textId="34596CC3"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El següent apartat de backlog que implementarem serà la bse de dades ja que sense aquest no podem fer els altres. Primer de tot definirem les tasques en el trello.</w:t>
      </w:r>
    </w:p>
    <w:p w14:paraId="60AAEEF5" w14:textId="317A1A8D" w:rsidR="00A076C7" w:rsidRDefault="00A076C7" w:rsidP="00A076C7"/>
    <w:p w14:paraId="799D2EC2" w14:textId="2DBBE497" w:rsidR="009A14CD" w:rsidRDefault="009A14CD" w:rsidP="009A14CD">
      <w:pPr>
        <w:pStyle w:val="Subttulo"/>
      </w:pPr>
      <w:bookmarkStart w:id="160" w:name="_Toc41039041"/>
      <w:r>
        <w:t>Lligar firebase amb l’aplicació</w:t>
      </w:r>
      <w:bookmarkEnd w:id="160"/>
    </w:p>
    <w:p w14:paraId="3858AC82" w14:textId="3121D2B5" w:rsidR="00967A61" w:rsidRDefault="00967A61" w:rsidP="00A076C7">
      <w:r>
        <w:t>Un cop creat el segon sprint i les tasques que farem ja podem començar lligant Firebase amb la nostre aplicació. Si entrem a la web de firebase e iniciem sessió, en la pàgina principal ens diu crear proyecto.</w:t>
      </w:r>
    </w:p>
    <w:p w14:paraId="0BF918B8" w14:textId="6A7606B4" w:rsidR="00967A61" w:rsidRDefault="00967A61" w:rsidP="00967A61">
      <w:r>
        <w:t>Cliquem i un cop allà ens demana el nom del nostre projecte,</w:t>
      </w:r>
      <w:r w:rsidRPr="00967A61">
        <w:t xml:space="preserve"> </w:t>
      </w:r>
      <w:r>
        <w:t>si volem Google Analytics i que les configurem. En el nostre cas hem posat que sí ja que ens ho recomanava.</w:t>
      </w:r>
    </w:p>
    <w:p w14:paraId="5F003166" w14:textId="3E7F4CDA" w:rsidR="00BC59AA" w:rsidRDefault="00967A61" w:rsidP="00967A61">
      <w:r>
        <w:t xml:space="preserve">Un cop creat accedim </w:t>
      </w:r>
      <w:r w:rsidR="00BC59AA">
        <w:t>al projecte i allà ens dona una opció per poder lligar aquesta base amb el nostre projecte d’Android.</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Quan cliquem ens demana dades de la nostre aplicació com el nom del paquet o el certificat SHA-1. Quan hem emplenat totes les dades, ens descarrega un arxiu que haurem de posar a la nostre aplicació. A més haurem d’afegir dependències al gradle.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61" w:name="_Toc40434913"/>
      <w:bookmarkStart w:id="162" w:name="_Toc40434979"/>
    </w:p>
    <w:p w14:paraId="4912AE22" w14:textId="52EF8817" w:rsidR="009A14CD" w:rsidRDefault="009A14CD" w:rsidP="009A14CD">
      <w:pPr>
        <w:pStyle w:val="Subttulo"/>
      </w:pPr>
      <w:bookmarkStart w:id="163" w:name="_Toc41039042"/>
      <w:r>
        <w:t>Autentificació</w:t>
      </w:r>
      <w:bookmarkEnd w:id="163"/>
    </w:p>
    <w:p w14:paraId="347406AE" w14:textId="51A1D91A" w:rsidR="00DC249C" w:rsidRDefault="00DC249C">
      <w:pPr>
        <w:spacing w:before="200" w:after="200" w:line="276" w:lineRule="auto"/>
        <w:jc w:val="left"/>
      </w:pPr>
      <w:r>
        <w:rPr>
          <w:noProof/>
          <w:lang w:val="es-ES" w:eastAsia="es-ES"/>
        </w:rPr>
        <w:drawing>
          <wp:anchor distT="0" distB="0" distL="114300" distR="114300" simplePos="0" relativeHeight="251719680" behindDoc="0" locked="0" layoutInCell="1" allowOverlap="1" wp14:anchorId="4DC00AED" wp14:editId="3BBCADD7">
            <wp:simplePos x="0" y="0"/>
            <wp:positionH relativeFrom="column">
              <wp:posOffset>2847874</wp:posOffset>
            </wp:positionH>
            <wp:positionV relativeFrom="paragraph">
              <wp:posOffset>1265021</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Ja lligada l’aplicació amb firebase, el següent pas és fer l’autentificació. En el dashboard de firebase hiha un apartat que posat authentication, si cliquem allà, ens deixa habilitar molts mètodes, nosaltres ho farem amb google. En la seva pàgina oficial hi ha un manual escrit i un per vídeo molt fàcil que hem anat seguint. Un cop acabat es veu un botó com aquest que ens permet iniciar sessió amb google o crear una conta.</w:t>
      </w:r>
    </w:p>
    <w:p w14:paraId="395D3044" w14:textId="6CA24C49" w:rsidR="00DC249C" w:rsidRDefault="00DC249C">
      <w:pPr>
        <w:spacing w:before="200" w:after="200" w:line="276" w:lineRule="auto"/>
        <w:jc w:val="left"/>
        <w:rPr>
          <w:noProof/>
        </w:rPr>
      </w:pPr>
    </w:p>
    <w:p w14:paraId="610D30CA" w14:textId="3BDF04EA" w:rsidR="00DC249C" w:rsidRDefault="00DC249C" w:rsidP="009A14CD">
      <w:pPr>
        <w:rPr>
          <w:noProof/>
        </w:rPr>
      </w:pPr>
      <w:r w:rsidRPr="00DC249C">
        <w:rPr>
          <w:noProof/>
          <w:lang w:val="es-ES" w:eastAsia="es-ES"/>
        </w:rPr>
        <w:drawing>
          <wp:anchor distT="0" distB="0" distL="114300" distR="114300" simplePos="0" relativeHeight="251720704" behindDoc="0" locked="0" layoutInCell="1" allowOverlap="1" wp14:anchorId="269F3329" wp14:editId="3B6287E3">
            <wp:simplePos x="0" y="0"/>
            <wp:positionH relativeFrom="margin">
              <wp:align>right</wp:align>
            </wp:positionH>
            <wp:positionV relativeFrom="paragraph">
              <wp:posOffset>681838</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4C3969EF" w:rsidR="00DC249C" w:rsidRDefault="009A14CD" w:rsidP="009A14CD">
      <w:r>
        <w:rPr>
          <w:noProof/>
          <w:lang w:val="es-ES" w:eastAsia="es-ES"/>
        </w:rPr>
        <w:drawing>
          <wp:anchor distT="0" distB="0" distL="114300" distR="114300" simplePos="0" relativeHeight="251721728" behindDoc="0" locked="0" layoutInCell="1" allowOverlap="1" wp14:anchorId="6833EF76" wp14:editId="09734D8D">
            <wp:simplePos x="0" y="0"/>
            <wp:positionH relativeFrom="margin">
              <wp:posOffset>-744220</wp:posOffset>
            </wp:positionH>
            <wp:positionV relativeFrom="paragraph">
              <wp:posOffset>699135</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r>
        <w:t>Ja tenim fet el login, al fer servir el servei d’autentificació de firebase, aquest ens permet un control sobre els nostres usuaris.</w:t>
      </w:r>
    </w:p>
    <w:p w14:paraId="29DDA708" w14:textId="3CA2CA58" w:rsidR="009A14CD" w:rsidRDefault="009A14CD" w:rsidP="009A14CD"/>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64" w:name="_Toc41039043"/>
      <w:r>
        <w:lastRenderedPageBreak/>
        <w:t>Base de dades</w:t>
      </w:r>
      <w:bookmarkEnd w:id="164"/>
    </w:p>
    <w:p w14:paraId="0A1BB506" w14:textId="10A7873C" w:rsidR="00236A10" w:rsidRDefault="009A14CD" w:rsidP="009A14CD">
      <w:r>
        <w:t xml:space="preserve">L’últim punt que ens queda per acabar es configurar com guardarem les dades. </w:t>
      </w:r>
      <w:r w:rsidR="00236A10">
        <w:t xml:space="preserve">Firebase </w:t>
      </w:r>
      <w:r w:rsidR="007A5D77">
        <w:t>funciona amb forat JSON, per tant li donarem el format corresponent. Al final ens ha quedat un document com aquest:</w:t>
      </w:r>
    </w:p>
    <w:p w14:paraId="06A34D3F" w14:textId="415BD1CE" w:rsidR="00A261C9" w:rsidRDefault="00A261C9" w:rsidP="009A14CD">
      <w:r>
        <w:rPr>
          <w:noProof/>
          <w:lang w:val="es-ES" w:eastAsia="es-ES"/>
        </w:rPr>
        <w:drawing>
          <wp:inline distT="0" distB="0" distL="0" distR="0" wp14:anchorId="7A8CB09C" wp14:editId="6F7C8CEE">
            <wp:extent cx="2552369" cy="6952065"/>
            <wp:effectExtent l="0" t="0" r="635" b="127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3093" cy="6981275"/>
                    </a:xfrm>
                    <a:prstGeom prst="rect">
                      <a:avLst/>
                    </a:prstGeom>
                  </pic:spPr>
                </pic:pic>
              </a:graphicData>
            </a:graphic>
          </wp:inline>
        </w:drawing>
      </w:r>
    </w:p>
    <w:p w14:paraId="32B0D8EB" w14:textId="7A3194DC" w:rsidR="00ED0C30" w:rsidRDefault="00ED0C30" w:rsidP="00236A10">
      <w:pPr>
        <w:rPr>
          <w:szCs w:val="28"/>
        </w:rPr>
      </w:pPr>
    </w:p>
    <w:p w14:paraId="5B28AF4F" w14:textId="482908E7" w:rsidR="00ED0C30" w:rsidRDefault="00A261C9" w:rsidP="00236A10">
      <w:pPr>
        <w:rPr>
          <w:szCs w:val="28"/>
        </w:rPr>
      </w:pPr>
      <w:r>
        <w:rPr>
          <w:szCs w:val="28"/>
        </w:rPr>
        <w:lastRenderedPageBreak/>
        <w:t>Com podeu veure aquest es el nostre JSON. Tenim 2 seccions</w:t>
      </w:r>
      <w:r w:rsidR="007A5D77">
        <w:rPr>
          <w:szCs w:val="28"/>
        </w:rPr>
        <w:t xml:space="preserve"> grans o pares</w:t>
      </w:r>
      <w:r>
        <w:rPr>
          <w:szCs w:val="28"/>
        </w:rPr>
        <w:t xml:space="preserve">, la primera que es diu Missatges i la Segona que es diu Sessions. </w:t>
      </w:r>
      <w:r w:rsidR="000F6541">
        <w:rPr>
          <w:szCs w:val="28"/>
        </w:rPr>
        <w:t>L’apartat de sessions el que fem es que quan creem una nova “Sala” a l</w:t>
      </w:r>
      <w:r w:rsidR="007A5D77">
        <w:rPr>
          <w:szCs w:val="28"/>
        </w:rPr>
        <w:t>’aplicació</w:t>
      </w:r>
      <w:r w:rsidR="000F6541">
        <w:rPr>
          <w:szCs w:val="28"/>
        </w:rPr>
        <w:t xml:space="preserve"> amb un vídeo i un nom</w:t>
      </w:r>
      <w:r w:rsidR="007A5D77">
        <w:rPr>
          <w:szCs w:val="28"/>
        </w:rPr>
        <w:t>,</w:t>
      </w:r>
      <w:r w:rsidR="000F6541">
        <w:rPr>
          <w:szCs w:val="28"/>
        </w:rPr>
        <w:t xml:space="preserve"> ho guardem a la base de dades perquè tots vegin el mateix vídeo. Guardem també qui ha fet la sessió i el nom que aquest li ha ficat a la sala.</w:t>
      </w:r>
    </w:p>
    <w:p w14:paraId="4A636FD2" w14:textId="58734394" w:rsidR="00C07486" w:rsidRDefault="000F6541" w:rsidP="00236A10">
      <w:pPr>
        <w:rPr>
          <w:szCs w:val="28"/>
        </w:rPr>
      </w:pPr>
      <w:r>
        <w:rPr>
          <w:szCs w:val="28"/>
        </w:rPr>
        <w:t xml:space="preserve">En l’apartat de missatges el que fem es que dividim els missatges per sessions. Cada sessió te un </w:t>
      </w:r>
      <w:r w:rsidR="00C07486">
        <w:rPr>
          <w:szCs w:val="28"/>
        </w:rPr>
        <w:t>xat</w:t>
      </w:r>
      <w:r>
        <w:rPr>
          <w:szCs w:val="28"/>
        </w:rPr>
        <w:t xml:space="preserve"> diferent. Guardem els missatges amb l’usuari que ha fet el missatge, a quina hora ho ha fet, l</w:t>
      </w:r>
      <w:r w:rsidR="00C07486">
        <w:rPr>
          <w:szCs w:val="28"/>
        </w:rPr>
        <w:t>’identificador únic</w:t>
      </w:r>
      <w:r>
        <w:rPr>
          <w:szCs w:val="28"/>
        </w:rPr>
        <w:t xml:space="preserve"> de la sessió que correspon el missatge i òbviament el contingut de aquest.</w:t>
      </w:r>
    </w:p>
    <w:p w14:paraId="58F475AE" w14:textId="44A5C09E" w:rsidR="00C07486" w:rsidRDefault="00C07486" w:rsidP="00236A10">
      <w:pPr>
        <w:rPr>
          <w:szCs w:val="28"/>
        </w:rPr>
      </w:pPr>
      <w:r>
        <w:rPr>
          <w:szCs w:val="28"/>
        </w:rPr>
        <w:t>D’aquesta manera ens queda tot ben organitzat a firebase, és molt visual i senzill de veure i ens facilitarà a l’hora de fer el mapeig en el nostre programa.</w:t>
      </w:r>
    </w:p>
    <w:p w14:paraId="0306F0BA" w14:textId="7092E608" w:rsidR="00C07486" w:rsidRDefault="00C07486">
      <w:pPr>
        <w:spacing w:before="200" w:after="200" w:line="276" w:lineRule="auto"/>
        <w:jc w:val="left"/>
        <w:rPr>
          <w:smallCaps/>
          <w:color w:val="306785" w:themeColor="accent1" w:themeShade="BF"/>
          <w:spacing w:val="10"/>
          <w:kern w:val="28"/>
          <w:sz w:val="32"/>
          <w:szCs w:val="52"/>
          <w:u w:val="thick"/>
        </w:rPr>
      </w:pPr>
      <w:bookmarkStart w:id="165" w:name="_Toc41039044"/>
      <w:r>
        <w:rPr>
          <w:noProof/>
        </w:rPr>
        <w:drawing>
          <wp:anchor distT="0" distB="0" distL="114300" distR="114300" simplePos="0" relativeHeight="251751424" behindDoc="0" locked="0" layoutInCell="1" allowOverlap="1" wp14:anchorId="6AD0EAE9" wp14:editId="0AECA24C">
            <wp:simplePos x="0" y="0"/>
            <wp:positionH relativeFrom="margin">
              <wp:align>center</wp:align>
            </wp:positionH>
            <wp:positionV relativeFrom="paragraph">
              <wp:posOffset>260985</wp:posOffset>
            </wp:positionV>
            <wp:extent cx="2907633" cy="1390650"/>
            <wp:effectExtent l="0" t="0" r="7620" b="0"/>
            <wp:wrapThrough wrapText="bothSides">
              <wp:wrapPolygon edited="0">
                <wp:start x="0" y="0"/>
                <wp:lineTo x="0" y="21304"/>
                <wp:lineTo x="21515" y="21304"/>
                <wp:lineTo x="21515" y="0"/>
                <wp:lineTo x="0" y="0"/>
              </wp:wrapPolygon>
            </wp:wrapThrough>
            <wp:docPr id="544" name="Imagen 544" descr="Curso de JavaScript, jQuery, y JSON - Los Mejores Cursos On-Line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JavaScript, jQuery, y JSON - Los Mejores Cursos On-Line y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7633" cy="1390650"/>
                    </a:xfrm>
                    <a:prstGeom prst="rect">
                      <a:avLst/>
                    </a:prstGeom>
                    <a:noFill/>
                    <a:ln>
                      <a:noFill/>
                    </a:ln>
                  </pic:spPr>
                </pic:pic>
              </a:graphicData>
            </a:graphic>
          </wp:anchor>
        </w:drawing>
      </w:r>
      <w:r>
        <w:br w:type="page"/>
      </w:r>
    </w:p>
    <w:p w14:paraId="6FD661EE" w14:textId="3C4DBE7A" w:rsidR="00FE481B" w:rsidRDefault="00FE481B" w:rsidP="00FE481B">
      <w:pPr>
        <w:pStyle w:val="Ttulo"/>
      </w:pPr>
      <w:r>
        <w:lastRenderedPageBreak/>
        <w:t>Diagrames UML</w:t>
      </w:r>
      <w:bookmarkEnd w:id="165"/>
    </w:p>
    <w:p w14:paraId="567DB6B9" w14:textId="0D911CED" w:rsidR="00ED0C30" w:rsidRDefault="00ED0C30" w:rsidP="00FE481B">
      <w:r>
        <w:t>En aquest apartat mostrarem el diagrama UML de la aplicació.</w:t>
      </w:r>
    </w:p>
    <w:p w14:paraId="124A3405" w14:textId="430AEB65" w:rsidR="00ED0C30" w:rsidRDefault="003C4D9E" w:rsidP="00FE481B">
      <w:r>
        <w:rPr>
          <w:noProof/>
          <w:lang w:val="es-ES" w:eastAsia="es-ES"/>
        </w:rPr>
        <w:drawing>
          <wp:anchor distT="0" distB="0" distL="114300" distR="114300" simplePos="0" relativeHeight="251731968" behindDoc="1" locked="0" layoutInCell="1" allowOverlap="1" wp14:anchorId="7C37A264" wp14:editId="72E51F77">
            <wp:simplePos x="0" y="0"/>
            <wp:positionH relativeFrom="column">
              <wp:posOffset>1242</wp:posOffset>
            </wp:positionH>
            <wp:positionV relativeFrom="paragraph">
              <wp:posOffset>-966</wp:posOffset>
            </wp:positionV>
            <wp:extent cx="2657475" cy="3048000"/>
            <wp:effectExtent l="0" t="0" r="9525" b="0"/>
            <wp:wrapTight wrapText="bothSides">
              <wp:wrapPolygon edited="0">
                <wp:start x="0" y="0"/>
                <wp:lineTo x="0" y="21465"/>
                <wp:lineTo x="21523" y="21465"/>
                <wp:lineTo x="21523" y="0"/>
                <wp:lineTo x="0" y="0"/>
              </wp:wrapPolygon>
            </wp:wrapTight>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57475" cy="3048000"/>
                    </a:xfrm>
                    <a:prstGeom prst="rect">
                      <a:avLst/>
                    </a:prstGeom>
                  </pic:spPr>
                </pic:pic>
              </a:graphicData>
            </a:graphic>
          </wp:anchor>
        </w:drawing>
      </w:r>
    </w:p>
    <w:p w14:paraId="7EAEBA5C" w14:textId="77777777" w:rsidR="00ED0C30" w:rsidRDefault="00ED0C30"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59416296" w:rsidR="001C592C" w:rsidRDefault="001C592C" w:rsidP="00FE481B"/>
    <w:p w14:paraId="3C7007BC" w14:textId="77777777" w:rsidR="00CF1946" w:rsidRDefault="00CF1946" w:rsidP="00FE481B"/>
    <w:p w14:paraId="5716A72D" w14:textId="71EFF16E" w:rsidR="001C592C" w:rsidRDefault="001C592C" w:rsidP="00FE481B"/>
    <w:p w14:paraId="1D0DF95B" w14:textId="54252579" w:rsidR="003C4D9E" w:rsidRDefault="003C4D9E" w:rsidP="00FE481B">
      <w:r>
        <w:t>Aquesta es la nostra classe principal, aquí es on ens fem login amb Google. Un cop ens retorni que hem estat loginats correctament el que farà es que ens portarà a la següent pantalla.</w:t>
      </w:r>
    </w:p>
    <w:p w14:paraId="301B6E72" w14:textId="130F68F9" w:rsidR="003C4D9E" w:rsidRDefault="005B5EF7" w:rsidP="00FE481B">
      <w:r>
        <w:rPr>
          <w:noProof/>
          <w:lang w:val="es-ES" w:eastAsia="es-ES"/>
        </w:rPr>
        <w:drawing>
          <wp:inline distT="0" distB="0" distL="0" distR="0" wp14:anchorId="2B267B0E" wp14:editId="7E4B993B">
            <wp:extent cx="2619375" cy="20955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375" cy="2095500"/>
                    </a:xfrm>
                    <a:prstGeom prst="rect">
                      <a:avLst/>
                    </a:prstGeom>
                  </pic:spPr>
                </pic:pic>
              </a:graphicData>
            </a:graphic>
          </wp:inline>
        </w:drawing>
      </w:r>
    </w:p>
    <w:p w14:paraId="513AC6C3" w14:textId="56E80A6B" w:rsidR="00C07486" w:rsidRDefault="00C07486" w:rsidP="00FE481B"/>
    <w:p w14:paraId="1EE49413" w14:textId="42115147" w:rsidR="00C07486" w:rsidRDefault="00C07486" w:rsidP="00FE481B"/>
    <w:p w14:paraId="2D67E95C" w14:textId="06703CBA" w:rsidR="00C07486" w:rsidRDefault="00C07486" w:rsidP="00FE481B"/>
    <w:p w14:paraId="1AD657EE" w14:textId="2BF80D52" w:rsidR="00C07486" w:rsidRDefault="00C07486" w:rsidP="00FE481B"/>
    <w:p w14:paraId="6623BDAE" w14:textId="77777777" w:rsidR="00C07486" w:rsidRDefault="00C07486" w:rsidP="00FE481B"/>
    <w:p w14:paraId="7F7D6A2D" w14:textId="6BD3EF00" w:rsidR="005B5EF7" w:rsidRDefault="005B5EF7" w:rsidP="00FE481B">
      <w:r>
        <w:lastRenderedPageBreak/>
        <w:t>Aquesta es la classe que porta la llista de vídeos. Un cop escollim el vídeo que volem veure ens entrarà a la següent pantalla.</w:t>
      </w:r>
      <w:r w:rsidR="00C07486">
        <w:t xml:space="preserve"> </w:t>
      </w:r>
    </w:p>
    <w:p w14:paraId="3D0439CB" w14:textId="1532E2F6" w:rsidR="005B5EF7" w:rsidRDefault="005B5EF7" w:rsidP="00FE481B">
      <w:r>
        <w:rPr>
          <w:noProof/>
          <w:lang w:val="es-ES" w:eastAsia="es-ES"/>
        </w:rPr>
        <w:drawing>
          <wp:inline distT="0" distB="0" distL="0" distR="0" wp14:anchorId="10AD6D5F" wp14:editId="6849835E">
            <wp:extent cx="2886075" cy="267652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2676525"/>
                    </a:xfrm>
                    <a:prstGeom prst="rect">
                      <a:avLst/>
                    </a:prstGeom>
                  </pic:spPr>
                </pic:pic>
              </a:graphicData>
            </a:graphic>
          </wp:inline>
        </w:drawing>
      </w:r>
    </w:p>
    <w:p w14:paraId="37306BAF" w14:textId="3C84C1BF" w:rsidR="005B5EF7" w:rsidRDefault="005B5EF7" w:rsidP="00FE481B">
      <w:r>
        <w:t xml:space="preserve">Aquesta es la classe que porta el tema de mostrar el vídeo mentre es te un </w:t>
      </w:r>
      <w:r w:rsidR="00407B2D">
        <w:t>xat</w:t>
      </w:r>
      <w:r>
        <w:t xml:space="preserve"> en viu a la part de sota.</w:t>
      </w:r>
    </w:p>
    <w:p w14:paraId="0161F6A4" w14:textId="2FD61B77" w:rsidR="005B5EF7" w:rsidRDefault="005B5EF7" w:rsidP="00FE481B">
      <w:r>
        <w:rPr>
          <w:noProof/>
          <w:lang w:val="es-ES" w:eastAsia="es-ES"/>
        </w:rPr>
        <w:drawing>
          <wp:inline distT="0" distB="0" distL="0" distR="0" wp14:anchorId="11412CF1" wp14:editId="0C65D9D8">
            <wp:extent cx="2609850" cy="1152525"/>
            <wp:effectExtent l="0" t="0" r="0" b="952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152525"/>
                    </a:xfrm>
                    <a:prstGeom prst="rect">
                      <a:avLst/>
                    </a:prstGeom>
                  </pic:spPr>
                </pic:pic>
              </a:graphicData>
            </a:graphic>
          </wp:inline>
        </w:drawing>
      </w:r>
    </w:p>
    <w:p w14:paraId="0A69A56C" w14:textId="4C0981D8" w:rsidR="005B5EF7" w:rsidRDefault="005B5EF7" w:rsidP="00FE481B">
      <w:r>
        <w:t>Aquesta es la classe amb la qual podem obrir el vídeo de youtube. Tenim una clau per la API de youtube.</w:t>
      </w:r>
    </w:p>
    <w:p w14:paraId="0F98F8CB" w14:textId="65C860EF" w:rsidR="005B5EF7" w:rsidRDefault="005B5EF7" w:rsidP="00FE481B">
      <w:r>
        <w:rPr>
          <w:noProof/>
          <w:lang w:val="es-ES" w:eastAsia="es-ES"/>
        </w:rPr>
        <w:drawing>
          <wp:inline distT="0" distB="0" distL="0" distR="0" wp14:anchorId="154AA21B" wp14:editId="056845E7">
            <wp:extent cx="5612130" cy="1598295"/>
            <wp:effectExtent l="0" t="0" r="7620" b="190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598295"/>
                    </a:xfrm>
                    <a:prstGeom prst="rect">
                      <a:avLst/>
                    </a:prstGeom>
                  </pic:spPr>
                </pic:pic>
              </a:graphicData>
            </a:graphic>
          </wp:inline>
        </w:drawing>
      </w:r>
    </w:p>
    <w:p w14:paraId="533BA749" w14:textId="224F69AA" w:rsidR="005B5EF7" w:rsidRDefault="005B5EF7" w:rsidP="00FE481B">
      <w:r>
        <w:t>Aquestes dues classes ens ajuden a mapejar els objectes correctament en el nostre firebase.</w:t>
      </w:r>
    </w:p>
    <w:p w14:paraId="29B9D027" w14:textId="77777777" w:rsidR="00C07486" w:rsidRDefault="00C07486">
      <w:pPr>
        <w:spacing w:before="200" w:after="200" w:line="276" w:lineRule="auto"/>
        <w:jc w:val="left"/>
        <w:rPr>
          <w:smallCaps/>
          <w:color w:val="306785" w:themeColor="accent1" w:themeShade="BF"/>
          <w:spacing w:val="10"/>
          <w:kern w:val="28"/>
          <w:sz w:val="32"/>
          <w:szCs w:val="52"/>
          <w:u w:val="thick"/>
        </w:rPr>
      </w:pPr>
      <w:r>
        <w:br w:type="page"/>
      </w:r>
    </w:p>
    <w:p w14:paraId="427984DB" w14:textId="23C723EC" w:rsidR="00D939C2" w:rsidRDefault="00D939C2" w:rsidP="00D939C2">
      <w:pPr>
        <w:pStyle w:val="Ttulo"/>
      </w:pPr>
      <w:r>
        <w:lastRenderedPageBreak/>
        <w:t>Servei de Vídeo</w:t>
      </w:r>
    </w:p>
    <w:p w14:paraId="4AEA9176" w14:textId="15FDC122" w:rsidR="00D939C2" w:rsidRDefault="00D939C2" w:rsidP="00D939C2">
      <w:r>
        <w:rPr>
          <w:noProof/>
        </w:rPr>
        <w:drawing>
          <wp:anchor distT="0" distB="0" distL="114300" distR="114300" simplePos="0" relativeHeight="251734016" behindDoc="1" locked="0" layoutInCell="1" allowOverlap="1" wp14:anchorId="1188A6F3" wp14:editId="101A2C13">
            <wp:simplePos x="0" y="0"/>
            <wp:positionH relativeFrom="margin">
              <wp:posOffset>-699135</wp:posOffset>
            </wp:positionH>
            <wp:positionV relativeFrom="paragraph">
              <wp:posOffset>1256665</wp:posOffset>
            </wp:positionV>
            <wp:extent cx="6940550" cy="2219325"/>
            <wp:effectExtent l="0" t="0" r="0" b="9525"/>
            <wp:wrapTight wrapText="bothSides">
              <wp:wrapPolygon edited="0">
                <wp:start x="0" y="0"/>
                <wp:lineTo x="0" y="21507"/>
                <wp:lineTo x="21521" y="21507"/>
                <wp:lineTo x="21521"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0550" cy="2219325"/>
                    </a:xfrm>
                    <a:prstGeom prst="rect">
                      <a:avLst/>
                    </a:prstGeom>
                    <a:noFill/>
                  </pic:spPr>
                </pic:pic>
              </a:graphicData>
            </a:graphic>
            <wp14:sizeRelH relativeFrom="margin">
              <wp14:pctWidth>0</wp14:pctWidth>
            </wp14:sizeRelH>
            <wp14:sizeRelV relativeFrom="margin">
              <wp14:pctHeight>0</wp14:pctHeight>
            </wp14:sizeRelV>
          </wp:anchor>
        </w:drawing>
      </w:r>
      <w:r>
        <w:t>Un cop acabat tot el tema de Base de dades començarem a fer el servei de vídeo. Segurament haurem de canviar coses de les bases de dades però això ho anirem fent i adaptant a mesura que la aplicació avanci. Ara començarem l’sprint 3 i farem tot el tema de reproducció de vídeo. Tots els sprints estan documentats al trello de la següent manera:</w:t>
      </w:r>
    </w:p>
    <w:p w14:paraId="23DB35C8" w14:textId="619DA1DC" w:rsidR="00D939C2" w:rsidRDefault="00D939C2" w:rsidP="00D939C2">
      <w:r>
        <w:t>Per poder reproduir un vídeo de Youtube en la nostre aplicació necessitem descarregar la llibreria corresponent. En la pàgina oficial (</w:t>
      </w:r>
      <w:hyperlink r:id="rId74" w:history="1">
        <w:r>
          <w:rPr>
            <w:rStyle w:val="Hipervnculo"/>
          </w:rPr>
          <w:t>enllaç</w:t>
        </w:r>
      </w:hyperlink>
      <w:r>
        <w:t xml:space="preserve">) de developers google podem trobar un apartat de Youtbe Android Player Api on ens explica com descarrega-la e </w:t>
      </w:r>
      <w:r w:rsidR="00407B2D">
        <w:t>incloure</w:t>
      </w:r>
      <w:r>
        <w:t xml:space="preserve">-la en el nostre programa. </w:t>
      </w:r>
      <w:r w:rsidR="00407B2D">
        <w:t>Tot hi això encara o podrem reproduir els vídeos ja que necessitem una API KEY la qual ens donen entrant a la consola de desenvolupador de google i enllaçant el nostre programa.</w:t>
      </w:r>
    </w:p>
    <w:p w14:paraId="7A551599" w14:textId="77777777" w:rsidR="00407B2D" w:rsidRDefault="00407B2D" w:rsidP="00D939C2">
      <w:r>
        <w:t>Un cop fet això només necessitarem crear el widget corresponent en l’xml i des del codi carregar-hi un vídeo a través d’un link.</w:t>
      </w:r>
    </w:p>
    <w:p w14:paraId="632667A7" w14:textId="77777777" w:rsidR="00407B2D" w:rsidRDefault="00407B2D" w:rsidP="00D939C2">
      <w:r>
        <w:rPr>
          <w:noProof/>
        </w:rPr>
        <w:drawing>
          <wp:inline distT="0" distB="0" distL="0" distR="0" wp14:anchorId="41728F28" wp14:editId="5F5B77C2">
            <wp:extent cx="5612130" cy="180340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803400"/>
                    </a:xfrm>
                    <a:prstGeom prst="rect">
                      <a:avLst/>
                    </a:prstGeom>
                  </pic:spPr>
                </pic:pic>
              </a:graphicData>
            </a:graphic>
          </wp:inline>
        </w:drawing>
      </w:r>
    </w:p>
    <w:p w14:paraId="27457E82" w14:textId="77777777" w:rsidR="00407B2D" w:rsidRDefault="00407B2D" w:rsidP="00D939C2"/>
    <w:p w14:paraId="63E33C4F" w14:textId="77777777" w:rsidR="00407B2D" w:rsidRDefault="00407B2D" w:rsidP="00D939C2"/>
    <w:p w14:paraId="775751D4" w14:textId="361C6F70" w:rsidR="00407B2D" w:rsidRDefault="00407B2D" w:rsidP="00D939C2">
      <w:r>
        <w:lastRenderedPageBreak/>
        <w:t xml:space="preserve">Per poder crear diferents sessions, </w:t>
      </w:r>
      <w:r w:rsidR="00953F5D">
        <w:t xml:space="preserve">quan cliquem al botó (1), ens apareixerà un Alert Dialador (2) on nosaltres emplenarem </w:t>
      </w:r>
      <w:r w:rsidR="001C5F55">
        <w:t>un</w:t>
      </w:r>
      <w:r w:rsidR="00953F5D">
        <w:t xml:space="preserve"> formulari</w:t>
      </w:r>
      <w:r w:rsidR="001C5F55">
        <w:t xml:space="preserve"> amb el nom i link que volguem</w:t>
      </w:r>
      <w:r w:rsidR="00953F5D">
        <w:t>. Un cop ple, quan guardem ens portarà a la pantalla amb el vídeo de youtube</w:t>
      </w:r>
      <w:r w:rsidR="001C5F55">
        <w:t xml:space="preserve"> (4)</w:t>
      </w:r>
      <w:r w:rsidR="00953F5D">
        <w:t xml:space="preserve"> per reproduir. Afegim en el ListView (3)</w:t>
      </w:r>
      <w:r w:rsidR="001C5F55">
        <w:t xml:space="preserve"> un element amb</w:t>
      </w:r>
      <w:r w:rsidR="00953F5D">
        <w:t xml:space="preserve"> les dades que</w:t>
      </w:r>
      <w:r w:rsidR="001C5F55">
        <w:t xml:space="preserve"> hem</w:t>
      </w:r>
      <w:r w:rsidR="00953F5D">
        <w:t xml:space="preserve"> proporcion</w:t>
      </w:r>
      <w:r w:rsidR="001C5F55">
        <w:t>at</w:t>
      </w:r>
      <w:r w:rsidR="00953F5D">
        <w:t xml:space="preserve"> i quan un altre usuari cliqui en </w:t>
      </w:r>
      <w:r w:rsidR="001C5F55">
        <w:t>aquest element que hem creat</w:t>
      </w:r>
      <w:r w:rsidR="00953F5D">
        <w:t xml:space="preserve"> </w:t>
      </w:r>
      <w:r w:rsidR="001C5F55">
        <w:t>serà redirigit</w:t>
      </w:r>
      <w:r w:rsidR="00953F5D">
        <w:t xml:space="preserve"> a una altre pantalla</w:t>
      </w:r>
      <w:r w:rsidR="007A5D77">
        <w:t xml:space="preserve"> (4)</w:t>
      </w:r>
      <w:r w:rsidR="00953F5D">
        <w:t xml:space="preserve"> amb el mateix vídeo que hem afegit. Així els dos estaran veient el mateix vídeo.</w:t>
      </w:r>
      <w:r w:rsidR="00953F5D" w:rsidRPr="00953F5D">
        <w:rPr>
          <w:noProof/>
          <w:szCs w:val="28"/>
          <w:lang w:val="es-ES" w:eastAsia="es-ES"/>
        </w:rPr>
        <w:t xml:space="preserve"> </w:t>
      </w:r>
    </w:p>
    <w:p w14:paraId="47B4E384" w14:textId="046F43D0" w:rsidR="00953F5D" w:rsidRDefault="007A5D77" w:rsidP="00D939C2">
      <w:r>
        <w:rPr>
          <w:noProof/>
        </w:rPr>
        <mc:AlternateContent>
          <mc:Choice Requires="wps">
            <w:drawing>
              <wp:anchor distT="45720" distB="45720" distL="114300" distR="114300" simplePos="0" relativeHeight="251750400" behindDoc="0" locked="0" layoutInCell="1" allowOverlap="1" wp14:anchorId="3B89366A" wp14:editId="45258539">
                <wp:simplePos x="0" y="0"/>
                <wp:positionH relativeFrom="column">
                  <wp:posOffset>3939540</wp:posOffset>
                </wp:positionH>
                <wp:positionV relativeFrom="paragraph">
                  <wp:posOffset>2044700</wp:posOffset>
                </wp:positionV>
                <wp:extent cx="2360930" cy="3495675"/>
                <wp:effectExtent l="0" t="0" r="22225" b="28575"/>
                <wp:wrapNone/>
                <wp:docPr id="5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95675"/>
                        </a:xfrm>
                        <a:prstGeom prst="rect">
                          <a:avLst/>
                        </a:prstGeom>
                        <a:noFill/>
                        <a:ln w="9525">
                          <a:solidFill>
                            <a:srgbClr val="7030A0"/>
                          </a:solidFill>
                          <a:miter lim="800000"/>
                          <a:headEnd/>
                          <a:tailEnd/>
                        </a:ln>
                      </wps:spPr>
                      <wps:txbx>
                        <w:txbxContent>
                          <w:p w14:paraId="434334DD" w14:textId="3368207B" w:rsidR="007A5D77" w:rsidRDefault="007A5D77" w:rsidP="007A5D77"/>
                          <w:p w14:paraId="3CB2DE08" w14:textId="34FCC075" w:rsidR="007A5D77" w:rsidRDefault="007A5D77" w:rsidP="007A5D77"/>
                          <w:p w14:paraId="5F702364" w14:textId="6C0A99D4" w:rsidR="007A5D77" w:rsidRDefault="007A5D77" w:rsidP="007A5D77"/>
                          <w:p w14:paraId="6DBC466F" w14:textId="6AE70A3B" w:rsidR="007A5D77" w:rsidRDefault="007A5D77" w:rsidP="007A5D77"/>
                          <w:p w14:paraId="3C8067A7" w14:textId="25155300" w:rsidR="007A5D77" w:rsidRDefault="007A5D77" w:rsidP="007A5D77"/>
                          <w:p w14:paraId="3E1DFEF7" w14:textId="1FCB2D03" w:rsidR="007A5D77" w:rsidRDefault="007A5D77" w:rsidP="007A5D77"/>
                          <w:p w14:paraId="508A996A" w14:textId="702C62BA" w:rsidR="007A5D77" w:rsidRDefault="007A5D77" w:rsidP="007A5D77"/>
                          <w:p w14:paraId="71D476FF" w14:textId="173068B2" w:rsidR="007A5D77" w:rsidRDefault="007A5D77" w:rsidP="007A5D77">
                            <w:r>
                              <w:tab/>
                            </w:r>
                            <w:r>
                              <w:tab/>
                            </w:r>
                            <w:r>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89366A" id="_x0000_s1029" type="#_x0000_t202" style="position:absolute;left:0;text-align:left;margin-left:310.2pt;margin-top:161pt;width:185.9pt;height:275.2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" filled="f" strokecolor="#7030a0">
                <v:textbox>
                  <w:txbxContent>
                    <w:p w14:paraId="434334DD" w14:textId="3368207B" w:rsidR="007A5D77" w:rsidRDefault="007A5D77" w:rsidP="007A5D77"/>
                    <w:p w14:paraId="3CB2DE08" w14:textId="34FCC075" w:rsidR="007A5D77" w:rsidRDefault="007A5D77" w:rsidP="007A5D77"/>
                    <w:p w14:paraId="5F702364" w14:textId="6C0A99D4" w:rsidR="007A5D77" w:rsidRDefault="007A5D77" w:rsidP="007A5D77"/>
                    <w:p w14:paraId="6DBC466F" w14:textId="6AE70A3B" w:rsidR="007A5D77" w:rsidRDefault="007A5D77" w:rsidP="007A5D77"/>
                    <w:p w14:paraId="3C8067A7" w14:textId="25155300" w:rsidR="007A5D77" w:rsidRDefault="007A5D77" w:rsidP="007A5D77"/>
                    <w:p w14:paraId="3E1DFEF7" w14:textId="1FCB2D03" w:rsidR="007A5D77" w:rsidRDefault="007A5D77" w:rsidP="007A5D77"/>
                    <w:p w14:paraId="508A996A" w14:textId="702C62BA" w:rsidR="007A5D77" w:rsidRDefault="007A5D77" w:rsidP="007A5D77"/>
                    <w:p w14:paraId="71D476FF" w14:textId="173068B2" w:rsidR="007A5D77" w:rsidRDefault="007A5D77" w:rsidP="007A5D77">
                      <w:r>
                        <w:tab/>
                      </w:r>
                      <w:r>
                        <w:tab/>
                      </w:r>
                      <w:r>
                        <w:t>4</w:t>
                      </w:r>
                    </w:p>
                  </w:txbxContent>
                </v:textbox>
              </v:shape>
            </w:pict>
          </mc:Fallback>
        </mc:AlternateContent>
      </w:r>
      <w:r>
        <w:rPr>
          <w:noProof/>
        </w:rPr>
        <mc:AlternateContent>
          <mc:Choice Requires="wps">
            <w:drawing>
              <wp:anchor distT="45720" distB="45720" distL="114300" distR="114300" simplePos="0" relativeHeight="251748352" behindDoc="0" locked="0" layoutInCell="1" allowOverlap="1" wp14:anchorId="32738A4F" wp14:editId="60A049FB">
                <wp:simplePos x="0" y="0"/>
                <wp:positionH relativeFrom="column">
                  <wp:posOffset>977265</wp:posOffset>
                </wp:positionH>
                <wp:positionV relativeFrom="paragraph">
                  <wp:posOffset>4969510</wp:posOffset>
                </wp:positionV>
                <wp:extent cx="2360930" cy="1404620"/>
                <wp:effectExtent l="0" t="0" r="0" b="0"/>
                <wp:wrapNone/>
                <wp:docPr id="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58B5B44" w14:textId="77777777" w:rsidR="007A5D77" w:rsidRDefault="007A5D77" w:rsidP="007A5D77">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38A4F" id="_x0000_s1030" type="#_x0000_t202" style="position:absolute;left:0;text-align:left;margin-left:76.95pt;margin-top:391.3pt;width:185.9pt;height:110.6pt;z-index:251748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" filled="f" stroked="f">
                <v:textbox style="mso-fit-shape-to-text:t">
                  <w:txbxContent>
                    <w:p w14:paraId="558B5B44" w14:textId="77777777" w:rsidR="007A5D77" w:rsidRDefault="007A5D77" w:rsidP="007A5D77">
                      <w:r>
                        <w:t>1</w:t>
                      </w:r>
                    </w:p>
                  </w:txbxContent>
                </v:textbox>
              </v:shape>
            </w:pict>
          </mc:Fallback>
        </mc:AlternateContent>
      </w:r>
      <w:r>
        <w:rPr>
          <w:noProof/>
        </w:rPr>
        <mc:AlternateContent>
          <mc:Choice Requires="wps">
            <w:drawing>
              <wp:anchor distT="45720" distB="45720" distL="114300" distR="114300" simplePos="0" relativeHeight="251746304" behindDoc="0" locked="0" layoutInCell="1" allowOverlap="1" wp14:anchorId="463DF56C" wp14:editId="5F04C877">
                <wp:simplePos x="0" y="0"/>
                <wp:positionH relativeFrom="column">
                  <wp:posOffset>-822960</wp:posOffset>
                </wp:positionH>
                <wp:positionV relativeFrom="paragraph">
                  <wp:posOffset>3455035</wp:posOffset>
                </wp:positionV>
                <wp:extent cx="2360930" cy="1404620"/>
                <wp:effectExtent l="0" t="0" r="0" b="0"/>
                <wp:wrapNone/>
                <wp:docPr id="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999160" w14:textId="27DC008C" w:rsidR="007A5D77" w:rsidRDefault="007A5D77" w:rsidP="007A5D77">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3DF56C" id="_x0000_s1031" type="#_x0000_t202" style="position:absolute;left:0;text-align:left;margin-left:-64.8pt;margin-top:272.0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8EFQ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" filled="f" stroked="f">
                <v:textbox style="mso-fit-shape-to-text:t">
                  <w:txbxContent>
                    <w:p w14:paraId="2E999160" w14:textId="27DC008C" w:rsidR="007A5D77" w:rsidRDefault="007A5D77" w:rsidP="007A5D77">
                      <w:r>
                        <w:t>2</w:t>
                      </w:r>
                    </w:p>
                  </w:txbxContent>
                </v:textbox>
              </v:shape>
            </w:pict>
          </mc:Fallback>
        </mc:AlternateContent>
      </w:r>
      <w:r w:rsidR="00953F5D">
        <w:rPr>
          <w:noProof/>
        </w:rPr>
        <mc:AlternateContent>
          <mc:Choice Requires="wps">
            <w:drawing>
              <wp:anchor distT="45720" distB="45720" distL="114300" distR="114300" simplePos="0" relativeHeight="251744256" behindDoc="0" locked="0" layoutInCell="1" allowOverlap="1" wp14:anchorId="3BD07D3C" wp14:editId="7BFD4791">
                <wp:simplePos x="0" y="0"/>
                <wp:positionH relativeFrom="column">
                  <wp:posOffset>2425065</wp:posOffset>
                </wp:positionH>
                <wp:positionV relativeFrom="paragraph">
                  <wp:posOffset>711835</wp:posOffset>
                </wp:positionV>
                <wp:extent cx="2360930" cy="1404620"/>
                <wp:effectExtent l="0" t="0" r="0" b="0"/>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16D667" w14:textId="31B46D76" w:rsidR="00953F5D" w:rsidRDefault="007A5D77">
                            <w: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D07D3C" id="_x0000_s1032" type="#_x0000_t202" style="position:absolute;left:0;text-align:left;margin-left:190.95pt;margin-top:56.05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" filled="f" stroked="f">
                <v:textbox style="mso-fit-shape-to-text:t">
                  <w:txbxContent>
                    <w:p w14:paraId="2F16D667" w14:textId="31B46D76" w:rsidR="00953F5D" w:rsidRDefault="007A5D77">
                      <w:r>
                        <w:t>3</w:t>
                      </w:r>
                    </w:p>
                  </w:txbxContent>
                </v:textbox>
              </v:shape>
            </w:pict>
          </mc:Fallback>
        </mc:AlternateContent>
      </w:r>
      <w:r w:rsidR="00953F5D">
        <w:rPr>
          <w:noProof/>
          <w:szCs w:val="28"/>
          <w:lang w:val="es-ES" w:eastAsia="es-ES"/>
        </w:rPr>
        <mc:AlternateContent>
          <mc:Choice Requires="wps">
            <w:drawing>
              <wp:anchor distT="0" distB="0" distL="114300" distR="114300" simplePos="0" relativeHeight="251743232" behindDoc="0" locked="0" layoutInCell="1" allowOverlap="1" wp14:anchorId="697CCB1B" wp14:editId="4B70671F">
                <wp:simplePos x="0" y="0"/>
                <wp:positionH relativeFrom="column">
                  <wp:posOffset>1129665</wp:posOffset>
                </wp:positionH>
                <wp:positionV relativeFrom="paragraph">
                  <wp:posOffset>940435</wp:posOffset>
                </wp:positionV>
                <wp:extent cx="1319917" cy="7952"/>
                <wp:effectExtent l="19050" t="57150" r="0" b="87630"/>
                <wp:wrapNone/>
                <wp:docPr id="538" name="Conector recto de flecha 538"/>
                <wp:cNvGraphicFramePr/>
                <a:graphic xmlns:a="http://schemas.openxmlformats.org/drawingml/2006/main">
                  <a:graphicData uri="http://schemas.microsoft.com/office/word/2010/wordprocessingShape">
                    <wps:wsp>
                      <wps:cNvCnPr/>
                      <wps:spPr>
                        <a:xfrm rot="10800000"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4CCD8" id="_x0000_t32" coordsize="21600,21600" o:spt="32" o:oned="t" path="m,l21600,21600e" filled="f">
                <v:path arrowok="t" fillok="f" o:connecttype="none"/>
                <o:lock v:ext="edit" shapetype="t"/>
              </v:shapetype>
              <v:shape id="Conector recto de flecha 538" o:spid="_x0000_s1026" type="#_x0000_t32" style="position:absolute;margin-left:88.95pt;margin-top:74.05pt;width:103.95pt;height:.65pt;rotation:180;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39136" behindDoc="0" locked="0" layoutInCell="1" allowOverlap="1" wp14:anchorId="74CE0670" wp14:editId="4714593C">
                <wp:simplePos x="0" y="0"/>
                <wp:positionH relativeFrom="column">
                  <wp:posOffset>-590550</wp:posOffset>
                </wp:positionH>
                <wp:positionV relativeFrom="paragraph">
                  <wp:posOffset>3690620</wp:posOffset>
                </wp:positionV>
                <wp:extent cx="1319917" cy="7952"/>
                <wp:effectExtent l="0" t="76200" r="13970" b="87630"/>
                <wp:wrapNone/>
                <wp:docPr id="535" name="Conector recto de flecha 535"/>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D7AEC" id="Conector recto de flecha 535" o:spid="_x0000_s1026" type="#_x0000_t32" style="position:absolute;margin-left:-46.5pt;margin-top:290.6pt;width:103.95pt;height:.6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41184" behindDoc="0" locked="0" layoutInCell="1" allowOverlap="1" wp14:anchorId="196C2E4B" wp14:editId="4972FF31">
                <wp:simplePos x="0" y="0"/>
                <wp:positionH relativeFrom="column">
                  <wp:posOffset>1200150</wp:posOffset>
                </wp:positionH>
                <wp:positionV relativeFrom="paragraph">
                  <wp:posOffset>5200015</wp:posOffset>
                </wp:positionV>
                <wp:extent cx="1319917" cy="7952"/>
                <wp:effectExtent l="0" t="76200" r="13970" b="87630"/>
                <wp:wrapNone/>
                <wp:docPr id="537" name="Conector recto de flecha 537"/>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6AB77" id="Conector recto de flecha 537" o:spid="_x0000_s1026" type="#_x0000_t32" style="position:absolute;margin-left:94.5pt;margin-top:409.45pt;width:103.95pt;height:.6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" strokecolor="#418ab3 [3204]" strokeweight=".5pt">
                <v:stroke endarrow="block" joinstyle="miter"/>
              </v:shape>
            </w:pict>
          </mc:Fallback>
        </mc:AlternateContent>
      </w:r>
      <w:r w:rsidR="00953F5D" w:rsidRPr="00953F5D">
        <w:rPr>
          <w:noProof/>
        </w:rPr>
        <w:drawing>
          <wp:anchor distT="0" distB="0" distL="114300" distR="114300" simplePos="0" relativeHeight="251735040" behindDoc="1" locked="0" layoutInCell="1" allowOverlap="1" wp14:anchorId="05DB0C02" wp14:editId="179FAE8C">
            <wp:simplePos x="0" y="0"/>
            <wp:positionH relativeFrom="column">
              <wp:posOffset>3996690</wp:posOffset>
            </wp:positionH>
            <wp:positionV relativeFrom="paragraph">
              <wp:posOffset>2135505</wp:posOffset>
            </wp:positionV>
            <wp:extent cx="2102485" cy="3438525"/>
            <wp:effectExtent l="0" t="0" r="0" b="9525"/>
            <wp:wrapTight wrapText="bothSides">
              <wp:wrapPolygon edited="0">
                <wp:start x="0" y="0"/>
                <wp:lineTo x="0" y="21540"/>
                <wp:lineTo x="21333" y="21540"/>
                <wp:lineTo x="21333" y="0"/>
                <wp:lineTo x="0" y="0"/>
              </wp:wrapPolygon>
            </wp:wrapTight>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8081"/>
                    <a:stretch/>
                  </pic:blipFill>
                  <pic:spPr bwMode="auto">
                    <a:xfrm>
                      <a:off x="0" y="0"/>
                      <a:ext cx="21024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F5D" w:rsidRPr="00953F5D">
        <w:rPr>
          <w:noProof/>
        </w:rPr>
        <w:drawing>
          <wp:inline distT="0" distB="0" distL="0" distR="0" wp14:anchorId="55D96150" wp14:editId="12C9E524">
            <wp:extent cx="3116595" cy="5543550"/>
            <wp:effectExtent l="0" t="0" r="762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612" cy="5547138"/>
                    </a:xfrm>
                    <a:prstGeom prst="rect">
                      <a:avLst/>
                    </a:prstGeom>
                  </pic:spPr>
                </pic:pic>
              </a:graphicData>
            </a:graphic>
          </wp:inline>
        </w:drawing>
      </w:r>
    </w:p>
    <w:p w14:paraId="63863471" w14:textId="331AF309" w:rsidR="00C07486" w:rsidRDefault="00C07486">
      <w:pPr>
        <w:spacing w:before="200" w:after="200" w:line="276" w:lineRule="auto"/>
        <w:jc w:val="left"/>
      </w:pPr>
      <w:r>
        <w:br w:type="page"/>
      </w:r>
    </w:p>
    <w:p w14:paraId="2BEA674E" w14:textId="2E4540C1" w:rsidR="00407B2D" w:rsidRDefault="00C07486" w:rsidP="00C07486">
      <w:pPr>
        <w:pStyle w:val="Ttulo"/>
      </w:pPr>
      <w:r>
        <w:lastRenderedPageBreak/>
        <w:t>Servei de xat</w:t>
      </w:r>
    </w:p>
    <w:p w14:paraId="31D20521" w14:textId="549EF186" w:rsidR="00C07486" w:rsidRPr="00C07486" w:rsidRDefault="002374DA" w:rsidP="00C07486">
      <w:r>
        <w:rPr>
          <w:noProof/>
        </w:rPr>
        <w:drawing>
          <wp:inline distT="0" distB="0" distL="0" distR="0" wp14:anchorId="70A48ED9" wp14:editId="74090D9F">
            <wp:extent cx="5572125" cy="609600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2125" cy="6096000"/>
                    </a:xfrm>
                    <a:prstGeom prst="rect">
                      <a:avLst/>
                    </a:prstGeom>
                  </pic:spPr>
                </pic:pic>
              </a:graphicData>
            </a:graphic>
          </wp:inline>
        </w:drawing>
      </w:r>
      <w:bookmarkStart w:id="166" w:name="_GoBack"/>
      <w:bookmarkEnd w:id="166"/>
    </w:p>
    <w:p w14:paraId="33408211" w14:textId="20B5A6C8" w:rsidR="00BC59AA" w:rsidRDefault="00BC59AA" w:rsidP="001C592C">
      <w:pPr>
        <w:rPr>
          <w:color w:val="000000" w:themeColor="text1"/>
          <w:spacing w:val="15"/>
          <w:szCs w:val="32"/>
        </w:rPr>
      </w:pPr>
      <w:r>
        <w:br w:type="page"/>
      </w:r>
    </w:p>
    <w:p w14:paraId="2A4108FD" w14:textId="77777777" w:rsidR="009A14CD" w:rsidRDefault="009A14CD">
      <w:pPr>
        <w:spacing w:before="200" w:after="200" w:line="276" w:lineRule="auto"/>
        <w:jc w:val="left"/>
        <w:rPr>
          <w:b/>
          <w:bCs/>
          <w:smallCaps/>
          <w:color w:val="000000" w:themeColor="text1"/>
          <w:spacing w:val="15"/>
          <w:sz w:val="32"/>
          <w:szCs w:val="32"/>
        </w:rPr>
      </w:pPr>
      <w:r>
        <w:lastRenderedPageBreak/>
        <w:br w:type="page"/>
      </w:r>
    </w:p>
    <w:p w14:paraId="3D828027" w14:textId="34E758A9" w:rsidR="004C60C5" w:rsidRDefault="009F4292" w:rsidP="009F4292">
      <w:pPr>
        <w:pStyle w:val="Ttulo1"/>
      </w:pPr>
      <w:bookmarkStart w:id="167" w:name="_Toc41039045"/>
      <w:r>
        <w:lastRenderedPageBreak/>
        <w:t>Annex</w:t>
      </w:r>
      <w:bookmarkEnd w:id="161"/>
      <w:bookmarkEnd w:id="162"/>
      <w:bookmarkEnd w:id="167"/>
    </w:p>
    <w:p w14:paraId="70610703" w14:textId="16821868" w:rsidR="009F4292" w:rsidRDefault="009F4292" w:rsidP="009F4292">
      <w:pPr>
        <w:pStyle w:val="Subttulo"/>
      </w:pPr>
    </w:p>
    <w:p w14:paraId="17EF06BB" w14:textId="7388E665" w:rsidR="009F4292" w:rsidRDefault="009F4292" w:rsidP="009F4292">
      <w:pPr>
        <w:pStyle w:val="Ttulo"/>
      </w:pPr>
      <w:bookmarkStart w:id="168" w:name="_Toc40434914"/>
      <w:bookmarkStart w:id="169" w:name="_Toc40434980"/>
      <w:bookmarkStart w:id="170" w:name="_Toc41039046"/>
      <w:r>
        <w:t>Polítiques de privacitat</w:t>
      </w:r>
      <w:bookmarkEnd w:id="168"/>
      <w:bookmarkEnd w:id="169"/>
      <w:bookmarkEnd w:id="170"/>
    </w:p>
    <w:p w14:paraId="4ED81C57" w14:textId="7D18543D" w:rsidR="009F4292" w:rsidRPr="00402E56" w:rsidRDefault="009F4292" w:rsidP="009F4292">
      <w:pPr>
        <w:rPr>
          <w:sz w:val="24"/>
          <w:szCs w:val="18"/>
        </w:rPr>
      </w:pPr>
      <w:r w:rsidRPr="00402E56">
        <w:rPr>
          <w:sz w:val="24"/>
          <w:szCs w:val="18"/>
        </w:rPr>
        <w:t xml:space="preserve">Fecha última actualización: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conformidad con el Reglamento (UE) 2016/679, del Parlamento Europeo y del Consejo, de 27 de abril de 2016, relativo a la protección de las personas físicas en lo que respecta al tratamiento de datos personales y a la libre circulación de estos datos (Reglamento General de Protección de Datos - RGPD), </w:t>
      </w:r>
      <w:r w:rsidR="00402E56" w:rsidRPr="00402E56">
        <w:rPr>
          <w:sz w:val="24"/>
          <w:szCs w:val="18"/>
        </w:rPr>
        <w:t>JPVIDEO</w:t>
      </w:r>
      <w:r w:rsidRPr="00402E56">
        <w:rPr>
          <w:sz w:val="24"/>
          <w:szCs w:val="18"/>
        </w:rPr>
        <w:t xml:space="preserve">, informa a los usuarios de la aplicación </w:t>
      </w:r>
      <w:r w:rsidR="00402E56" w:rsidRPr="00402E56">
        <w:rPr>
          <w:sz w:val="24"/>
          <w:szCs w:val="18"/>
        </w:rPr>
        <w:t>Jpvideo</w:t>
      </w:r>
      <w:r w:rsidRPr="00402E56">
        <w:rPr>
          <w:sz w:val="24"/>
          <w:szCs w:val="18"/>
        </w:rPr>
        <w:t xml:space="preserve"> (en adelante, la Aplicación), acerca del tratamiento de los datos personales, que ellos voluntariamente hayan facilitado durante el proceso de registro, acceso y utilización del servicio. </w:t>
      </w:r>
    </w:p>
    <w:p w14:paraId="0A7F1078" w14:textId="77777777" w:rsidR="00402E56" w:rsidRPr="00402E56" w:rsidRDefault="00402E56" w:rsidP="009F4292">
      <w:pPr>
        <w:rPr>
          <w:sz w:val="24"/>
          <w:szCs w:val="18"/>
        </w:rPr>
      </w:pPr>
    </w:p>
    <w:p w14:paraId="5A442AAB" w14:textId="6B505AFE"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efectos de notificaciones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Sección </w:t>
      </w:r>
      <w:r w:rsidR="00A918C6">
        <w:rPr>
          <w:sz w:val="24"/>
          <w:szCs w:val="18"/>
        </w:rPr>
        <w:t>5</w:t>
      </w:r>
      <w:r w:rsidRPr="00402E56">
        <w:rPr>
          <w:sz w:val="24"/>
          <w:szCs w:val="18"/>
        </w:rPr>
        <w:t xml:space="preserve">ª, Hoja </w:t>
      </w:r>
      <w:r w:rsidR="00402E56" w:rsidRPr="00402E56">
        <w:rPr>
          <w:sz w:val="24"/>
          <w:szCs w:val="18"/>
        </w:rPr>
        <w:t>4</w:t>
      </w:r>
      <w:r w:rsidRPr="00402E56">
        <w:rPr>
          <w:sz w:val="24"/>
          <w:szCs w:val="18"/>
        </w:rPr>
        <w:t xml:space="preserve">, inscripción </w:t>
      </w:r>
      <w:r w:rsidR="00A918C6">
        <w:rPr>
          <w:sz w:val="24"/>
          <w:szCs w:val="18"/>
        </w:rPr>
        <w:t>1</w:t>
      </w:r>
      <w:r w:rsidR="006A27FE">
        <w:rPr>
          <w:sz w:val="24"/>
          <w:szCs w:val="18"/>
        </w:rPr>
        <w:t xml:space="preserve">+ñl  </w:t>
      </w:r>
      <w:r w:rsidRPr="00402E56">
        <w:rPr>
          <w:sz w:val="24"/>
          <w:szCs w:val="18"/>
        </w:rPr>
        <w:t xml:space="preserve">ª (en adelante, el Responsable del Tratamiento), es la entidad responsable del tratamiento de los datos facilitados por los clientes de la Aplicación (en adelante, el/los Usuario/s). </w:t>
      </w:r>
    </w:p>
    <w:p w14:paraId="17459700" w14:textId="77777777" w:rsidR="00402E56" w:rsidRPr="00402E56" w:rsidRDefault="00402E56" w:rsidP="009F4292">
      <w:pPr>
        <w:rPr>
          <w:sz w:val="24"/>
          <w:szCs w:val="18"/>
        </w:rPr>
      </w:pPr>
    </w:p>
    <w:p w14:paraId="39D91050" w14:textId="61A90D4F" w:rsidR="009F4292" w:rsidRPr="00402E56" w:rsidRDefault="009F4292" w:rsidP="009F4292">
      <w:pPr>
        <w:rPr>
          <w:sz w:val="24"/>
          <w:szCs w:val="18"/>
        </w:rPr>
      </w:pPr>
      <w:r w:rsidRPr="00402E56">
        <w:rPr>
          <w:sz w:val="24"/>
          <w:szCs w:val="18"/>
        </w:rPr>
        <w:t xml:space="preserve">2. FINALIDAD DEL TRATAMIENTO DE DATOS. Para proceder al registro, acceso y posterior uso de la Aplicación, el Usuario deberá facilitar -de forma voluntaria-, datos de carácter personal (esencialmente, identificativos y de contacto), los cuales serán incorporados a soportes automatizados titularidad de </w:t>
      </w:r>
      <w:r w:rsidR="00402E56" w:rsidRPr="00402E56">
        <w:rPr>
          <w:sz w:val="24"/>
          <w:szCs w:val="18"/>
        </w:rPr>
        <w:t>JPVIDEO.</w:t>
      </w:r>
      <w:r w:rsidRPr="00402E56">
        <w:rPr>
          <w:sz w:val="24"/>
          <w:szCs w:val="18"/>
        </w:rPr>
        <w:t xml:space="preserve"> La recogida, almacenamiento, modificación, estructuración y en su caso, eliminación, de los datos proporcionados por los Usuarios, constituirán operaciones de tratamiento llevadas a cabo por el Responsable, con la finalidad de garantizar el correcto funcionamiento de la Aplicación, mantener la relación de prestación de servicios y/o comercial con el Usuario, y para la gestión, administración, información, prestación y mejora del servicio. Los datos personales facilitados por el Usuario -especialmente, el correo electrónico o e-mail- podrán emplearse también para remitir boletines (newsletters), así como comunicaciones comerciales de promociones y/o publicidad de la Aplicación, siempre y cuando, el Usuario haya prestado previamente su consentimiento expreso para la recepción de estas comunicaciones vía electrónica.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tratamiento de los datos del Usuario, se realiza con las siguientes bases jurídicas que legitiman el mismo: • La solicitud de información y/o la contratación de los servicios de la Aplicación, cuyos términos y condiciones se pondrán a disposición del Usuario en todo caso, con carácter previo, para su expresa aceptación. • El consentimiento libre, específico, informado e inequívoco del Usuario, poniendo a su disposición la presente política de privacidad, que deberá aceptar mediante una declaración o una clara acción afirmativa, como el marcado de una casilla dispuesta al efecto. En caso de que el Usuario no facilite a </w:t>
      </w:r>
      <w:r w:rsidR="00402E56" w:rsidRPr="00402E56">
        <w:rPr>
          <w:sz w:val="24"/>
          <w:szCs w:val="18"/>
        </w:rPr>
        <w:t>JPVIDEO</w:t>
      </w:r>
      <w:r w:rsidRPr="00402E56">
        <w:rPr>
          <w:sz w:val="24"/>
          <w:szCs w:val="18"/>
        </w:rPr>
        <w:t xml:space="preserve"> sus datos, o lo haga de forma errónea o incompleta, no será posible proceder al uso de la Aplicación.</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datos personales proporcionados por el Usuario, se conservarán en los sistemas y bases de datos del Responsable del Tratamiento, mientras aquél continúe haciendo uso de la Aplicación, y siempre que no solicite su supresión. Con el objetivo de depurar las posibles responsabilidades derivadas del tratamiento, los datos se conservarán por un período mínimo de cinco años.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datos no se comunicarán a ningún tercero ajeno a </w:t>
      </w:r>
      <w:r w:rsidR="00402E56" w:rsidRPr="00402E56">
        <w:rPr>
          <w:sz w:val="24"/>
          <w:szCs w:val="18"/>
        </w:rPr>
        <w:t>JPVIDEO</w:t>
      </w:r>
      <w:r w:rsidRPr="00402E56">
        <w:rPr>
          <w:sz w:val="24"/>
          <w:szCs w:val="18"/>
        </w:rPr>
        <w:t xml:space="preserve">, salvo obligación legal o en cualquier caso, previa solicitud del consentimiento del Usuario. De otra parte, </w:t>
      </w:r>
      <w:r w:rsidR="00402E56" w:rsidRPr="00402E56">
        <w:rPr>
          <w:sz w:val="24"/>
          <w:szCs w:val="18"/>
        </w:rPr>
        <w:t xml:space="preserve">JPVIDEO </w:t>
      </w:r>
      <w:r w:rsidRPr="00402E56">
        <w:rPr>
          <w:sz w:val="24"/>
          <w:szCs w:val="18"/>
        </w:rPr>
        <w:t xml:space="preserve">podrá dar acceso o transmitir los datos personales facilitados por el Usuario, a terceros proveedores de servicios, con los que haya suscrito acuerdos de encargo de tratamiento de datos, y que únicamente accedan a dicha información para prestar un servicio en favor y por cuenta del Responsable. </w:t>
      </w:r>
    </w:p>
    <w:p w14:paraId="6DA1E074" w14:textId="77777777" w:rsidR="00402E56" w:rsidRPr="00402E56" w:rsidRDefault="00402E56" w:rsidP="009F4292">
      <w:pPr>
        <w:rPr>
          <w:sz w:val="24"/>
          <w:szCs w:val="18"/>
        </w:rPr>
      </w:pPr>
    </w:p>
    <w:p w14:paraId="739A7A59" w14:textId="2AD5A1FF" w:rsidR="009F4292" w:rsidRPr="00402E56"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Usuario de que, como prestador de servicio de alojamiento de datos y en virtud de lo establecido en la Ley 34/2002 de 11 de julio de Servicios de la Sociedad de la Información y de Comercio Electrónico (LSSI), retiene por un período máximo de 12 meses la información imprescindible para identificar el origen de los datos alojados y el momento en que se inició la prestación del servicio. La retención de estos datos no afecta al secreto de las comunicaciones y sólo podrán ser utilizados en el marco de una investigación criminal o para la salvaguardia de la seguridad pública, poniéndose a disposición de los jueces y/o tribunales o del Ministerio que así los requiera. La comunicación de datos a las Fuerzas y Cuerpos de Seguridad del Estado, se hará en virtud de lo dispuesto por la normativa sobre protección de datos personales, y bajo el máximo respeto a la misma. </w:t>
      </w: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Tratamiento, adopta las medidas necesarias para garantizar la seguridad, integridad y confidencialidad de los datos conforme a lo dispuesto en el Reglamento (UE) 2016/679 del Parlamento Europeo y del Consejo, de 27 de abril de 2016, relativo a la protección de las personas físicas en lo que respecta al tratamiento de datos personales y a la libre circulación de los mismos. Si bien el Responsable, realiza copias de seguridad de los contenidos alojados en sus servidores, sin embargo no se responsabiliza de la pérdida o el borrado accidental de los datos por parte de los Usuarios. De igual manera, no garantiza la reposición total de los datos borrados por los Usuarios, ya que los citados datos podrían haber sido suprimidos y/o modificados durante el periodo de tiempo transcurrido desde la última copia de seguridad. Los servicios facilitados o prestados a través de la Aplicación, excepto los servicios específicos de backup, no incluyen la reposición de los contenidos conservados en las copias de seguridad realizadas por el Responsable del Tratamiento, cuando esta pérdida sea imputable al usuario; en este caso, se determinará una tarifa acorde a la complejidad y volumen de la recuperación, siempre previa aceptación del usuario. La reposición de datos borrados sólo está incluida en el precio del servicio cuando la pérdida del contenido sea debida a causas atribuibles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Usuario de que le asisten los derechos de acceso, rectificación, limitación, supresión, oposición y portabilidad, los cuales podrá ejercitar mediante petición dirigida al correo electrónico: </w:t>
      </w:r>
      <w:hyperlink r:id="rId79" w:history="1">
        <w:r w:rsidR="00402E56" w:rsidRPr="00402E56">
          <w:rPr>
            <w:rStyle w:val="Hipervnculo"/>
            <w:sz w:val="24"/>
            <w:szCs w:val="18"/>
          </w:rPr>
          <w:t>jcosta8@boscdelacoma.cat</w:t>
        </w:r>
      </w:hyperlink>
      <w:r w:rsidR="00402E56" w:rsidRPr="00402E56">
        <w:rPr>
          <w:sz w:val="24"/>
          <w:szCs w:val="18"/>
        </w:rPr>
        <w:t xml:space="preserve"> / </w:t>
      </w:r>
      <w:hyperlink r:id="rId80"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Asimismo, el Usuario tiene derecho a revocar el consentimiento inicialmente prestado, y a interponer reclamaciones de derechos frente a la Agencia Española de Protección de Datos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aplicación de la LSSI (Ley de Servicios de la Sociedad de la Información), </w:t>
      </w:r>
      <w:r w:rsidR="00402E56" w:rsidRPr="00402E56">
        <w:rPr>
          <w:sz w:val="24"/>
          <w:szCs w:val="18"/>
        </w:rPr>
        <w:t>JPVIDEO</w:t>
      </w:r>
      <w:r w:rsidRPr="00402E56">
        <w:rPr>
          <w:sz w:val="24"/>
          <w:szCs w:val="18"/>
        </w:rPr>
        <w:t xml:space="preserve">, no enviará comunicaciones publicitarias o promocionales por correo electrónico u otro medio de comunicación electrónica equivalente que previamente no hubieran sido solicitadas o expresamente autorizadas por los destinatarios de las mismas. En el caso de usuarios con los que exista una relación contractual, jurídica o de servicios previa, el Responsable del Tratamiento, sí está autorizado al envío de comunicaciones comerciales referentes a productos o servicios del Responsable que sean similares a los que inicialmente fueron objeto de contratación con el cliente. En caso de que el Usuario quiera darse de baja a la hora de recibir las citadas comunicaciones, podrá hacerlo remitiendo su voluntad por e-mail al correo electrónico: </w:t>
      </w:r>
      <w:hyperlink r:id="rId81" w:history="1">
        <w:r w:rsidR="00402E56" w:rsidRPr="00402E56">
          <w:rPr>
            <w:rStyle w:val="Hipervnculo"/>
            <w:sz w:val="24"/>
            <w:szCs w:val="18"/>
          </w:rPr>
          <w:t>jcosta8@boscdelacoma.cat</w:t>
        </w:r>
      </w:hyperlink>
      <w:r w:rsidR="00402E56" w:rsidRPr="00402E56">
        <w:rPr>
          <w:sz w:val="24"/>
          <w:szCs w:val="18"/>
        </w:rPr>
        <w:t xml:space="preserve"> / </w:t>
      </w:r>
      <w:hyperlink r:id="rId82"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83"/>
      <w:footerReference w:type="default" r:id="rId84"/>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1BD1DB" w14:textId="77777777" w:rsidR="00C84C5E" w:rsidRDefault="00C84C5E" w:rsidP="0040148B">
      <w:pPr>
        <w:spacing w:before="0" w:after="0"/>
      </w:pPr>
      <w:r>
        <w:separator/>
      </w:r>
    </w:p>
    <w:p w14:paraId="204E890A" w14:textId="77777777" w:rsidR="00C84C5E" w:rsidRDefault="00C84C5E"/>
  </w:endnote>
  <w:endnote w:type="continuationSeparator" w:id="0">
    <w:p w14:paraId="1DC4B760" w14:textId="77777777" w:rsidR="00C84C5E" w:rsidRDefault="00C84C5E" w:rsidP="0040148B">
      <w:pPr>
        <w:spacing w:before="0" w:after="0"/>
      </w:pPr>
      <w:r>
        <w:continuationSeparator/>
      </w:r>
    </w:p>
    <w:p w14:paraId="1EBBAC07" w14:textId="77777777" w:rsidR="00C84C5E" w:rsidRDefault="00C84C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EndPr>
      <w:rPr>
        <w:rStyle w:val="Nmerodepgina"/>
      </w:rPr>
    </w:sdtEndPr>
    <w:sdtContent>
      <w:p w14:paraId="0E7B64A4" w14:textId="77777777" w:rsidR="00D939C2" w:rsidRDefault="00D939C2"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D939C2" w:rsidRDefault="00D939C2"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D939C2" w:rsidRDefault="00D939C2"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D939C2" w:rsidRDefault="00D939C2">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7BD1AD6B" w:rsidR="00D939C2" w:rsidRDefault="00D939C2">
        <w:pPr>
          <w:pStyle w:val="Piedepgina"/>
          <w:jc w:val="center"/>
        </w:pPr>
        <w:r>
          <w:fldChar w:fldCharType="begin"/>
        </w:r>
        <w:r>
          <w:instrText xml:space="preserve"> PAGE    \* MERGEFORMAT </w:instrText>
        </w:r>
        <w:r>
          <w:fldChar w:fldCharType="separate"/>
        </w:r>
        <w:r>
          <w:rPr>
            <w:noProof/>
          </w:rPr>
          <w:t>4</w:t>
        </w:r>
        <w:r>
          <w:rPr>
            <w:noProof/>
          </w:rPr>
          <w:t>4</w:t>
        </w:r>
        <w:r>
          <w:rPr>
            <w:noProof/>
          </w:rPr>
          <w:fldChar w:fldCharType="end"/>
        </w:r>
      </w:p>
    </w:sdtContent>
  </w:sdt>
  <w:p w14:paraId="4E3AB7AE" w14:textId="77777777" w:rsidR="00D939C2" w:rsidRDefault="00D939C2"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D81ECC" w14:textId="77777777" w:rsidR="00C84C5E" w:rsidRDefault="00C84C5E" w:rsidP="0040148B">
      <w:pPr>
        <w:spacing w:before="0" w:after="0"/>
      </w:pPr>
      <w:r>
        <w:separator/>
      </w:r>
    </w:p>
    <w:p w14:paraId="46226953" w14:textId="77777777" w:rsidR="00C84C5E" w:rsidRDefault="00C84C5E"/>
  </w:footnote>
  <w:footnote w:type="continuationSeparator" w:id="0">
    <w:p w14:paraId="0665598F" w14:textId="77777777" w:rsidR="00C84C5E" w:rsidRDefault="00C84C5E" w:rsidP="0040148B">
      <w:pPr>
        <w:spacing w:before="0" w:after="0"/>
      </w:pPr>
      <w:r>
        <w:continuationSeparator/>
      </w:r>
    </w:p>
    <w:p w14:paraId="79296C9B" w14:textId="77777777" w:rsidR="00C84C5E" w:rsidRDefault="00C84C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D939C2" w:rsidRDefault="00D939C2">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cex="http://schemas.microsoft.com/office/word/2018/wordml/cex" xmlns:w16="http://schemas.microsoft.com/office/word/2018/wordml">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D939C2" w:rsidRDefault="00D939C2"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D939C2" w:rsidRPr="00516D94" w:rsidRDefault="00D939C2">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33"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D939C2" w:rsidRPr="00516D94" w:rsidRDefault="00D939C2">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33603"/>
    <w:rsid w:val="00064F00"/>
    <w:rsid w:val="000702B4"/>
    <w:rsid w:val="000721B5"/>
    <w:rsid w:val="00076EF3"/>
    <w:rsid w:val="00081C21"/>
    <w:rsid w:val="00086B5A"/>
    <w:rsid w:val="00090EE9"/>
    <w:rsid w:val="000A282E"/>
    <w:rsid w:val="000B799D"/>
    <w:rsid w:val="000C3695"/>
    <w:rsid w:val="000C7F06"/>
    <w:rsid w:val="000D065C"/>
    <w:rsid w:val="000E51A2"/>
    <w:rsid w:val="000F6541"/>
    <w:rsid w:val="000F7F33"/>
    <w:rsid w:val="001020F3"/>
    <w:rsid w:val="001106C5"/>
    <w:rsid w:val="00141C9A"/>
    <w:rsid w:val="00150795"/>
    <w:rsid w:val="00150DC1"/>
    <w:rsid w:val="001766B1"/>
    <w:rsid w:val="0017757D"/>
    <w:rsid w:val="001B05B3"/>
    <w:rsid w:val="001C0789"/>
    <w:rsid w:val="001C5071"/>
    <w:rsid w:val="001C592C"/>
    <w:rsid w:val="001C5F55"/>
    <w:rsid w:val="001F013B"/>
    <w:rsid w:val="001F5897"/>
    <w:rsid w:val="001F5D35"/>
    <w:rsid w:val="00206C6E"/>
    <w:rsid w:val="00213CD3"/>
    <w:rsid w:val="00230A0F"/>
    <w:rsid w:val="002316EB"/>
    <w:rsid w:val="00236A10"/>
    <w:rsid w:val="002374DA"/>
    <w:rsid w:val="0025701C"/>
    <w:rsid w:val="00261427"/>
    <w:rsid w:val="00261604"/>
    <w:rsid w:val="00261B86"/>
    <w:rsid w:val="00275087"/>
    <w:rsid w:val="0028223D"/>
    <w:rsid w:val="0028470B"/>
    <w:rsid w:val="00285EBA"/>
    <w:rsid w:val="0029233E"/>
    <w:rsid w:val="00294ED3"/>
    <w:rsid w:val="002C3D28"/>
    <w:rsid w:val="002E1BB4"/>
    <w:rsid w:val="003013D9"/>
    <w:rsid w:val="0030736C"/>
    <w:rsid w:val="0030772C"/>
    <w:rsid w:val="0031646C"/>
    <w:rsid w:val="00345BCF"/>
    <w:rsid w:val="003478B7"/>
    <w:rsid w:val="00360B77"/>
    <w:rsid w:val="00364057"/>
    <w:rsid w:val="003A480B"/>
    <w:rsid w:val="003B2E16"/>
    <w:rsid w:val="003C01B9"/>
    <w:rsid w:val="003C4D9E"/>
    <w:rsid w:val="003F3041"/>
    <w:rsid w:val="0040148B"/>
    <w:rsid w:val="00402E56"/>
    <w:rsid w:val="00407B2D"/>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77E3"/>
    <w:rsid w:val="004E1F7D"/>
    <w:rsid w:val="004E7DB8"/>
    <w:rsid w:val="004F5810"/>
    <w:rsid w:val="004F7786"/>
    <w:rsid w:val="00501B23"/>
    <w:rsid w:val="005116CD"/>
    <w:rsid w:val="005155E9"/>
    <w:rsid w:val="00516D94"/>
    <w:rsid w:val="00551360"/>
    <w:rsid w:val="00555FC3"/>
    <w:rsid w:val="00556004"/>
    <w:rsid w:val="00556956"/>
    <w:rsid w:val="00586983"/>
    <w:rsid w:val="00594C02"/>
    <w:rsid w:val="005A2493"/>
    <w:rsid w:val="005A7C6D"/>
    <w:rsid w:val="005B5EF7"/>
    <w:rsid w:val="005D5D86"/>
    <w:rsid w:val="005E49BF"/>
    <w:rsid w:val="005F7CA6"/>
    <w:rsid w:val="006108FC"/>
    <w:rsid w:val="006118E1"/>
    <w:rsid w:val="00617275"/>
    <w:rsid w:val="0062123A"/>
    <w:rsid w:val="00634AA1"/>
    <w:rsid w:val="00646E75"/>
    <w:rsid w:val="00652EA3"/>
    <w:rsid w:val="00665E40"/>
    <w:rsid w:val="006A27FE"/>
    <w:rsid w:val="006B0BFE"/>
    <w:rsid w:val="006C3E3F"/>
    <w:rsid w:val="006E0332"/>
    <w:rsid w:val="006E3953"/>
    <w:rsid w:val="006F490F"/>
    <w:rsid w:val="0074531E"/>
    <w:rsid w:val="00746237"/>
    <w:rsid w:val="00746BD1"/>
    <w:rsid w:val="00756A44"/>
    <w:rsid w:val="00774B9C"/>
    <w:rsid w:val="0078636D"/>
    <w:rsid w:val="0079590F"/>
    <w:rsid w:val="007A5D77"/>
    <w:rsid w:val="007C0115"/>
    <w:rsid w:val="007C2E45"/>
    <w:rsid w:val="007D7AA8"/>
    <w:rsid w:val="007E319C"/>
    <w:rsid w:val="007E7941"/>
    <w:rsid w:val="007F0B6F"/>
    <w:rsid w:val="00805645"/>
    <w:rsid w:val="00807AFC"/>
    <w:rsid w:val="0082295A"/>
    <w:rsid w:val="00850F90"/>
    <w:rsid w:val="008515E4"/>
    <w:rsid w:val="008816BD"/>
    <w:rsid w:val="0089617A"/>
    <w:rsid w:val="008A64DD"/>
    <w:rsid w:val="008A7F3C"/>
    <w:rsid w:val="008B3EE1"/>
    <w:rsid w:val="008E22BB"/>
    <w:rsid w:val="008E61E0"/>
    <w:rsid w:val="00903735"/>
    <w:rsid w:val="0090484C"/>
    <w:rsid w:val="00917AFC"/>
    <w:rsid w:val="00922E93"/>
    <w:rsid w:val="00953F5D"/>
    <w:rsid w:val="00955993"/>
    <w:rsid w:val="00967859"/>
    <w:rsid w:val="00967A61"/>
    <w:rsid w:val="0099245F"/>
    <w:rsid w:val="009A14CD"/>
    <w:rsid w:val="009B0E4E"/>
    <w:rsid w:val="009F0F84"/>
    <w:rsid w:val="009F4292"/>
    <w:rsid w:val="00A0161D"/>
    <w:rsid w:val="00A076C7"/>
    <w:rsid w:val="00A159D9"/>
    <w:rsid w:val="00A17AAC"/>
    <w:rsid w:val="00A261C9"/>
    <w:rsid w:val="00A31CF6"/>
    <w:rsid w:val="00A36D97"/>
    <w:rsid w:val="00A475EF"/>
    <w:rsid w:val="00A8253C"/>
    <w:rsid w:val="00A918C6"/>
    <w:rsid w:val="00A95001"/>
    <w:rsid w:val="00AE0B4B"/>
    <w:rsid w:val="00AF0623"/>
    <w:rsid w:val="00AF6D64"/>
    <w:rsid w:val="00B01733"/>
    <w:rsid w:val="00B10688"/>
    <w:rsid w:val="00B375AD"/>
    <w:rsid w:val="00B40430"/>
    <w:rsid w:val="00B529BC"/>
    <w:rsid w:val="00B5479D"/>
    <w:rsid w:val="00B6027A"/>
    <w:rsid w:val="00B82BB3"/>
    <w:rsid w:val="00BA5ACC"/>
    <w:rsid w:val="00BA605B"/>
    <w:rsid w:val="00BB355E"/>
    <w:rsid w:val="00BB51F5"/>
    <w:rsid w:val="00BC59AA"/>
    <w:rsid w:val="00BD785E"/>
    <w:rsid w:val="00BE5061"/>
    <w:rsid w:val="00BE6BD8"/>
    <w:rsid w:val="00C01D57"/>
    <w:rsid w:val="00C033FC"/>
    <w:rsid w:val="00C07486"/>
    <w:rsid w:val="00C102B2"/>
    <w:rsid w:val="00C17A6B"/>
    <w:rsid w:val="00C209F0"/>
    <w:rsid w:val="00C30667"/>
    <w:rsid w:val="00C36750"/>
    <w:rsid w:val="00C4338A"/>
    <w:rsid w:val="00C45472"/>
    <w:rsid w:val="00C523BA"/>
    <w:rsid w:val="00C542B2"/>
    <w:rsid w:val="00C61F75"/>
    <w:rsid w:val="00C84C5E"/>
    <w:rsid w:val="00C91277"/>
    <w:rsid w:val="00C9379C"/>
    <w:rsid w:val="00C95F51"/>
    <w:rsid w:val="00CA3E30"/>
    <w:rsid w:val="00CA70FF"/>
    <w:rsid w:val="00CA7EE3"/>
    <w:rsid w:val="00CD5377"/>
    <w:rsid w:val="00CD5DB1"/>
    <w:rsid w:val="00CF1946"/>
    <w:rsid w:val="00CF73E6"/>
    <w:rsid w:val="00D117EF"/>
    <w:rsid w:val="00D13692"/>
    <w:rsid w:val="00D13CC8"/>
    <w:rsid w:val="00D27300"/>
    <w:rsid w:val="00D300FF"/>
    <w:rsid w:val="00D42FA5"/>
    <w:rsid w:val="00D649B1"/>
    <w:rsid w:val="00D74C84"/>
    <w:rsid w:val="00D764DC"/>
    <w:rsid w:val="00D81DA3"/>
    <w:rsid w:val="00D85D2D"/>
    <w:rsid w:val="00D939C2"/>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695C"/>
    <w:rsid w:val="00F24B52"/>
    <w:rsid w:val="00F255FF"/>
    <w:rsid w:val="00F40932"/>
    <w:rsid w:val="00F412D7"/>
    <w:rsid w:val="00F51E16"/>
    <w:rsid w:val="00F54082"/>
    <w:rsid w:val="00F5585F"/>
    <w:rsid w:val="00F63FB5"/>
    <w:rsid w:val="00F712F7"/>
    <w:rsid w:val="00FA41F8"/>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Mencinsinresolver1">
    <w:name w:val="Mención sin resolver1"/>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087152">
      <w:bodyDiv w:val="1"/>
      <w:marLeft w:val="0"/>
      <w:marRight w:val="0"/>
      <w:marTop w:val="0"/>
      <w:marBottom w:val="0"/>
      <w:divBdr>
        <w:top w:val="none" w:sz="0" w:space="0" w:color="auto"/>
        <w:left w:val="none" w:sz="0" w:space="0" w:color="auto"/>
        <w:bottom w:val="none" w:sz="0" w:space="0" w:color="auto"/>
        <w:right w:val="none" w:sz="0" w:space="0" w:color="auto"/>
      </w:divBdr>
    </w:div>
    <w:div w:id="11651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watch2gether.com" TargetMode="External"/><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3.xml"/><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evelopers.google.com/youtube/android/player?hl=es" TargetMode="External"/><Relationship Id="rId79" Type="http://schemas.openxmlformats.org/officeDocument/2006/relationships/hyperlink" Target="mailto:jcosta8@boscdelacoma.cat" TargetMode="External"/><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mailto:plopezm8@boscdelacoma.cat"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44" Type="http://schemas.openxmlformats.org/officeDocument/2006/relationships/image" Target="media/image27.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hyperlink" Target="mailto:jcosta8@boscdelacoma.cat" TargetMode="Externa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alternativeto.net/software/rave/" TargetMode="External"/><Relationship Id="rId40" Type="http://schemas.openxmlformats.org/officeDocument/2006/relationships/image" Target="media/image23.png"/><Relationship Id="rId45" Type="http://schemas.openxmlformats.org/officeDocument/2006/relationships/image" Target="media/image28.gif"/><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yperlink" Target="mailto:plopezm8@boscdelacoma.cat"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62.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4.xml><?xml version="1.0" encoding="utf-8"?>
<ds:datastoreItem xmlns:ds="http://schemas.openxmlformats.org/officeDocument/2006/customXml" ds:itemID="{CF2FD67F-F773-46E8-895D-6A3F2CD42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48</Pages>
  <Words>8478</Words>
  <Characters>46631</Characters>
  <Application>Microsoft Office Word</Application>
  <DocSecurity>0</DocSecurity>
  <Lines>388</Lines>
  <Paragraphs>109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2020-04-13T17:48:00Z</dcterms:created>
  <dcterms:modified xsi:type="dcterms:W3CDTF">2020-05-27T22:32:00Z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