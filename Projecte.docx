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60" w:type="dxa"/>
          <w:right w:w="360" w:type="dxa"/>
        </w:tblCellMar>
        <w:tblLook w:val="0600" w:firstRow="0" w:lastRow="0" w:firstColumn="0" w:lastColumn="0" w:noHBand="1" w:noVBand="1"/>
      </w:tblPr>
      <w:tblGrid>
        <w:gridCol w:w="1710"/>
        <w:gridCol w:w="3330"/>
        <w:gridCol w:w="6470"/>
      </w:tblGrid>
      <w:tr w:rsidR="00DD12AF" w14:paraId="74F8970F" w14:textId="77777777" w:rsidTr="002C3D28">
        <w:tc>
          <w:tcPr>
            <w:tcW w:w="1710" w:type="dxa"/>
          </w:tcPr>
          <w:p w14:paraId="441A5719" w14:textId="2C2170E3" w:rsidR="00DD12AF" w:rsidRDefault="00594C02" w:rsidP="005155E9">
            <w:r>
              <w:drawing>
                <wp:inline distT="0" distB="0" distL="0" distR="0" wp14:anchorId="617B33C6" wp14:editId="283B2ECA">
                  <wp:extent cx="828837" cy="612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837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  <w:vAlign w:val="center"/>
          </w:tcPr>
          <w:p w14:paraId="38779003" w14:textId="6700F677" w:rsidR="00DD12AF" w:rsidRPr="00B6027A" w:rsidRDefault="00DD12AF" w:rsidP="00594C02">
            <w:pPr>
              <w:pStyle w:val="Subtitle"/>
              <w:rPr>
                <w:u w:val="none"/>
              </w:rPr>
            </w:pPr>
            <w:r w:rsidRPr="00B6027A">
              <w:rPr>
                <w:color w:val="5E5E5E" w:themeColor="text2"/>
                <w:u w:val="none"/>
              </w:rPr>
              <w:t>SOFTWARE</w:t>
            </w:r>
          </w:p>
        </w:tc>
        <w:tc>
          <w:tcPr>
            <w:tcW w:w="6470" w:type="dxa"/>
          </w:tcPr>
          <w:p w14:paraId="5DDCA6D1" w14:textId="77777777" w:rsidR="00DD12AF" w:rsidRDefault="00DD12AF" w:rsidP="005155E9"/>
        </w:tc>
      </w:tr>
      <w:tr w:rsidR="00DD12AF" w14:paraId="54461BA8" w14:textId="77777777" w:rsidTr="002C3D28">
        <w:trPr>
          <w:trHeight w:val="7668"/>
        </w:trPr>
        <w:tc>
          <w:tcPr>
            <w:tcW w:w="5040" w:type="dxa"/>
            <w:gridSpan w:val="2"/>
          </w:tcPr>
          <w:p w14:paraId="7FC8134E" w14:textId="77777777" w:rsidR="00DD12AF" w:rsidRDefault="00DD12AF" w:rsidP="005155E9"/>
        </w:tc>
        <w:tc>
          <w:tcPr>
            <w:tcW w:w="6470" w:type="dxa"/>
          </w:tcPr>
          <w:p w14:paraId="39999717" w14:textId="77777777" w:rsidR="00DD12AF" w:rsidRDefault="00DD12AF" w:rsidP="005155E9"/>
        </w:tc>
      </w:tr>
      <w:tr w:rsidR="00DD12AF" w14:paraId="26B2FE3F" w14:textId="77777777" w:rsidTr="002C3D28">
        <w:trPr>
          <w:trHeight w:val="4860"/>
        </w:trPr>
        <w:tc>
          <w:tcPr>
            <w:tcW w:w="5040" w:type="dxa"/>
            <w:gridSpan w:val="2"/>
          </w:tcPr>
          <w:p w14:paraId="209FCEC1" w14:textId="233012A9" w:rsidR="00B82BB3" w:rsidRDefault="00594C02" w:rsidP="00B82BB3">
            <w:pPr>
              <w:pStyle w:val="TOAHeading"/>
            </w:pPr>
            <w:r>
              <w:t>Projecte final</w:t>
            </w:r>
          </w:p>
          <w:p w14:paraId="2DCB89F9" w14:textId="139297CD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59DDDDB1" w14:textId="54AC6474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1106C437" w14:textId="5FD5348C" w:rsidR="00B82BB3" w:rsidRDefault="00B82BB3" w:rsidP="00B82BB3">
            <w:pPr>
              <w:pStyle w:val="TOC1"/>
              <w:rPr>
                <w:lang w:eastAsia="en-US"/>
              </w:rPr>
            </w:pPr>
          </w:p>
          <w:p w14:paraId="4BA2363D" w14:textId="43D14E7A" w:rsidR="00DD12AF" w:rsidRDefault="00DD12AF" w:rsidP="00B82BB3">
            <w:pPr>
              <w:pStyle w:val="TOC2"/>
            </w:pPr>
          </w:p>
        </w:tc>
        <w:tc>
          <w:tcPr>
            <w:tcW w:w="6470" w:type="dxa"/>
          </w:tcPr>
          <w:p w14:paraId="2907AE35" w14:textId="77777777" w:rsidR="00DD12AF" w:rsidRDefault="00DD12AF" w:rsidP="005155E9"/>
        </w:tc>
      </w:tr>
    </w:tbl>
    <w:p w14:paraId="4AA368DF" w14:textId="77777777" w:rsidR="00261604" w:rsidRPr="00DD12AF" w:rsidRDefault="00261604" w:rsidP="00DD12AF">
      <w:pPr>
        <w:pStyle w:val="NoSpacing"/>
        <w:sectPr w:rsidR="00261604" w:rsidRPr="00DD12AF" w:rsidSect="00DD12AF">
          <w:headerReference w:type="default" r:id="rId12"/>
          <w:footerReference w:type="even" r:id="rId13"/>
          <w:footerReference w:type="default" r:id="rId14"/>
          <w:pgSz w:w="12240" w:h="15840"/>
          <w:pgMar w:top="360" w:right="360" w:bottom="360" w:left="360" w:header="360" w:footer="360" w:gutter="0"/>
          <w:cols w:space="720"/>
          <w:docGrid w:linePitch="360"/>
        </w:sectPr>
      </w:pPr>
    </w:p>
    <w:p w14:paraId="0707DA34" w14:textId="5C4EAC47" w:rsidR="00473094" w:rsidRDefault="00594C02" w:rsidP="00473094">
      <w:pPr>
        <w:pStyle w:val="Heading1"/>
      </w:pPr>
      <w:r>
        <w:lastRenderedPageBreak/>
        <w:t>Índex</w:t>
      </w:r>
    </w:p>
    <w:p w14:paraId="51340B3D" w14:textId="3597AEC2" w:rsidR="009B0E4E" w:rsidRDefault="009B0E4E">
      <w:pPr>
        <w:spacing w:before="200" w:after="200" w:line="276" w:lineRule="auto"/>
        <w:jc w:val="left"/>
      </w:pPr>
      <w:r>
        <w:br w:type="page"/>
      </w:r>
    </w:p>
    <w:p w14:paraId="171820F8" w14:textId="6E2FFBF9" w:rsidR="00473094" w:rsidRDefault="00213CD3" w:rsidP="009B0E4E">
      <w:pPr>
        <w:pStyle w:val="Heading1"/>
      </w:pPr>
      <w:r>
        <w:lastRenderedPageBreak/>
        <w:t>Planificació</w:t>
      </w:r>
    </w:p>
    <w:p w14:paraId="17E5042C" w14:textId="4226F225" w:rsidR="00213CD3" w:rsidRDefault="00213CD3" w:rsidP="00213CD3">
      <w:r>
        <w:t>En aquest apartat definirem les tasques o fases les quals hem seguit per poder realitzar l’aplicació. En el nostre cas hem utilitzat un panell kanban amb el servei Trello que vam utilitzar a classe.</w:t>
      </w:r>
    </w:p>
    <w:p w14:paraId="6B245C64" w14:textId="0EFC3DD6" w:rsidR="00213CD3" w:rsidRDefault="00213CD3" w:rsidP="00213CD3">
      <w:r>
        <w:t>Hem utilitzat la metodologia SCRUM per organitzar el nostre porjecte, ja que és un mètode àgil que ja em treballat a classe.</w:t>
      </w:r>
    </w:p>
    <w:p w14:paraId="7DDCED3E" w14:textId="60B975BB" w:rsidR="00213CD3" w:rsidRDefault="00213CD3" w:rsidP="00213CD3">
      <w:pPr>
        <w:pStyle w:val="Title"/>
      </w:pPr>
      <w:r>
        <w:t>divisió del projecte en tasques</w:t>
      </w:r>
    </w:p>
    <w:p w14:paraId="45E68137" w14:textId="488DB33C" w:rsidR="00213CD3" w:rsidRDefault="00213CD3" w:rsidP="00213CD3">
      <w:r>
        <w:rPr>
          <w:noProof/>
        </w:rPr>
        <w:drawing>
          <wp:anchor distT="0" distB="0" distL="114300" distR="114300" simplePos="0" relativeHeight="251658240" behindDoc="1" locked="0" layoutInCell="1" allowOverlap="1" wp14:anchorId="3E123B9D" wp14:editId="6BD43F4F">
            <wp:simplePos x="0" y="0"/>
            <wp:positionH relativeFrom="margin">
              <wp:posOffset>-937260</wp:posOffset>
            </wp:positionH>
            <wp:positionV relativeFrom="paragraph">
              <wp:posOffset>440055</wp:posOffset>
            </wp:positionV>
            <wp:extent cx="745236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Primer de tot em definit les tasques més generals o backlog.</w:t>
      </w:r>
    </w:p>
    <w:p w14:paraId="7F21D03F" w14:textId="77777777" w:rsidR="006108FC" w:rsidRDefault="006108FC" w:rsidP="00213CD3"/>
    <w:p w14:paraId="3AF97F75" w14:textId="4F32C69A" w:rsidR="00473094" w:rsidRDefault="00473094">
      <w:pPr>
        <w:spacing w:before="200" w:after="200" w:line="276" w:lineRule="auto"/>
        <w:jc w:val="left"/>
        <w:rPr>
          <w:smallCaps/>
          <w:color w:val="306785" w:themeColor="accent1" w:themeShade="BF"/>
          <w:spacing w:val="10"/>
          <w:kern w:val="28"/>
          <w:szCs w:val="52"/>
          <w:u w:val="thick"/>
        </w:rPr>
      </w:pPr>
      <w:r>
        <w:br w:type="page"/>
      </w:r>
    </w:p>
    <w:p w14:paraId="69F9D005" w14:textId="77777777" w:rsidR="00473094" w:rsidRPr="00473094" w:rsidRDefault="00473094" w:rsidP="00473094">
      <w:pPr>
        <w:pStyle w:val="Title"/>
      </w:pPr>
    </w:p>
    <w:sectPr w:rsidR="00473094" w:rsidRPr="00473094" w:rsidSect="00473094">
      <w:headerReference w:type="default" r:id="rId16"/>
      <w:pgSz w:w="12240" w:h="15840"/>
      <w:pgMar w:top="1417" w:right="1701" w:bottom="1417" w:left="1701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14E23" w14:textId="77777777" w:rsidR="00900608" w:rsidRDefault="00900608" w:rsidP="0040148B">
      <w:pPr>
        <w:spacing w:before="0" w:after="0"/>
      </w:pPr>
      <w:r>
        <w:separator/>
      </w:r>
    </w:p>
    <w:p w14:paraId="122F7CDE" w14:textId="77777777" w:rsidR="00900608" w:rsidRDefault="00900608"/>
  </w:endnote>
  <w:endnote w:type="continuationSeparator" w:id="0">
    <w:p w14:paraId="2A2C317C" w14:textId="77777777" w:rsidR="00900608" w:rsidRDefault="00900608" w:rsidP="0040148B">
      <w:pPr>
        <w:spacing w:before="0" w:after="0"/>
      </w:pPr>
      <w:r>
        <w:continuationSeparator/>
      </w:r>
    </w:p>
    <w:p w14:paraId="7C732B19" w14:textId="77777777" w:rsidR="00900608" w:rsidRDefault="009006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05418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B64A4" w14:textId="77777777" w:rsidR="0040148B" w:rsidRDefault="0040148B" w:rsidP="00ED06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0AB2A" w14:textId="77777777" w:rsidR="0040148B" w:rsidRDefault="0040148B" w:rsidP="004014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216"/>
      <w:gridCol w:w="2304"/>
    </w:tblGrid>
    <w:sdt>
      <w:sdtPr>
        <w:rPr>
          <w:rFonts w:asciiTheme="majorHAnsi" w:eastAsiaTheme="majorEastAsia" w:hAnsiTheme="majorHAnsi" w:cstheme="majorBidi"/>
          <w:sz w:val="20"/>
        </w:rPr>
        <w:id w:val="-1361967419"/>
        <w:docPartObj>
          <w:docPartGallery w:val="Page Numbers (Bottom of Page)"/>
          <w:docPartUnique/>
        </w:docPartObj>
      </w:sdtPr>
      <w:sdtEndPr>
        <w:rPr>
          <w:rFonts w:ascii="Times New Roman" w:eastAsiaTheme="minorEastAsia" w:hAnsi="Times New Roman" w:cstheme="minorBidi"/>
          <w:noProof/>
          <w:sz w:val="28"/>
        </w:rPr>
      </w:sdtEndPr>
      <w:sdtContent>
        <w:tr w:rsidR="00594C02" w14:paraId="1660654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18AB3" w:themeColor="accent1"/>
              </w:tcBorders>
            </w:tcPr>
            <w:p w14:paraId="15AB6126" w14:textId="021AC0F7" w:rsidR="00594C02" w:rsidRDefault="00594C0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18AB3" w:themeColor="accent1"/>
              </w:tcBorders>
            </w:tcPr>
            <w:p w14:paraId="6ABAABDE" w14:textId="0B1A116A" w:rsidR="00594C02" w:rsidRDefault="00594C0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2CAC8F5C" w14:textId="77777777" w:rsidR="0040148B" w:rsidRDefault="0040148B" w:rsidP="002C3D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4345B" w14:textId="77777777" w:rsidR="00900608" w:rsidRDefault="00900608" w:rsidP="0040148B">
      <w:pPr>
        <w:spacing w:before="0" w:after="0"/>
      </w:pPr>
      <w:r>
        <w:separator/>
      </w:r>
    </w:p>
    <w:p w14:paraId="41B9489F" w14:textId="77777777" w:rsidR="00900608" w:rsidRDefault="00900608"/>
  </w:footnote>
  <w:footnote w:type="continuationSeparator" w:id="0">
    <w:p w14:paraId="05676AE4" w14:textId="77777777" w:rsidR="00900608" w:rsidRDefault="00900608" w:rsidP="0040148B">
      <w:pPr>
        <w:spacing w:before="0" w:after="0"/>
      </w:pPr>
      <w:r>
        <w:continuationSeparator/>
      </w:r>
    </w:p>
    <w:p w14:paraId="6B7C4E78" w14:textId="77777777" w:rsidR="00900608" w:rsidRDefault="009006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340E" w14:textId="77777777" w:rsidR="00261604" w:rsidRDefault="0026160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2BB5B" wp14:editId="20D542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13930" cy="9601200"/>
              <wp:effectExtent l="0" t="0" r="1905" b="9525"/>
              <wp:wrapNone/>
              <wp:docPr id="3" name="Group 3" descr="Background images and accent circles a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3930" cy="9601200"/>
                        <a:chOff x="0" y="0"/>
                        <a:chExt cx="7313930" cy="9601200"/>
                      </a:xfrm>
                    </wpg:grpSpPr>
                    <wps:wsp>
                      <wps:cNvPr id="570" name="Rectangle 570"/>
                      <wps:cNvSpPr/>
                      <wps:spPr>
                        <a:xfrm>
                          <a:off x="0" y="0"/>
                          <a:ext cx="3200400" cy="9601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79" name="Group 79" descr="Circle Graphic" title="Circle Graphic"/>
                      <wpg:cNvGrpSpPr/>
                      <wpg:grpSpPr>
                        <a:xfrm>
                          <a:off x="800100" y="1066800"/>
                          <a:ext cx="6513830" cy="7220492"/>
                          <a:chOff x="-1616149" y="-420771"/>
                          <a:chExt cx="4718124" cy="522962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-1172847" y="-420771"/>
                            <a:ext cx="3707311" cy="37072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31720" y="4038600"/>
                            <a:ext cx="770255" cy="77025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57200" y="45720"/>
                            <a:ext cx="412339" cy="412339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 descr="workers working on laptop" title="workers working on laptop"/>
                        <wps:cNvSpPr/>
                        <wps:spPr>
                          <a:xfrm>
                            <a:off x="-1024230" y="-272155"/>
                            <a:ext cx="3450744" cy="3450724"/>
                          </a:xfrm>
                          <a:prstGeom prst="ellipse">
                            <a:avLst/>
                          </a:prstGeom>
                          <a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bright="2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 l="-34484" t="-815" r="-21673" b="-2283"/>
                            </a:stretch>
                          </a:blip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468880" y="3535680"/>
                            <a:ext cx="125095" cy="12509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732002" y="3477107"/>
                            <a:ext cx="1207345" cy="120738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949374" y="3680931"/>
                            <a:ext cx="780313" cy="780435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264920" y="2407920"/>
                            <a:ext cx="1757045" cy="17570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026920" y="0"/>
                            <a:ext cx="1035685" cy="10356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-1616149" y="446543"/>
                            <a:ext cx="281482" cy="28148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94200</wp14:pctWidth>
              </wp14:sizeRelH>
              <wp14:sizeRelV relativeFrom="page">
                <wp14:pctHeight>95500</wp14:pctHeight>
              </wp14:sizeRelV>
            </wp:anchor>
          </w:drawing>
        </mc:Choice>
        <mc:Fallback>
          <w:pict>
            <v:group w14:anchorId="09E360A8" id="Group 3" o:spid="_x0000_s1026" alt="Background images and accent circles and rectangles" style="position:absolute;margin-left:0;margin-top:0;width:575.9pt;height:756pt;z-index:251659264;mso-width-percent:942;mso-height-percent:955;mso-position-horizontal:center;mso-position-horizontal-relative:page;mso-position-vertical:center;mso-position-vertical-relative:page;mso-width-percent:942;mso-height-percent:955" coordsize="73139,96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">
              <v:rect id="Rectangle 570" o:spid="_x0000_s1027" style="position:absolute;width:32004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" fillcolor="#5e5e5e [3215]" stroked="f" strokeweight="1pt"/>
              <v:group id="Group 79" o:spid="_x0000_s1028" alt="Circle Graphic" style="position:absolute;left:8001;top:10668;width:65138;height:72204" coordorigin="-16161,-4207" coordsize="47181,5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oval id="Oval 20" o:spid="_x0000_s1029" style="position:absolute;left:-11728;top:-4207;width:37072;height:37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" filled="f" strokecolor="#418ab3 [3204]" strokeweight="1pt">
                  <v:stroke joinstyle="miter"/>
                </v:oval>
                <v:oval id="Oval 21" o:spid="_x0000_s1030" style="position:absolute;left:23317;top:40386;width:7702;height:7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" fillcolor="#a6b727 [3205]" stroked="f" strokeweight="1pt">
                  <v:stroke joinstyle="miter"/>
                </v:oval>
                <v:oval id="Oval 22" o:spid="_x0000_s1031" style="position:absolute;left:4572;top:457;width:4123;height:4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" fillcolor="#f69200 [3206]" stroked="f" strokeweight="1pt">
                  <v:stroke joinstyle="miter"/>
                </v:oval>
                <v:oval id="Oval 23" o:spid="_x0000_s1032" alt="workers working on laptop" style="position:absolute;left:-10242;top:-2721;width:34507;height:34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" stroked="f" strokeweight="1pt">
                  <v:fill r:id="rId3" o:title="workers working on laptop" recolor="t" rotate="t" type="frame"/>
                  <v:stroke joinstyle="miter"/>
                </v:oval>
                <v:oval id="Oval 24" o:spid="_x0000_s1033" style="position:absolute;left:24688;top:35356;width:1251;height:1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" fillcolor="#f69200 [3206]" stroked="f" strokeweight="1pt">
                  <v:stroke joinstyle="miter"/>
                </v:oval>
                <v:oval id="Oval 31" o:spid="_x0000_s1034" style="position:absolute;left:7320;top:34771;width:12073;height:12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" filled="f" strokecolor="#418ab3 [3204]" strokeweight="1pt">
                  <v:stroke joinstyle="miter"/>
                </v:oval>
                <v:oval id="Oval 32" o:spid="_x0000_s1035" style="position:absolute;left:9493;top:36809;width:7803;height:7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" fillcolor="#5e5e5e [3215]" stroked="f" strokeweight="1pt">
                  <v:stroke joinstyle="miter"/>
                </v:oval>
                <v:oval id="Oval 33" o:spid="_x0000_s1036" style="position:absolute;left:12649;top:24079;width:17570;height:17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" filled="f" strokecolor="#418ab3 [3204]" strokeweight="1pt">
                  <v:stroke joinstyle="miter"/>
                </v:oval>
                <v:oval id="Oval 34" o:spid="_x0000_s1037" style="position:absolute;left:20269;width:10357;height:10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" filled="f" strokecolor="#418ab3 [3204]" strokeweight="1pt">
                  <v:stroke joinstyle="miter"/>
                </v:oval>
                <v:oval id="Oval 14" o:spid="_x0000_s1038" style="position:absolute;left:-16161;top:4465;width:2815;height:2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" fillcolor="#a6b727 [3205]" stroked="f" strokeweight="1pt">
                  <v:stroke joinstyle="miter"/>
                </v:oval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D1C5" w14:textId="32A646E5" w:rsidR="00261604" w:rsidRDefault="00261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02"/>
    <w:rsid w:val="00033603"/>
    <w:rsid w:val="00086B5A"/>
    <w:rsid w:val="000A282E"/>
    <w:rsid w:val="00150DC1"/>
    <w:rsid w:val="001C0789"/>
    <w:rsid w:val="001F013B"/>
    <w:rsid w:val="001F5D35"/>
    <w:rsid w:val="00213CD3"/>
    <w:rsid w:val="00261604"/>
    <w:rsid w:val="00261B86"/>
    <w:rsid w:val="0028223D"/>
    <w:rsid w:val="00294ED3"/>
    <w:rsid w:val="002C3D28"/>
    <w:rsid w:val="0030736C"/>
    <w:rsid w:val="003B2E16"/>
    <w:rsid w:val="0040148B"/>
    <w:rsid w:val="00430729"/>
    <w:rsid w:val="004320DC"/>
    <w:rsid w:val="00473094"/>
    <w:rsid w:val="004870B9"/>
    <w:rsid w:val="004C30E4"/>
    <w:rsid w:val="004C52FF"/>
    <w:rsid w:val="004E1F7D"/>
    <w:rsid w:val="004F7786"/>
    <w:rsid w:val="005155E9"/>
    <w:rsid w:val="00594C02"/>
    <w:rsid w:val="005F7CA6"/>
    <w:rsid w:val="006108FC"/>
    <w:rsid w:val="0062123A"/>
    <w:rsid w:val="00646E75"/>
    <w:rsid w:val="006E3953"/>
    <w:rsid w:val="007C0115"/>
    <w:rsid w:val="007F0B6F"/>
    <w:rsid w:val="00805645"/>
    <w:rsid w:val="008B3EE1"/>
    <w:rsid w:val="00900608"/>
    <w:rsid w:val="00903735"/>
    <w:rsid w:val="00917AFC"/>
    <w:rsid w:val="009B0E4E"/>
    <w:rsid w:val="00A31CF6"/>
    <w:rsid w:val="00B10688"/>
    <w:rsid w:val="00B6027A"/>
    <w:rsid w:val="00B82BB3"/>
    <w:rsid w:val="00BE5061"/>
    <w:rsid w:val="00C033FC"/>
    <w:rsid w:val="00C4338A"/>
    <w:rsid w:val="00C523BA"/>
    <w:rsid w:val="00CA7EE3"/>
    <w:rsid w:val="00D13692"/>
    <w:rsid w:val="00D300FF"/>
    <w:rsid w:val="00D649B1"/>
    <w:rsid w:val="00D74C84"/>
    <w:rsid w:val="00DA18E2"/>
    <w:rsid w:val="00DC4FBA"/>
    <w:rsid w:val="00DD12AF"/>
    <w:rsid w:val="00DE241B"/>
    <w:rsid w:val="00E0190D"/>
    <w:rsid w:val="00E314D0"/>
    <w:rsid w:val="00E55D74"/>
    <w:rsid w:val="00E664D9"/>
    <w:rsid w:val="00E90CAE"/>
    <w:rsid w:val="00EC214D"/>
    <w:rsid w:val="00EE4D43"/>
    <w:rsid w:val="00EE79E9"/>
    <w:rsid w:val="00FB22D0"/>
    <w:rsid w:val="00FC106D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B6331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473094"/>
    <w:pPr>
      <w:spacing w:before="120" w:after="120" w:line="240" w:lineRule="auto"/>
      <w:jc w:val="both"/>
    </w:pPr>
    <w:rPr>
      <w:rFonts w:ascii="Times New Roman" w:hAnsi="Times New Roman"/>
      <w:sz w:val="28"/>
      <w:szCs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9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b/>
      <w:bCs/>
      <w:smallCaps/>
      <w:color w:val="000000" w:themeColor="text1"/>
      <w:spacing w:val="1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A18E2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DA18E2"/>
    <w:pPr>
      <w:pBdr>
        <w:top w:val="single" w:sz="6" w:space="2" w:color="418AB3" w:themeColor="accent1"/>
        <w:left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A18E2"/>
    <w:pPr>
      <w:pBdr>
        <w:top w:val="dotted" w:sz="6" w:space="2" w:color="418AB3" w:themeColor="accent1"/>
        <w:left w:val="dotted" w:sz="6" w:space="2" w:color="418AB3" w:themeColor="accent1"/>
      </w:pBdr>
      <w:spacing w:before="300" w:after="0"/>
      <w:outlineLvl w:val="3"/>
    </w:pPr>
    <w:rPr>
      <w:caps/>
      <w:color w:val="306785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A18E2"/>
    <w:pPr>
      <w:pBdr>
        <w:bottom w:val="single" w:sz="6" w:space="1" w:color="418AB3" w:themeColor="accent1"/>
      </w:pBdr>
      <w:spacing w:before="300" w:after="0"/>
      <w:outlineLvl w:val="4"/>
    </w:pPr>
    <w:rPr>
      <w:caps/>
      <w:color w:val="306785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A18E2"/>
    <w:pPr>
      <w:pBdr>
        <w:bottom w:val="dotted" w:sz="6" w:space="1" w:color="418AB3" w:themeColor="accent1"/>
      </w:pBdr>
      <w:spacing w:before="300" w:after="0"/>
      <w:outlineLvl w:val="5"/>
    </w:pPr>
    <w:rPr>
      <w:caps/>
      <w:color w:val="306785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A18E2"/>
    <w:pPr>
      <w:spacing w:before="300" w:after="0"/>
      <w:outlineLvl w:val="6"/>
    </w:pPr>
    <w:rPr>
      <w:caps/>
      <w:color w:val="306785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A18E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A18E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94"/>
    <w:rPr>
      <w:rFonts w:ascii="Times New Roman" w:hAnsi="Times New Roman"/>
      <w:b/>
      <w:bCs/>
      <w:smallCaps/>
      <w:color w:val="000000" w:themeColor="text1"/>
      <w:spacing w:val="15"/>
      <w:sz w:val="32"/>
      <w:szCs w:val="32"/>
      <w:shd w:val="clear" w:color="auto" w:fill="418AB3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D28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AF"/>
    <w:rPr>
      <w:caps/>
      <w:color w:val="204458" w:themeColor="accent1" w:themeShade="7F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AF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A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8E2"/>
    <w:rPr>
      <w:b/>
      <w:bCs/>
      <w:color w:val="306785" w:themeColor="accent1" w:themeShade="BF"/>
      <w:sz w:val="16"/>
      <w:szCs w:val="16"/>
    </w:rPr>
  </w:style>
  <w:style w:type="paragraph" w:styleId="Title">
    <w:name w:val="Title"/>
    <w:aliases w:val="Heading 2.0"/>
    <w:basedOn w:val="Normal"/>
    <w:next w:val="Normal"/>
    <w:link w:val="TitleChar"/>
    <w:uiPriority w:val="10"/>
    <w:qFormat/>
    <w:rsid w:val="00473094"/>
    <w:pPr>
      <w:spacing w:before="0" w:after="0"/>
    </w:pPr>
    <w:rPr>
      <w:smallCaps/>
      <w:color w:val="306785" w:themeColor="accent1" w:themeShade="BF"/>
      <w:spacing w:val="10"/>
      <w:kern w:val="28"/>
      <w:szCs w:val="52"/>
      <w:u w:val="thick"/>
    </w:rPr>
  </w:style>
  <w:style w:type="character" w:customStyle="1" w:styleId="TitleChar">
    <w:name w:val="Title Char"/>
    <w:aliases w:val="Heading 2.0 Char"/>
    <w:basedOn w:val="DefaultParagraphFont"/>
    <w:link w:val="Title"/>
    <w:uiPriority w:val="10"/>
    <w:rsid w:val="00473094"/>
    <w:rPr>
      <w:rFonts w:ascii="Times New Roman" w:hAnsi="Times New Roman"/>
      <w:smallCaps/>
      <w:color w:val="306785" w:themeColor="accent1" w:themeShade="BF"/>
      <w:spacing w:val="10"/>
      <w:kern w:val="28"/>
      <w:sz w:val="28"/>
      <w:szCs w:val="52"/>
      <w:u w:val="thick"/>
    </w:rPr>
  </w:style>
  <w:style w:type="paragraph" w:styleId="Subtitle">
    <w:name w:val="Subtitle"/>
    <w:basedOn w:val="Title"/>
    <w:next w:val="Normal"/>
    <w:link w:val="SubtitleChar"/>
    <w:uiPriority w:val="11"/>
    <w:qFormat/>
    <w:rsid w:val="00473094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473094"/>
    <w:rPr>
      <w:rFonts w:ascii="Times New Roman" w:hAnsi="Times New Roman"/>
      <w:caps/>
      <w:spacing w:val="10"/>
      <w:kern w:val="28"/>
      <w:sz w:val="44"/>
      <w:szCs w:val="52"/>
    </w:rPr>
  </w:style>
  <w:style w:type="character" w:styleId="Strong">
    <w:name w:val="Strong"/>
    <w:uiPriority w:val="22"/>
    <w:semiHidden/>
    <w:rsid w:val="00DA18E2"/>
    <w:rPr>
      <w:b/>
      <w:bCs/>
    </w:rPr>
  </w:style>
  <w:style w:type="character" w:styleId="Emphasis">
    <w:name w:val="Emphasis"/>
    <w:uiPriority w:val="20"/>
    <w:semiHidden/>
    <w:rsid w:val="00DA18E2"/>
    <w:rPr>
      <w:caps/>
      <w:color w:val="20445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semiHidden/>
    <w:qFormat/>
    <w:rsid w:val="00DD12AF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C3D28"/>
    <w:rPr>
      <w:szCs w:val="20"/>
    </w:rPr>
  </w:style>
  <w:style w:type="paragraph" w:styleId="ListParagraph">
    <w:name w:val="List Paragraph"/>
    <w:basedOn w:val="Normal"/>
    <w:uiPriority w:val="34"/>
    <w:semiHidden/>
    <w:rsid w:val="00DA18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3094"/>
    <w:pPr>
      <w:ind w:left="434" w:right="611"/>
      <w:jc w:val="center"/>
    </w:pPr>
    <w:rPr>
      <w:rFonts w:asciiTheme="majorHAnsi" w:hAnsiTheme="majorHAnsi"/>
      <w:b/>
      <w:noProof/>
      <w:sz w:val="52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473094"/>
    <w:rPr>
      <w:rFonts w:asciiTheme="majorHAnsi" w:hAnsiTheme="majorHAnsi"/>
      <w:b/>
      <w:noProof/>
      <w:sz w:val="52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DA18E2"/>
    <w:pPr>
      <w:pBdr>
        <w:top w:val="single" w:sz="4" w:space="10" w:color="418AB3" w:themeColor="accent1"/>
        <w:left w:val="single" w:sz="4" w:space="10" w:color="418AB3" w:themeColor="accent1"/>
      </w:pBdr>
      <w:spacing w:after="0"/>
      <w:ind w:left="1296" w:right="1152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82BB3"/>
    <w:rPr>
      <w:i/>
      <w:iCs/>
      <w:color w:val="418AB3" w:themeColor="accent1"/>
      <w:sz w:val="20"/>
      <w:szCs w:val="20"/>
    </w:rPr>
  </w:style>
  <w:style w:type="character" w:styleId="SubtleEmphasis">
    <w:name w:val="Subtle Emphasis"/>
    <w:uiPriority w:val="19"/>
    <w:semiHidden/>
    <w:rsid w:val="00DA18E2"/>
    <w:rPr>
      <w:i/>
      <w:iCs/>
      <w:color w:val="204458" w:themeColor="accent1" w:themeShade="7F"/>
    </w:rPr>
  </w:style>
  <w:style w:type="character" w:styleId="IntenseEmphasis">
    <w:name w:val="Intense Emphasis"/>
    <w:uiPriority w:val="21"/>
    <w:semiHidden/>
    <w:rsid w:val="00DA18E2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semiHidden/>
    <w:rsid w:val="00DA18E2"/>
    <w:rPr>
      <w:b/>
      <w:bCs/>
      <w:color w:val="418AB3" w:themeColor="accent1"/>
    </w:rPr>
  </w:style>
  <w:style w:type="character" w:styleId="IntenseReference">
    <w:name w:val="Intense Reference"/>
    <w:uiPriority w:val="32"/>
    <w:semiHidden/>
    <w:rsid w:val="00DA18E2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semiHidden/>
    <w:rsid w:val="00DA18E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8E2"/>
    <w:pPr>
      <w:outlineLvl w:val="9"/>
    </w:pPr>
  </w:style>
  <w:style w:type="paragraph" w:styleId="Footer">
    <w:name w:val="footer"/>
    <w:basedOn w:val="Normal"/>
    <w:link w:val="FooterChar"/>
    <w:uiPriority w:val="99"/>
    <w:semiHidden/>
    <w:rsid w:val="00B82B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3D28"/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0148B"/>
  </w:style>
  <w:style w:type="paragraph" w:styleId="Header">
    <w:name w:val="header"/>
    <w:basedOn w:val="Normal"/>
    <w:link w:val="HeaderChar"/>
    <w:uiPriority w:val="99"/>
    <w:semiHidden/>
    <w:rsid w:val="0026160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D28"/>
    <w:rPr>
      <w:szCs w:val="20"/>
    </w:rPr>
  </w:style>
  <w:style w:type="table" w:styleId="TableGrid">
    <w:name w:val="Table Grid"/>
    <w:basedOn w:val="TableNormal"/>
    <w:uiPriority w:val="39"/>
    <w:rsid w:val="00DD1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B82BB3"/>
    <w:pPr>
      <w:spacing w:before="240" w:after="0"/>
    </w:pPr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rsid w:val="00B82BB3"/>
    <w:pPr>
      <w:spacing w:after="0"/>
    </w:pPr>
    <w:rPr>
      <w:color w:val="FFFFFF" w:themeColor="background1"/>
    </w:rPr>
  </w:style>
  <w:style w:type="paragraph" w:styleId="TOAHeading">
    <w:name w:val="toa heading"/>
    <w:basedOn w:val="Heading1"/>
    <w:next w:val="Normal"/>
    <w:uiPriority w:val="99"/>
    <w:rsid w:val="00B82BB3"/>
  </w:style>
  <w:style w:type="character" w:styleId="PlaceholderText">
    <w:name w:val="Placeholder Text"/>
    <w:basedOn w:val="DefaultParagraphFont"/>
    <w:uiPriority w:val="99"/>
    <w:semiHidden/>
    <w:rsid w:val="00B82BB3"/>
    <w:rPr>
      <w:color w:val="808080"/>
    </w:rPr>
  </w:style>
  <w:style w:type="paragraph" w:customStyle="1" w:styleId="NormalonDarkBackground">
    <w:name w:val="Normal on Dark Background"/>
    <w:basedOn w:val="Normal"/>
    <w:qFormat/>
    <w:rsid w:val="0047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\AppData\Roaming\Microsoft\Templates\Software%20newsletter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2BA37-1713-4117-8D4A-CF25C0A74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8E936-D4D3-42B0-AA65-BC0C660E04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59699F-0836-4BC7-A123-30DA65548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5D6871-4789-4AE8-975E-D9040E52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newsletter</Template>
  <TotalTime>0</TotalTime>
  <Pages>4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2020-04-13T17:48:00Z</dcterms:created>
  <dcterms:modified xsi:type="dcterms:W3CDTF">2020-04-14T15:28:00Z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